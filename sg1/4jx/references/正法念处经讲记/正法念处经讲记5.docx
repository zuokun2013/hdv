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header17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72E" w:rsidRDefault="007D3594" w:rsidP="00F3472E">
      <w:pPr>
        <w:ind w:firstLine="560"/>
        <w:rPr>
          <w:rFonts w:ascii="方正清刻本悦宋简体" w:eastAsia="方正清刻本悦宋简体" w:hAnsi="STZhongsong"/>
          <w:b/>
          <w:sz w:val="32"/>
        </w:rPr>
        <w:sectPr w:rsidR="00F3472E" w:rsidSect="00DE0B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1772285</wp:posOffset>
                </wp:positionH>
                <wp:positionV relativeFrom="margin">
                  <wp:posOffset>4766945</wp:posOffset>
                </wp:positionV>
                <wp:extent cx="500380" cy="52641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EE0099" w:rsidRDefault="00111557" w:rsidP="00F3472E">
                            <w:pPr>
                              <w:ind w:firstLineChars="0" w:firstLine="0"/>
                              <w:jc w:val="left"/>
                              <w:rPr>
                                <w:rFonts w:ascii="方正清刻本悦宋简体" w:eastAsia="方正清刻本悦宋简体" w:hint="eastAsia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SimSun" w:hAnsi="SimSun" w:hint="eastAsia"/>
                                <w:color w:val="FFFFFF"/>
                                <w:sz w:val="55"/>
                                <w:szCs w:val="55"/>
                              </w:rPr>
                              <w:t>五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9.55pt;margin-top:375.35pt;width:39.4pt;height:41.45pt;z-index:2516608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" filled="f" stroked="f">
                <v:path arrowok="t"/>
                <v:textbox style="layout-flow:vertical-ideographic;mso-fit-shape-to-text:t">
                  <w:txbxContent>
                    <w:p w:rsidR="00F3472E" w:rsidRPr="00EE0099" w:rsidRDefault="00111557" w:rsidP="00F3472E">
                      <w:pPr>
                        <w:ind w:firstLineChars="0" w:firstLine="0"/>
                        <w:jc w:val="left"/>
                        <w:rPr>
                          <w:rFonts w:ascii="方正清刻本悦宋简体" w:eastAsia="方正清刻本悦宋简体" w:hint="eastAsia"/>
                          <w:sz w:val="55"/>
                          <w:szCs w:val="55"/>
                        </w:rPr>
                      </w:pPr>
                      <w:r>
                        <w:rPr>
                          <w:rFonts w:ascii="SimSun" w:hAnsi="SimSun" w:hint="eastAsia"/>
                          <w:color w:val="FFFFFF"/>
                          <w:sz w:val="55"/>
                          <w:szCs w:val="55"/>
                        </w:rPr>
                        <w:t>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3919220</wp:posOffset>
                </wp:positionV>
                <wp:extent cx="500380" cy="263969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263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501B0E" w:rsidRDefault="00F3472E" w:rsidP="00F3472E">
                            <w:pPr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元魏婆罗门瞿昙般若流支</w:t>
                            </w:r>
                            <w:r w:rsidRPr="00BF3F7B">
                              <w:rPr>
                                <w:rFonts w:ascii="方正新书宋_中印社区_GBK" w:eastAsia="方正新书宋_中印社区_GBK" w:hint="eastAsia"/>
                                <w:spacing w:val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01B0E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译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.45pt;margin-top:308.6pt;width:39.4pt;height:207.8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" filled="f" stroked="f">
                <v:path arrowok="t"/>
                <v:textbox style="layout-flow:vertical-ideographic;mso-fit-shape-to-text:t">
                  <w:txbxContent>
                    <w:p w:rsidR="00F3472E" w:rsidRPr="00501B0E" w:rsidRDefault="00F3472E" w:rsidP="00F3472E">
                      <w:pPr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元魏婆罗门瞿昙般若流支</w:t>
                      </w:r>
                      <w:r w:rsidRPr="00BF3F7B">
                        <w:rPr>
                          <w:rFonts w:ascii="方正新书宋_中印社区_GBK" w:eastAsia="方正新书宋_中印社区_GBK" w:hint="eastAsia"/>
                          <w:spacing w:val="40"/>
                          <w:sz w:val="20"/>
                          <w:szCs w:val="20"/>
                        </w:rPr>
                        <w:t xml:space="preserve">  </w:t>
                      </w:r>
                      <w:r w:rsidRPr="00501B0E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4943475</wp:posOffset>
                </wp:positionV>
                <wp:extent cx="500380" cy="166116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AF7376" w:rsidRDefault="00F3472E" w:rsidP="00F3472E">
                            <w:pPr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</w:pPr>
                            <w:r w:rsidRPr="00AF7376"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  <w:t>智圆法师  讲解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.25pt;margin-top:389.25pt;width:39.4pt;height:130.8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" filled="f" stroked="f">
                <v:path arrowok="t"/>
                <v:textbox style="layout-flow:vertical-ideographic;mso-fit-shape-to-text:t">
                  <w:txbxContent>
                    <w:p w:rsidR="00F3472E" w:rsidRPr="00AF7376" w:rsidRDefault="00F3472E" w:rsidP="00F3472E">
                      <w:pPr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</w:pPr>
                      <w:r w:rsidRPr="00AF7376"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  <w:t>智圆法师  讲解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447040</wp:posOffset>
                </wp:positionV>
                <wp:extent cx="405130" cy="184531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130" cy="184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1034E0" w:rsidRDefault="00F3472E" w:rsidP="00F3472E">
                            <w:pPr>
                              <w:spacing w:line="300" w:lineRule="exact"/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1034E0">
                              <w:rPr>
                                <w:rFonts w:ascii="方正新书宋_中印社区_GBK" w:eastAsia="方正新书宋_中印社区_GBK" w:hint="eastAsia"/>
                                <w:spacing w:val="60"/>
                                <w:sz w:val="20"/>
                                <w:szCs w:val="20"/>
                              </w:rPr>
                              <w:t>佛经宝典系列</w:t>
                            </w:r>
                            <w:r w:rsidR="00B12CD3">
                              <w:rPr>
                                <w:rFonts w:ascii="方正新书宋_中印社区_GBK" w:eastAsia="方正新书宋_中印社区_GBK" w:hint="eastAsia"/>
                                <w:spacing w:val="60"/>
                                <w:sz w:val="20"/>
                                <w:szCs w:val="20"/>
                              </w:rPr>
                              <w:t>五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05pt;margin-top:35.2pt;width:31.9pt;height:145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" filled="f" stroked="f">
                <v:path arrowok="t"/>
                <v:textbox style="layout-flow:vertical-ideographic">
                  <w:txbxContent>
                    <w:p w:rsidR="00F3472E" w:rsidRPr="001034E0" w:rsidRDefault="00F3472E" w:rsidP="00F3472E">
                      <w:pPr>
                        <w:spacing w:line="300" w:lineRule="exact"/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60"/>
                          <w:sz w:val="20"/>
                          <w:szCs w:val="20"/>
                        </w:rPr>
                      </w:pPr>
                      <w:r w:rsidRPr="001034E0">
                        <w:rPr>
                          <w:rFonts w:ascii="方正新书宋_中印社区_GBK" w:eastAsia="方正新书宋_中印社区_GBK" w:hint="eastAsia"/>
                          <w:spacing w:val="60"/>
                          <w:sz w:val="20"/>
                          <w:szCs w:val="20"/>
                        </w:rPr>
                        <w:t>佛经宝典系列</w:t>
                      </w:r>
                      <w:r w:rsidR="00B12CD3">
                        <w:rPr>
                          <w:rFonts w:ascii="方正新书宋_中印社区_GBK" w:eastAsia="方正新书宋_中印社区_GBK" w:hint="eastAsia"/>
                          <w:spacing w:val="60"/>
                          <w:sz w:val="20"/>
                          <w:szCs w:val="20"/>
                        </w:rPr>
                        <w:t>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1058545</wp:posOffset>
                </wp:positionV>
                <wp:extent cx="652145" cy="31127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145" cy="311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AD6515" w:rsidRDefault="00F3472E" w:rsidP="00F3472E">
                            <w:pPr>
                              <w:spacing w:line="700" w:lineRule="exact"/>
                              <w:ind w:firstLineChars="0" w:firstLine="0"/>
                              <w:jc w:val="left"/>
                              <w:rPr>
                                <w:rFonts w:ascii="方正清刻本悦宋简体" w:eastAsia="方正清刻本悦宋简体" w:hint="eastAsia"/>
                                <w:sz w:val="72"/>
                                <w:szCs w:val="44"/>
                              </w:rPr>
                            </w:pPr>
                            <w:r w:rsidRPr="00501B0E">
                              <w:rPr>
                                <w:rFonts w:ascii="方正清刻本悦宋简体" w:eastAsia="方正清刻本悦宋简体" w:hint="eastAsia"/>
                                <w:b/>
                                <w:sz w:val="74"/>
                                <w:szCs w:val="74"/>
                              </w:rPr>
                              <w:t>正法念处经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83.35pt;width:51.35pt;height:245.1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" filled="f" stroked="f">
                <v:path arrowok="t"/>
                <v:textbox style="layout-flow:vertical-ideographic">
                  <w:txbxContent>
                    <w:p w:rsidR="00F3472E" w:rsidRPr="00AD6515" w:rsidRDefault="00F3472E" w:rsidP="00F3472E">
                      <w:pPr>
                        <w:spacing w:line="700" w:lineRule="exact"/>
                        <w:ind w:firstLineChars="0" w:firstLine="0"/>
                        <w:jc w:val="left"/>
                        <w:rPr>
                          <w:rFonts w:ascii="方正清刻本悦宋简体" w:eastAsia="方正清刻本悦宋简体" w:hint="eastAsia"/>
                          <w:sz w:val="72"/>
                          <w:szCs w:val="44"/>
                        </w:rPr>
                      </w:pPr>
                      <w:r w:rsidRPr="00501B0E">
                        <w:rPr>
                          <w:rFonts w:ascii="方正清刻本悦宋简体" w:eastAsia="方正清刻本悦宋简体" w:hint="eastAsia"/>
                          <w:b/>
                          <w:sz w:val="74"/>
                          <w:szCs w:val="74"/>
                        </w:rPr>
                        <w:t>正法念处经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方正清刻本悦宋简体" w:eastAsia="方正清刻本悦宋简体" w:hAnsi="STZhongsong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posOffset>1616075</wp:posOffset>
                </wp:positionH>
                <wp:positionV relativeFrom="margin">
                  <wp:posOffset>3404870</wp:posOffset>
                </wp:positionV>
                <wp:extent cx="894080" cy="148971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4080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D05030" w:rsidRDefault="00F3472E" w:rsidP="00F3472E">
                            <w:pPr>
                              <w:spacing w:line="1120" w:lineRule="exact"/>
                              <w:ind w:firstLineChars="0" w:firstLine="0"/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</w:pPr>
                            <w:r w:rsidRPr="00D05030"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  <w:t>讲记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7.25pt;margin-top:268.1pt;width:70.4pt;height:117.3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" filled="f" stroked="f">
                <v:path arrowok="t"/>
                <v:textbox style="layout-flow:vertical-ideographic;mso-fit-shape-to-text:t">
                  <w:txbxContent>
                    <w:p w:rsidR="00F3472E" w:rsidRPr="00D05030" w:rsidRDefault="00F3472E" w:rsidP="00F3472E">
                      <w:pPr>
                        <w:spacing w:line="1120" w:lineRule="exact"/>
                        <w:ind w:firstLineChars="0" w:firstLine="0"/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</w:pPr>
                      <w:r w:rsidRPr="00D05030"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  <w:t>讲记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3472E" w:rsidRDefault="00F3472E" w:rsidP="00F3472E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D67385" w:rsidRPr="00D67385" w:rsidRDefault="00D67385" w:rsidP="00D67385">
      <w:pPr>
        <w:ind w:firstLine="640"/>
        <w:rPr>
          <w:rFonts w:ascii="方正清刻本悦宋简体" w:eastAsia="方正清刻本悦宋简体" w:hAnsi="STZhongsong"/>
          <w:sz w:val="32"/>
        </w:rPr>
      </w:pPr>
    </w:p>
    <w:p w:rsidR="00D67385" w:rsidRPr="00D67385" w:rsidRDefault="00D67385" w:rsidP="00D67385">
      <w:pPr>
        <w:ind w:firstLine="640"/>
        <w:rPr>
          <w:rFonts w:ascii="方正清刻本悦宋简体" w:eastAsia="方正清刻本悦宋简体" w:hAnsi="STZhongsong"/>
          <w:sz w:val="32"/>
        </w:rPr>
      </w:pPr>
    </w:p>
    <w:p w:rsidR="00D67385" w:rsidRDefault="00D67385" w:rsidP="00D67385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D67385" w:rsidRDefault="00D67385" w:rsidP="00D67385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</w:p>
    <w:p w:rsidR="00D67385" w:rsidRDefault="00D67385" w:rsidP="00D67385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</w:p>
    <w:p w:rsidR="00D67385" w:rsidRPr="002D3756" w:rsidRDefault="00D67385" w:rsidP="00D67385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  <w:r w:rsidRPr="002D3756">
        <w:rPr>
          <w:rFonts w:ascii="STZhongsong" w:hAnsi="STZhongsong" w:hint="eastAsia"/>
          <w:color w:val="000000"/>
          <w:szCs w:val="28"/>
        </w:rPr>
        <w:t>免费结缘</w:t>
      </w:r>
      <w:r>
        <w:rPr>
          <w:rFonts w:ascii="STZhongsong" w:hAnsi="STZhongsong" w:hint="eastAsia"/>
          <w:color w:val="000000"/>
          <w:szCs w:val="28"/>
        </w:rPr>
        <w:t xml:space="preserve"> </w:t>
      </w:r>
      <w:r w:rsidRPr="002D3756">
        <w:rPr>
          <w:rFonts w:ascii="STZhongsong" w:hAnsi="STZhongsong" w:hint="eastAsia"/>
          <w:color w:val="000000"/>
          <w:szCs w:val="28"/>
        </w:rPr>
        <w:t>非卖品</w:t>
      </w:r>
    </w:p>
    <w:p w:rsidR="00D67385" w:rsidRPr="003F0CCC" w:rsidRDefault="00D67385" w:rsidP="00D67385">
      <w:pPr>
        <w:spacing w:afterLines="50" w:after="156" w:line="520" w:lineRule="exact"/>
        <w:ind w:firstLineChars="0" w:firstLine="0"/>
        <w:jc w:val="center"/>
      </w:pPr>
      <w:r w:rsidRPr="002D3756">
        <w:rPr>
          <w:rFonts w:ascii="STZhongsong" w:hAnsi="STZhongsong" w:hint="eastAsia"/>
          <w:color w:val="000000"/>
          <w:szCs w:val="28"/>
        </w:rPr>
        <w:t>禁止用作任何商业用途</w:t>
      </w:r>
    </w:p>
    <w:p w:rsidR="00D67385" w:rsidRPr="00D67385" w:rsidRDefault="00D67385" w:rsidP="00D67385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D67385" w:rsidRPr="00D67385" w:rsidRDefault="00D67385" w:rsidP="00D67385">
      <w:pPr>
        <w:tabs>
          <w:tab w:val="left" w:pos="1188"/>
        </w:tabs>
        <w:ind w:firstLine="640"/>
        <w:rPr>
          <w:rFonts w:ascii="方正清刻本悦宋简体" w:eastAsia="方正清刻本悦宋简体" w:hAnsi="STZhongsong"/>
          <w:sz w:val="32"/>
        </w:rPr>
        <w:sectPr w:rsidR="00D67385" w:rsidRPr="00D67385" w:rsidSect="00DE0B4A"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  <w:r>
        <w:rPr>
          <w:rFonts w:ascii="方正清刻本悦宋简体" w:eastAsia="方正清刻本悦宋简体" w:hAnsi="STZhongsong"/>
          <w:sz w:val="32"/>
        </w:rPr>
        <w:tab/>
      </w:r>
    </w:p>
    <w:p w:rsidR="00F3472E" w:rsidRDefault="007D3594" w:rsidP="00F3472E">
      <w:pPr>
        <w:pStyle w:val="TOCHeading"/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718820</wp:posOffset>
                </wp:positionV>
                <wp:extent cx="640080" cy="94615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72E" w:rsidRPr="00B0485A" w:rsidRDefault="00F3472E" w:rsidP="00F3472E">
                            <w:pPr>
                              <w:spacing w:line="720" w:lineRule="exact"/>
                              <w:ind w:firstLineChars="0" w:firstLine="0"/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</w:pPr>
                            <w:r w:rsidRPr="00B0485A"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0.7pt;margin-top:56.6pt;width:50.4pt;height:74.5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" filled="f" stroked="f">
                <v:path arrowok="t"/>
                <v:textbox style="layout-flow:vertical-ideographic;mso-fit-shape-to-text:t">
                  <w:txbxContent>
                    <w:p w:rsidR="00F3472E" w:rsidRPr="00B0485A" w:rsidRDefault="00F3472E" w:rsidP="00F3472E">
                      <w:pPr>
                        <w:spacing w:line="720" w:lineRule="exact"/>
                        <w:ind w:firstLineChars="0" w:firstLine="0"/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</w:pPr>
                      <w:r w:rsidRPr="00B0485A"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  <w:t>目录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472E" w:rsidRDefault="00F3472E" w:rsidP="00F3472E">
      <w:pPr>
        <w:pStyle w:val="TOC1"/>
        <w:ind w:firstLine="560"/>
      </w:pPr>
    </w:p>
    <w:p w:rsidR="00F3472E" w:rsidRDefault="00F3472E" w:rsidP="00F3472E">
      <w:pPr>
        <w:ind w:firstLine="560"/>
        <w:rPr>
          <w:lang w:val="en-CA" w:eastAsia="zh-CN"/>
        </w:rPr>
      </w:pPr>
    </w:p>
    <w:p w:rsidR="00F3472E" w:rsidRDefault="00F3472E" w:rsidP="00F3472E">
      <w:pPr>
        <w:ind w:firstLine="560"/>
        <w:rPr>
          <w:lang w:val="en-CA" w:eastAsia="zh-CN"/>
        </w:rPr>
      </w:pPr>
    </w:p>
    <w:p w:rsidR="00F3472E" w:rsidRPr="00FC374A" w:rsidRDefault="00F3472E" w:rsidP="00F3472E">
      <w:pPr>
        <w:ind w:firstLine="560"/>
        <w:rPr>
          <w:lang w:val="en-CA" w:eastAsia="zh-CN"/>
        </w:rPr>
      </w:pPr>
    </w:p>
    <w:p w:rsidR="007D113A" w:rsidRDefault="00F3472E" w:rsidP="00C620FC">
      <w:pPr>
        <w:pStyle w:val="TOC1"/>
        <w:spacing w:line="400" w:lineRule="exact"/>
        <w:ind w:firstLine="56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7D113A" w:rsidRPr="002F52EF" w:rsidRDefault="007D113A" w:rsidP="007D113A">
      <w:pPr>
        <w:pStyle w:val="TOC1"/>
        <w:spacing w:line="540" w:lineRule="exact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rPr>
          <w:rFonts w:ascii="STSong" w:eastAsia="STSong" w:hint="eastAsia"/>
        </w:rPr>
        <w:t>◎</w:t>
      </w:r>
      <w:hyperlink w:anchor="_Toc21375534" w:history="1">
        <w:r w:rsidRPr="007D113A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地狱品之八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_Toc21375534 \h </w:instrTex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385483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5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7D113A" w:rsidRPr="002F52EF" w:rsidRDefault="007D113A" w:rsidP="007D113A">
      <w:pPr>
        <w:pStyle w:val="TOC1"/>
        <w:spacing w:line="540" w:lineRule="exact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rPr>
          <w:rFonts w:ascii="STSong" w:eastAsia="STSong" w:hint="eastAsia"/>
        </w:rPr>
        <w:t>◎</w:t>
      </w:r>
      <w:hyperlink w:anchor="_Toc21375535" w:history="1">
        <w:r w:rsidRPr="007D113A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地狱品之九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_Toc21375535 \h </w:instrTex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385483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69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7D113A" w:rsidRPr="002F52EF" w:rsidRDefault="007D113A" w:rsidP="007D113A">
      <w:pPr>
        <w:pStyle w:val="TOC1"/>
        <w:spacing w:line="540" w:lineRule="exact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rPr>
          <w:rFonts w:ascii="STSong" w:eastAsia="STSong" w:hint="eastAsia"/>
        </w:rPr>
        <w:t>◎</w:t>
      </w:r>
      <w:hyperlink w:anchor="_Toc21375536" w:history="1">
        <w:r w:rsidRPr="007D113A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地狱品之十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_Toc21375536 \h </w:instrTex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385483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148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7D113A" w:rsidRPr="002F52EF" w:rsidRDefault="007D113A" w:rsidP="007D113A">
      <w:pPr>
        <w:pStyle w:val="TOC1"/>
        <w:spacing w:line="540" w:lineRule="exact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rPr>
          <w:rFonts w:ascii="STSong" w:eastAsia="STSong" w:hint="eastAsia"/>
        </w:rPr>
        <w:t>◎</w:t>
      </w:r>
      <w:hyperlink w:anchor="_Toc21375537" w:history="1">
        <w:r w:rsidRPr="007D113A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地狱品之十一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tab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instrText xml:space="preserve"> PAGEREF _Toc21375537 \h </w:instrTex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385483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219</w:t>
        </w:r>
        <w:r w:rsidRPr="007D113A">
          <w:rPr>
            <w:rStyle w:val="Hyperlink"/>
            <w:rFonts w:ascii="Adobe 楷体 Std R" w:eastAsia="Adobe 楷体 Std R" w:hAnsi="Adobe 楷体 Std R"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F3472E" w:rsidRDefault="00F3472E" w:rsidP="00F3472E">
      <w:pPr>
        <w:ind w:firstLine="561"/>
      </w:pPr>
      <w:r>
        <w:rPr>
          <w:b/>
          <w:bCs/>
          <w:lang w:val="zh-CN"/>
        </w:rPr>
        <w:fldChar w:fldCharType="end"/>
      </w:r>
    </w:p>
    <w:p w:rsidR="00F3472E" w:rsidRDefault="00F3472E" w:rsidP="00F3472E">
      <w:pPr>
        <w:pStyle w:val="TOC1"/>
        <w:spacing w:line="400" w:lineRule="exact"/>
        <w:ind w:firstLine="560"/>
      </w:pPr>
    </w:p>
    <w:p w:rsidR="00F3472E" w:rsidRDefault="00F3472E" w:rsidP="00F3472E">
      <w:pPr>
        <w:ind w:firstLine="560"/>
      </w:pPr>
    </w:p>
    <w:p w:rsidR="00F3472E" w:rsidRDefault="00F3472E" w:rsidP="00F3472E">
      <w:pPr>
        <w:spacing w:line="560" w:lineRule="exact"/>
        <w:ind w:firstLine="880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F3472E" w:rsidSect="00DE0B4A">
          <w:headerReference w:type="even" r:id="rId14"/>
          <w:headerReference w:type="default" r:id="rId15"/>
          <w:footerReference w:type="even" r:id="rId16"/>
          <w:footerReference w:type="default" r:id="rId17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F3472E" w:rsidRDefault="00F3472E" w:rsidP="00F3472E">
      <w:pPr>
        <w:spacing w:line="560" w:lineRule="exact"/>
        <w:ind w:firstLine="880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F3472E" w:rsidSect="00DE0B4A">
          <w:headerReference w:type="even" r:id="rId18"/>
          <w:footerReference w:type="even" r:id="rId19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946263" w:rsidRPr="009F688E" w:rsidRDefault="00946263" w:rsidP="00946263">
      <w:pPr>
        <w:spacing w:line="560" w:lineRule="exact"/>
        <w:ind w:firstLineChars="0" w:firstLine="0"/>
        <w:jc w:val="left"/>
        <w:rPr>
          <w:rFonts w:ascii="方正清刻本悦宋简体" w:eastAsia="方正清刻本悦宋简体" w:hAnsi="STZhongsong" w:hint="eastAsia"/>
          <w:b/>
          <w:sz w:val="44"/>
          <w:szCs w:val="44"/>
        </w:rPr>
      </w:pPr>
      <w:r w:rsidRPr="009F688E">
        <w:rPr>
          <w:rFonts w:ascii="方正清刻本悦宋简体" w:eastAsia="方正清刻本悦宋简体" w:hAnsi="STZhongsong" w:hint="eastAsia"/>
          <w:b/>
          <w:sz w:val="44"/>
          <w:szCs w:val="44"/>
        </w:rPr>
        <w:lastRenderedPageBreak/>
        <w:t>正法念处经</w:t>
      </w:r>
      <w:r>
        <w:rPr>
          <w:rFonts w:ascii="方正清刻本悦宋简体" w:eastAsia="方正清刻本悦宋简体" w:hAnsi="STZhongsong" w:hint="eastAsia"/>
          <w:b/>
          <w:sz w:val="44"/>
          <w:szCs w:val="44"/>
        </w:rPr>
        <w:t>讲记</w:t>
      </w:r>
    </w:p>
    <w:p w:rsidR="00946263" w:rsidRPr="009F688E" w:rsidRDefault="00946263" w:rsidP="00946263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0" w:name="_Toc19560380"/>
      <w:bookmarkStart w:id="1" w:name="_Toc21375534"/>
      <w:r w:rsidRPr="009F688E">
        <w:rPr>
          <w:rFonts w:ascii="方正清刻本悦宋简体" w:eastAsia="方正清刻本悦宋简体" w:hAnsi="SimHei" w:hint="eastAsia"/>
          <w:b/>
          <w:sz w:val="30"/>
          <w:szCs w:val="30"/>
        </w:rPr>
        <w:t>地狱品之</w:t>
      </w:r>
      <w:bookmarkEnd w:id="0"/>
      <w:r>
        <w:rPr>
          <w:rFonts w:ascii="方正清刻本悦宋简体" w:eastAsia="方正清刻本悦宋简体" w:hAnsi="SimHei" w:hint="eastAsia"/>
          <w:b/>
          <w:sz w:val="30"/>
          <w:szCs w:val="30"/>
        </w:rPr>
        <w:t>八</w:t>
      </w:r>
      <w:bookmarkEnd w:id="1"/>
    </w:p>
    <w:p w:rsidR="00946263" w:rsidRDefault="00946263" w:rsidP="00946263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111557" w:rsidRPr="00111557" w:rsidRDefault="00111557" w:rsidP="00111557">
      <w:pPr>
        <w:pStyle w:val="01"/>
        <w:rPr>
          <w:rFonts w:ascii="Calibri" w:eastAsia="SimSun" w:hAnsi="Calibri" w:hint="eastAsia"/>
          <w:lang w:val="en-US" w:eastAsia="zh-CN"/>
        </w:rPr>
      </w:pPr>
    </w:p>
    <w:p w:rsidR="00946263" w:rsidRDefault="00946263" w:rsidP="00946263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46263" w:rsidRDefault="00946263" w:rsidP="00946263">
      <w:pPr>
        <w:ind w:firstLine="480"/>
        <w:rPr>
          <w:rFonts w:ascii="汉仪粗宋简" w:eastAsia="汉仪粗宋简" w:hAnsi="STZhongsong" w:hint="eastAsia"/>
          <w:sz w:val="24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正法念处经卷第十二</w:t>
      </w:r>
    </w:p>
    <w:p w:rsidR="0051561A" w:rsidRPr="0051561A" w:rsidRDefault="0051561A" w:rsidP="00DE0B4A">
      <w:pPr>
        <w:pStyle w:val="ae"/>
        <w:ind w:firstLine="448"/>
      </w:pPr>
      <w:r w:rsidRPr="0051561A">
        <w:rPr>
          <w:rFonts w:hint="eastAsia"/>
        </w:rPr>
        <w:t>地狱品之八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又偷盗果，以恶业故，彼地狱中，见自己物他人劫夺，即便走逐。既如是走，阎魔罗人以利铁刀执取斫割，脉脉皆断，断已复生。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偷盗的果报，就是以恶业力，在地狱中会见到自己的东</w:t>
      </w:r>
      <w:r w:rsidRPr="007553F5">
        <w:rPr>
          <w:rFonts w:hint="eastAsia"/>
        </w:rPr>
        <w:lastRenderedPageBreak/>
        <w:t>西被别人劫夺。这就是报应，过去夺别人的东西，现在就会财物不得自在，也就是这个心识会反过来变现，常常见到自己的财物被别人偷了。他马上就去追那个劫夺者。正跑着，阎魔罗人用锋利的铁刀抓住他砍斫，身上的脉一条条断掉，断了又生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又复更有余地狱人疾走而来，阎魔罗人亦复捉取，刀戟杵枷皆悉焰燃，斫刺筑打。是彼偷盗恶业果报。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又有一些地狱人很快地奔过来，阎魔罗人也抓取了，用烈火炽燃的刀戟杵枷来砍刺打击。这些都是偷盗的恶业果报。凡是不与取，偷了非义之财，将来都要这样受惩罚。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在人间抓到偷盗的人，一般都会去打他、惩罚他，将来堕到地狱里是自己惩罚自己，因为这里面的一切都是自心变现的。自心由于违背了良心、天理，不应该得的去偷、去占有，那当然就要受惩罚。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我们观察一下自心就能发现，每当做了善业，身心是喜乐的，感觉所有的部分都受到饶益；每当做了恶业，良心是不安的，感觉身心各个方面都在受损。所以只有善法得利益，不善法全部是招损害的。而在现前位心的表现都很微细，如果你能领会到，就应当从因推果、见微知著，知道一个很细小的地方放大以后是什么结果。凡是偷盗者都要受惩罚，比如人</w:t>
      </w:r>
      <w:r w:rsidRPr="007553F5">
        <w:rPr>
          <w:rFonts w:hint="eastAsia"/>
        </w:rPr>
        <w:lastRenderedPageBreak/>
        <w:t>间割耳朵、挖眼睛等等，过去有这样的刑罚，而地狱里的惩罚比这个严重得多，身体的全部都要被砍截，这是法尔的规则。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如是无量百千年岁，乃至偷盗不善业果破坏无气腐烂尽灭，彼人彼处尔乃得脱。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要惩罚多久呢？这样无量百千年岁，一直到偷盗的不善业果完全消尽，连余气都没有了，这个人才从地狱的苦难之处脱出。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邪行者，见本妇女灰河所漂，极大唱唤，恶波所推，或有出者，或有没者。唤地狱人而作是言：我今在此灰河恶处，无导无救，汝今可来救我此难。彼地狱人既闻啼哭，恶业痴心入彼灰河。即于入时，一切身分为灰所烂，乃至无有芥子许在，唯有残骨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邪行的果报，邪淫者见到他的情人被灰河所漂，发出极大的叫唤，被汹涌的波涛推着，有时浮出河面，有时没在河里，受苦极大。女人唤着地狱人这样说：“我现在在这灰河的险恶处，没有向导也没有归救，你快来救我出此难！”那个地狱人听到女人的啼哭声，以恶业力被痴心蒙蔽，马上就跳到灰河里去。他一入进去，一切身分被热灰烧得糜烂，没有芥</w:t>
      </w:r>
      <w:r w:rsidRPr="007553F5">
        <w:rPr>
          <w:rFonts w:hint="eastAsia"/>
        </w:rPr>
        <w:lastRenderedPageBreak/>
        <w:t>子许存在，只剩下一具骨头。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后复肉生。肉既生已，而复更见向者妇女稍远于前，在灰河中而复唱唤，作如是言：救我救我。彼人即前，而彼妇女疾走往赴。既前到已，欲抱妇女，妇女抱之。彼妇女身皆是热铁，焰起炽燃，锋利铁爪。既抱得已，即便攫之，身体碎坏，无芥子许全处可得，唯有骨在。如是罪人普身皆血，唯有筋网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之后肉又生出来。肉生出来以后，又见到过去的情人在稍远处的灰河里大声唱唤，这样说：“救我！救我！”地狱人就往前去，而那个女人很快地过来。他到了以后想抱女人，女人抱住了他。那个女人的身体全部都是热铁，火焰炽燃，有着锋利的铁爪。抱住地狱人以后，就用铁爪抓取他，整个身体都抓碎了，没有芥子许的完好，最后只剩下一具骨头。就像这样，罪人全身都是血，只剩下了筋网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彼地狱人欲心所覆，见彼妇女，而复走往彼灰河中。乃经无量百千年岁，如是恶漂，如是恶烧。乃至恶业未坏未烂业气未尽，于一切时与苦不止。彼处业尽，尔乃得脱。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“覆”，指烦恼把心给盖住了，之后就不理智，不见真相。这个地狱人被淫欲心所覆蔽，见到那女人后，又跑到灰河里。</w:t>
      </w:r>
      <w:r w:rsidRPr="007553F5">
        <w:rPr>
          <w:rFonts w:hint="eastAsia"/>
        </w:rPr>
        <w:lastRenderedPageBreak/>
        <w:t>像这样经过无量百千年岁，被恶浪所漂，恶火所烧。一直到恶业没有穷尽之间，一切时不断地受苦，等到那处业尽了才得以脱身。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就是淫欲的果报。由行邪淫的业力总是出现非理作意，每次都会现出一个所欲的境，所爱的情人遭受苦难，自己被欲所蒙蔽，迫不及待就要过去，止都止不住。这样过去以后又要抱，抱了以后就要受惩罚。受惩罚以后还是不死心，再见到女人他还是要奔过去，这样不停地受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男女之间的追逐是“永远”的游戏，是无始以来的颠倒习气，除非你真正了解淫欲的过患而断掉它。那么在做人的时候，不守伦理而做邪淫，将来就会堕地狱。以这种邪淫业所感，到了地狱里面还是不死心，被欲心所蒙蔽，一见到女人就非常冲动，马上奔过去，结果身体被抓碎了，就像这样受苦。还有一种炮烙地狱，也是一见到女人就抱上去，结果是一个烧得火红的柱子，身体被烧焦了，死掉了，再活过来一见美女还要去抱。这都是造作等流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样就知道我们人类的劣根性，无始以来的这种烦恼，都是由于淫欲而受生，由于淫欲而死，就像这样，一切时不断地出苦。要知道，任何颠倒的业行都受一种惩罚，说到底是自己在伤害自己、在惩罚自己，不是外在有什么力量加在身上的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如是复生，饥渴烧身，处处浪走。复见有河陂池清水，望冷</w:t>
      </w:r>
      <w:r w:rsidRPr="007553F5">
        <w:rPr>
          <w:rFonts w:hint="eastAsia"/>
        </w:rPr>
        <w:lastRenderedPageBreak/>
        <w:t>水故，疾走往赴。既走到已，彼河池等洋白镴汁皆悉充满，饶恶毒蛇普遍其中。彼地狱人热渴甚急，即饮如是毒蛇和合洋白镴汁。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说到持戒者饮酒的地狱果报。像这样再生出来后，当时被极度的饥渴烧灼着身体，逼得不得了，到处寻找清凉。这样他又见到有河池清水，看到冷水的缘故，他立即奔过去。到了以后，河池里充满了洋白镴汁，凶恶的毒蛇满满地遍在里面。地狱人焦渴得厉害，就迫不及待地喝了这个毒蛇和合的洋白镴汁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彼恶毒蛇罪业所作，极甚微细。入罪人口，既入腹已，即便粗大，地狱人肚亦复增长。如是恶蛇在其身内，所有一切皆悉遍啮，先啮小肠而唼食之。是破戒人饮酒罪过。如是无量百千年岁，恶业所诳，彼蛇所啮，白镴所烧，如是烧啮，死已复生。戒人饮酒破戒罪过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哪晓得这个恶毒蛇是罪业所作，非常微细，肉眼很难发现。入了罪人的口，进到肚子里的时候，毒蛇就变大了，地狱罪人的肚皮也在增大。像这样，恶蛇在他身体里把一切部分都咬遍了，先咬小肠而唼食之。这是破戒人的饮酒过患。这样经过无量百千年岁，被恶业所诳骗，毒蛇咬他，白镴烧他，这样一直烧咬，死了又生。这就是持戒人饮酒破戒的罪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又复妄语恶业果故，彼蛇啮舌，如是无量百千年岁受大苦恼。乃至恶业未坏未烂业气未尽，于一切时与苦不止，彼处业尽，尔乃得脱。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再者妄语的恶业果报，那个毒蛇咬罪人的舌头，经过无量百千年岁受大苦恼。一直到恶业没尽之间，一切时不停地出这种咬舌之苦，直到业完全消尽了，才从那里脱出。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我们说诚实语，就会感得广长舌相，舌头一伸出来能够覆盖面。如果说了妄语，就要遭惩罚，不断地被切割、耕犁、蛇咬，这都是自然的果报。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脱彼处已，处处浪走，而复更见不慈心果。彼地狱人业作众生如是说言：汝等云何无辜被烧？更可无处而住于此？我示汝处，令汝得乐。阎魔罗人如是语已，取地狱人于地狱中更置余处。彼处别异，别异苦恼，多多更与。阎魔罗人如是更与地狱罪人种种苦恼。所谓在于一切方处大火所烧，受种种苦，周匝险岸，处处遍烧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脱离彼处后，罪人到处奔走，又更见到了不慈心的果报。那个地狱人是罪人业力变现的众生，这样说道：“你为什么无辜被烧？再没有别的地方好安住吗？我现在给你指示个地方，</w:t>
      </w:r>
      <w:r w:rsidRPr="007553F5">
        <w:rPr>
          <w:rFonts w:hint="eastAsia"/>
        </w:rPr>
        <w:lastRenderedPageBreak/>
        <w:t>让你得快乐。”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阎魔罗人这样讲了以后，取着地狱人又放置在地狱的其他处。这是一个特殊的地方，有特别的苦恼，有更多的苦加在身上。阎魔罗人这样再给地狱罪人各种苦恼，所谓在一切方所大火所烧，受各种苦，周围都是险岸，处处都是周遍地燃烧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又复更入大身恶吼可畏之处，常烧常煮，如是受苦。身大极软，十由旬量。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再放到大身恶吼的可畏之处，常常被烧煮，这样受苦。身体大而且极软，有十由旬的量。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又复更入名火髻处，于彼处生，受大苦恼。彼火髻处，大火甚热，于一切火，此火最胜，更无相似。彼火髻处，常雨火沙而烧煮之，彼沙稠浚，如夏时雨。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再放入到火髻处的地狱，在那里出生后受大苦恼。火髻处大火特别炽热，在一切火中这个火最厉害，再也没有跟它相似的了。这个火髻处常常会下火沙雨来烧煮罪人，沙下得非常稠密，就跟夏天的雨水一样。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复有异处，名内沸热。彼处闇火，常烧常煮，令彼罪人身体胀满，犹如皮囊。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再有特异之处，叫做“内沸热”。这里面有暗火常常烧煮，使得罪人的身体烧得发胀，就像皮囊一样。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复更有处，彼处名为吒吒吒哜。彼地狱地一切罪人，以诸身分迭相揩割，受大苦恼。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又有地狱叫做“吒吒吒哜”，地狱里的一切罪人，身体的部分互相揩割，受很大苦恼。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复有别处，彼处名为普受一切资生苦恼。彼处恶煮，受大苦恼。彼如是处，多有可畏恶狗师子乌鹫猪蛇，一切与苦。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再有一处叫做“普受一切资生苦恼”的地狱，那里面受很厉害的烧煮，有大的苦恼。那里有很多恐怖的恶狗、狮子、鹰鹫、野猪、恶蛇，一切情况下都使他受苦。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复有恶河，彼河名为鞞多罗尼。恶烧恶漂，彼处烧煮，皆悉烂熟。彼河热灰，赤铜白镴，焰燃沸热。百种千种，恶漂烧煮，如是烧煮。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又有叫做“鞞多罗尼”的恶河，这里恶烧恶漂，这样烧煮后，全身都糜烂。河里的热灰是赤铜白镴，有炽燃沸腾的火焰，一百种一千种，被剧烈地漂、烧、煮，受着非常大的烧煮之苦。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复有别处，名无间闇。罪人入中，闇火烧煮，受种种苦。复更有处，名苦鬘处。罪人入中，烧煮受苦，热焰铁轮，转在其头，一切身分，锯割劈裂。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还有叫做“无间暗”的地狱，罪人进到里面，被暗火烧煮，受各种苦。又有叫做“苦鬘处”的地狱，罪人进入以后被烧煮受苦，有炽热火焰的热铁轮转在头上，一切身体的部分都被锯开、割裂、劈开。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得脱已，复入异处，名雨缕鬘抖擞。更烧更煮，普身焰燃。如是烧已，阎魔罗人，百到千到，焰刀刺割。若得脱已，而复更入鬘块乌处，而烧煮之。彼处骨身，如雪相似，自身生火。彼地狱人，各执利刀，迭相割削。如是无量百千年岁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从苦鬘处脱出，又进入到叫做“雨缕鬘抖擞”的地狱处，再度被烧被煮，全身烧得火焰炽燃。这样烧了以后，阎魔罗人</w:t>
      </w:r>
      <w:r w:rsidRPr="007553F5">
        <w:rPr>
          <w:rFonts w:hint="eastAsia"/>
        </w:rPr>
        <w:lastRenderedPageBreak/>
        <w:t>用火焰刀刺割百道、千道。从中脱出以后，又入到鬘块乌这个地狱处被烧煮，这里的骨头身就像雪一样，从自己的身体生出火来。地狱人各自持着利刀，彼此间你割我、我削你。这样经过无量百千年岁，倍受诸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若得脱已，而复更入悲苦吼处。在彼恶处常烧常煮。既如是煮，发声大吼。如是吼声，自余一切诸地狱中无如是吼。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再者脱离以后，入到悲苦吼这个地狱处，常常被烧被煮。这样被烧煮的时候，发出很大的吼叫声，这种吼叫在其他一切地狱里听不到。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若得脱已，而复更入，名大悲处。彼人邪见，非法恶法，赞说为法。彼邪见人，以恶业故，见所爱色，或父或子，或兄或弟，在大悲处，而被烧煮，捩身受苦。啼哭唤言：我今孤独，可来救我。彼父子等，极大悲苦，伸臂向上，大声唱唤。彼地狱人如是见已，忧悲火生，烧燃爱薪。忧悲火热，形地狱火，犹如冰雪。如是二种大火所烧，极受苦恼，发声唱唤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从悲苦吼处脱生以后，又进入叫“大悲处”的地狱。这个人过去生邪见，对于非法、恶法赞叹为法。这个邪见人以这种恶业故，会见到从前特别喜爱的境，或者父亲或者儿子，或者</w:t>
      </w:r>
      <w:r w:rsidRPr="007553F5">
        <w:rPr>
          <w:rFonts w:hint="eastAsia"/>
        </w:rPr>
        <w:lastRenderedPageBreak/>
        <w:t>哥哥或者弟弟，正在大悲处被猛烈地烧煮，身体东扭西折，不断地受苦。他们都在啼哭叫唤着说：“我现在孤独，可来救我！”那些父子等生起极大悲苦，伸着手臂向上大声地叫唤。地狱人这样见了以后，内心生起很大的忧恼悲伤的火，燃烧着爱的薪柴。这样他的忧悲火很炽热，地狱火与之相比，就像冰雪一样。这是指比较而言，前者极其炽热，后者程度弱得多，就像火前的冰雪那样。就像这样，外被地狱火所烧，内被忧悲火所烧，极受苦恼，大声地叫唤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就是过去说邪见的果报。邪见总是把不可爱的东西说成可爱，把苦的东西说成乐，无归宿处说有归宿。就像这样，他见到的景象也都是颠倒的，就会见到那些平生最爱的人在极度地受苦，这时有极大忧悲的火从心里发出，这种火远远超过外在的火，地狱火与之相比犹如冰雪那样。所以就知道，如果自身持邪见并传播邪见，将来就会有这样的忧悲之火在心中烧燃，看到的全是颠倒的相，因为邪见总是颠倒地去看待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阎魔罗人，而为说偈呵责之言：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爱火热于火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余火则如冰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此中地狱火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爱火三界中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如是地狱火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盖少不足言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若爱因生火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饶焰而毒热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阎魔罗人呵斥地狱人：爱火超过外在的烈火，其他的火在它面前就像冰。这里的地狱火和三界的爱火相比，地狱火</w:t>
      </w:r>
      <w:r w:rsidRPr="007553F5">
        <w:rPr>
          <w:rFonts w:hint="eastAsia"/>
        </w:rPr>
        <w:lastRenderedPageBreak/>
        <w:t>是很少量的，不足为道，而爱因所生的火富有热焰，非常毒热。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要知道，外在有地水火风的灾难，内在也一样有地水火风的灾难，而内的爱欲的火远远超过外在，所以不要去点燃内在的爱火。它的火焰非常多，烧起来是非常毒的，程度上超过了外在。内火一起来的时候，实际就是火，就是烧热，就是烈焰、毒焰，所以要常护自心，遮止爱火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恶行地狱人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业尽乃得脱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爱火烧三界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未有得脱期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爱能系缚人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在无始生死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爱火是地狱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非地狱生火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恶行地狱人业尽了之后才得以脱出，而爱火普烧三界，没有脱离的时候。爱能够系缚人，在无始生死就已经开始了。爱火就是地狱，不是从外的地狱生火。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虽然外在的火很厉害，会把房屋、财产全部烧掉，让你一无所有，实际上内在的火更厉害。业尽了才能从地狱中脱出，只要轮回的业因未尽，爱火就一直烧燃，没有穷尽。爱是生死本，爱是诸苦源，爱长劫缠绵相续，所以一切处要断爱。爱能够绑缚人，从无始的生死就已经开始了，爱火就是地狱，地狱就是从爱火出来的，内心有了爱火就已经陷在因地狱里了，所以要知道爱火的可怕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地狱火虽热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唯能烧于身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爱火烧众生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身心俱被烧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爱因缘生火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火中最为上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地狱火不普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爱火一切遍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三因三处行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三种业显现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于三时中生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皆是爱心火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是在比较地狱火和爱火，说明爱火更厉害。地狱火虽然热，只能烧身，爱火不仅烧身，而且烧心；爱因缘所生的火，是火中的第一；地狱火不能普遍，而爱火普遍三界一切处，普遍众生的相续中。贪嗔痴的三因在身口意三处行，由福业、非福业、不动业三种业而显现，在过去、现在、未来三时中出生，都是由于爱心之火的缘故。十二缘起里面讲爱、取、有，爱是一切受生的根本因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天中欲火烧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畜生嗔火烧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地狱痴火烧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爱火一切烧</w:t>
      </w: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如是爱心火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三界皆焰燃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见何不乐法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今如是心悔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天中被欲火所烧，畜生被嗔火所烧，地狱被痴火所烧，总的看来，一切三界处都被爱火所烧。这样的爱心之火，在三界有情的心中都是如火焰般炽燃。不必看外在，其实众生的心中都是被爱火所烧。见到这样的大苦相后，为什么不欢喜寂静的法呢？现在要这样生起追悔之心。因此，要远离一切贪嗔痴的烦恼之火，而趣入寂静之道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lastRenderedPageBreak/>
        <w:t>阎魔罗人，于彼地狱大悲之处，如是呵责地狱罪人。既呵责已，而复更与种种苦恼。如是罪人，彼处得脱，而复更于无悲闇处地狱中煮。彼处普火烧地狱人，其色犹如甄叔迦树。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阎魔罗人在地狱大悲处这样呵责地狱罪人后，再施与各种苦恼。罪人从彼处得脱，又在无悲暗处地狱中饱受煎煮之苦。那里火焰普遍焚烧地狱人，身体烧得就像甄叔迦树的颜色一样。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如是罪人若脱彼处，复于木转地狱中煮彼地狱人。在彼地狱十六处煮。邪见所摄，犯比丘尼，恶业罪过。彼人彼处，于无数年久时长烧。乃至恶业未坏未烂业气未尽，于一切时与苦不止。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像这样，罪人如果脱开了彼处，命运仍然不妙，还要转在木转地狱里被煎煮。地狱人在那个地狱的十六个地方被煎煮。这都是过去被邪见所摄侵犯比丘尼的恶业罪过，导致他在里面无数年月长久地被烧。一直到恶业习气的功能没有消尽之间，一切时中不断地变现苦相。所以，对于具戒人不能够邪淫侵犯，否则就要长劫当中被烈火焚烧、煎煮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ascii="STZhongsong" w:hAnsi="STZhongsong" w:hint="eastAsia"/>
        </w:rPr>
      </w:pPr>
      <w:r w:rsidRPr="007553F5">
        <w:rPr>
          <w:rFonts w:hint="eastAsia"/>
        </w:rPr>
        <w:t>若恶业尽，彼地狱中尔乃得脱。虽脱彼处，复生饿鬼畜生之中，无量千世饥渴烧煮，迭互相食，食百千身。如是畜生以恶邪</w:t>
      </w:r>
      <w:r w:rsidRPr="007553F5">
        <w:rPr>
          <w:rFonts w:hint="eastAsia"/>
        </w:rPr>
        <w:lastRenderedPageBreak/>
        <w:t>见，复犯净行比丘尼戒，彼人如是难得人身，如龟遇孔。若生人中同业之处，于五百世作不能男。犯比丘尼，不善恶业余残果报。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直到恶业穷尽了，才从地狱里脱出。即便脱出彼处，还要生在饿鬼、畜生当中，无量千世受着饥渴、烧燃、煎煮、互相啖食、被吃掉百千种身等等的大苦。这样的畜生以恶邪见再次侵犯净行比丘尼戒的缘故，他这样很难得到人身，就像盲龟遇轭木孔一样。在畜生道里死了以后，还是要往下堕。如果生在人中同业之处，也是要五百世做黄门。这就是侵犯比丘尼不善业的残余果报，使得他无法得到正常的性别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又彼比丘，知业果报，观大焦热大地狱处。彼见闻知，若人杀生偷盗邪行饮酒妄语邪见，业果如前所说。又复若人毁犯清净优婆夷戒，身坏命终，堕于恶处，在彼地狱，在一切方焦热处生，受大苦恼。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比丘了知业果，观察大焦热大地狱处。他见、闻、认识到，如果做了杀生、偷盗、邪行、饮酒、妄语、邪见，其业果相如前所说。又有人毁犯了他人清净的优婆夷戒，死后堕在险恶处，在一切方焦热处这个地狱里受生，受极大的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所谓苦者，彼地狱处，一切无间，乃至虚空，皆悉焰燃，无针孔许，不焰燃处。彼人火中伸手向上，发声唱唤，第一急恶，大力坚苦炽火所烧，灰亦叵得。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为什么叫“一切方焦热处”呢？就是指这个地狱一切处没有任何间隙，乃至虚空全部都在炽燃的火焰当中，没有针孔许的地方不是猛焰燃烧之处。那个人就陷在这样火海充满的地方，伸手向上，发声唱唤，被第一急恶大力坚苦的炽火所烧，整个烧成了火，连灰都得不到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又复更生，如是无量百千年岁常烧不止。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烧没了以后又新生出来，就像这样，无量百千年岁里一直不断地被烧。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处若脱，望救望归，走向异处。既如是走，阎魔罗人复更执之，普焰铁绳从脚而缠乃至于头，次第急缠。血皆上流，集在头中。然后复以焰燃铁钩，钉其头上，颔下而出，复捉铁钩，急转急捩，而复抽掣，罪人血出，如赤铜汁。热焰炽燃，灌其身体。如是无量百千年中，血灌其身而烧煮之，死而复生，死而复生。恶业力故，常一切时如是烧煮。乃至恶业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罪人从那里脱出，希望得到救护，希望有好归处，就奔向别的地方。他既然这样逃走，然而业力仍然钳制住了他，以自心显现的阎魔罗人再次抓住他，用处处烧燃冒着火焰的铁绳从他脚上缠起，一直缠到头上，次第缠得非常紧。血都往上流，集中在脑部。然后又用火焰炽燃的铁钩钉在他的头上，从下巴骨下面出来，再捉住铁钩非常快地转折，抽出罪人的血，就像赤铜水一样。又用炽燃的热焰灌在他身上，这样经过无量百千年岁，血灌在他的身上而烧煮，死了又生，死了又生。以恶业力故，一切时这样被烧被煮。在恶业没坏尽之间，一切时不断地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若恶业尽，彼地狱处尔乃得脱。复于无量百千年岁，生于饿鬼畜生之中。若生饿鬼，受饥渴苦。于畜生中，迭相食苦，乃于无量百千世中，为他所杀而啖食之。彼恶业人受彼苦已，难得人身，如龟遇孔。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当他恶业穷尽了，才从地狱里脱出。还要在无量百千年岁里，生在饿鬼和畜生道里。如果生在饿鬼，感受饥渴的苦。生在畜生中，受互相啖食的苦，在无量百千世当中被他人所杀，成为别人的食物。这个恶业人受完这个苦，难得人身，就像盲龟值孔那样难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ascii="STZhongsong" w:hAnsi="STZhongsong" w:hint="eastAsia"/>
        </w:rPr>
      </w:pPr>
      <w:r w:rsidRPr="007553F5">
        <w:rPr>
          <w:rFonts w:hint="eastAsia"/>
        </w:rPr>
        <w:t>若生人中同业之处，贫穷多病，于他人所，常得热恼，心乱不止，复不长命，于四百世作不男人。是彼恶业余残果报。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如果他生在人间与前业同类的地方，也是贫穷多病，经常在别人那里生起热恼，心狂乱不止，而且寿命不长，四百世当中做黄门。这就是恶业的余残果报。因为他在世时毁犯了女居士的清净优婆夷戒，所以感召这样的果报，将来生到人中四百世做黄门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个时代有各种奇奇怪怪的事，不要认为这很冤枉或者很倒霉，其实都是恶业的报应，怨不了别人。身体上不正常，心上也是这样，老是烦恼，狂乱不止，安静不了，比如得抑郁症、精神病等等，或者常常害怕，或者心很邪，或者失念，或者忽然之间忧郁、焦躁等等，好多都不只是由今生而来的，而是前世恶业等流的反应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，身体多病、贫穷，在别人那里总是搞得烦烦恼恼，总是不快乐，这就是前世以邪心集了恶业习气，侵犯了居士女的领受等流。接着以造作等流来说，那么这一世心也不会正直，还要继续造业，苦果还会接连不断。反过来说，如果心很正直，无我、无私、利他，常常行善，将来就感得相貌端正、健康，寿命绵长，跟人相处和谐，常常欢喜，在哪里都很快乐，这一切的果报都是好的，这是善业的等流果。所以，我们</w:t>
      </w:r>
      <w:r w:rsidRPr="007553F5">
        <w:rPr>
          <w:rFonts w:hint="eastAsia"/>
        </w:rPr>
        <w:lastRenderedPageBreak/>
        <w:t>必须把握住内心的心识之流，千万不要走到邪行当中！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又彼比丘，知业果报，观大焦热大地狱处。彼见闻知，若人杀生偷盗邪行饮酒妄语邪见，业果如前所说。又复若人毁犯净行沙弥戒故，身坏命终，堕于恶处，在彼地狱大身恶吼可畏处生，受大苦恼。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里，“大身恶吼可畏处”几个字要连在一起，是地狱的名字。再者，比丘了知业果，观察大焦热大地狱处。他见、闻、认识到，如果做了杀生、偷盗、邪行、饮酒、妄语、邪见，其业果相如前所说。这里再来看，如果有人毁犯了他人的净行沙弥戒，身坏命终，就堕在大身恶吼可畏处这个地狱中，受极大的苦恼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就是邪淫的果报，将来会非常恐惧。尤其是侵犯持戒者，果报非常大，所以叫它“大焦热”，受报的程度比前面还要深。因为持戒者持戒的功德很大，所以侵犯他所结成的罪业也格外深重，就会堕在大身恶吼可畏处这个地狱里感受大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所谓苦者，如前所说活等地狱所受苦恼，彼一切苦，大身恶吼可畏之处皆悉具受。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lastRenderedPageBreak/>
        <w:t>所谓的苦受，就是前面所说的等活等地狱所受的一切苦，在大身恶吼可畏之处这个地狱里面全部都要感受。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复有胜者，彼罪人身，一由旬量，第一柔软，如生酥块。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还有更厉害的，这个罪人的身体有一由旬，相当于现在的四十里。地狱众生的身体一般都非常大，这是由恶业变现出来的。它非常柔软，就像生酥块那样。常常说地狱身如同婴儿刚出生时的皮肤，风一吹就像被刀割，用毛巾稍微敷一下，就像被很多尖针插入，这样的身非常敏感，苦受非常大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阎魔罗人执持其身，以微细钳遍拔其毛，合肉拔之。从足至头皆悉遍拔，无芥子许而不拔处。彼人如是极受碎苦，唱声大唤。余地狱人，闻之心破，开裂分散。心怨所诳，造作恶业，自业所诳，如是声出，地狱罪人如是受苦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阎魔罗人抓住罪人的身体，用很细的钳子拔遍他全身的毛，连带肉也拔出来了。为什么呢？因为他的皮肉很软，所以拔毛的时候肉也一起拔出来了。从头到脚周身拔毛，结果连草籽那么小的地方都没剩下，全拔光了。这个人极受碎身之苦，痛得大声叫唤。其他地狱人听到他的声音，心都破了，开裂分散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lastRenderedPageBreak/>
        <w:t>要知道，过去被心的怨家所诳骗而造作恶业，也就是被贪心的鬼骗了去邪淫，连持戒者也不放过，这完全是被自己的业诳骗了。你现在这样大声号叫，这样受苦，当然都是邪淫的报应。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阎魔罗人，为呵责故，而说偈言：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欲心出甜语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闻甜语欲发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欲语是大恶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今受如是果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阎魔罗人为了警戒世人，就呵责罪人说：你过去以淫欲心说甜语，别人闻到你的甜语发起贪欲，这个淫欲的语言是大恶，所以现在感受这样大的果报。过去为了达到行淫的目的，说甜蜜语言来勾引持戒者，因为这个境很严厉，具大功德，所以受的报就非常重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欲语最利刃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彼刃自割身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宁自割其舌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不说淫欲语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淫欲的甜语是最利的刀，这个刀终究割截自己的身体。在地狱受报时，阎魔罗人用很细的钳子全身拔毛，把身体拔得一块一块的，连芥子许完好的地方都没有。所以，宁可割掉自己的舌头，也不要说淫欲语。无论男女，这一点千万要记住，不能说勾人起淫欲的语言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欲所诳众生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嗔心急炽燃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痴心所秉故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说淫欲甜语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淫欲乐至少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作恶业甚多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痴人欲心秉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从苦而得苦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被欲望所诳的众生根本没有满足的时候，嗔恚心很快炽燃，一直持着痴心的缘故，认为这里面有很好的享受，说着淫欲的甜语不断地求取。其实，淫欲的乐很小，但是造的恶业却很大，痴人被欲心所执持，只会从苦而得苦，没有任何乐可言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欲乐一念顷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非乐亦非常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转身受极苦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如是应舍欲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为欲覆之人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住于地狱舍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若不属欲者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则不畏地狱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欲乐只是一念顷，它不是真实的乐，也不是恒常的，过了就没有了，为了这点乐而造业，下一世就要受极度的痛苦，所以要舍离淫欲。被淫欲所覆蔽的人，处在地狱的舍宅里。如果心不系属于淫欲，他就不会畏惧地狱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若人作恶业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决定受苦恼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悲苦凡鄙人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何故今唱唤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恶行地狱人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业尽乃得脱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无有多唱唤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而得解脱理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lastRenderedPageBreak/>
        <w:t>人做了恶业，决定要受痛苦和烦恼。这个悲苦的凡鄙之人，过去行淫现在受苦，为什么现在叫唤呢？造恶的地狱人只有当业穷尽后才会脱出，即使号叫的声音再多，也不可能当下得到解脱。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若人欲自在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作不爱恶业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痴人今受苦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唱唤何所益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若见未来果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现在喜乐善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彼人不唱唤</w:t>
      </w:r>
      <w:r w:rsidRPr="007553F5">
        <w:rPr>
          <w:rFonts w:hint="eastAsia"/>
        </w:rPr>
        <w:t xml:space="preserve">  </w:t>
      </w:r>
      <w:r w:rsidRPr="007553F5">
        <w:rPr>
          <w:rFonts w:hint="eastAsia"/>
        </w:rPr>
        <w:t>如汝今朝日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如果人被欲自在，也就是被欲钳制，做感召不可爱果报的恶业，痴人现在感受苦报，唱唤又有什么利益呢？如果明见业果，现在喜乐行善，那么以后就得安乐，不会像你现在这样大声唱唤，感受这样的苦报。</w:t>
      </w:r>
      <w:r w:rsidRPr="007553F5">
        <w:rPr>
          <w:rFonts w:hint="eastAsia"/>
        </w:rPr>
        <w:t xml:space="preserve"> 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阎魔罗人如是责疏恶业行人。既呵责已，复与种种无量苦恼。乃至恶业未坏未烂业气未尽，于一切时与苦不止。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阎魔罗这样责备恶业行人，之后再给他无量的种种痛苦。乃至恶业的习气功能没有完全消尽之间，一切时都不断地出苦。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所以，世人仅为一口刀刃之蜜就遭受割舌的大患，这是贪欲者的邪遭。满足了邪淫之欲，却导致无量世堕在地狱里感受无穷无尽的大苦，这是笔亏本的买卖，非常划不来，业</w:t>
      </w:r>
      <w:r w:rsidRPr="007553F5">
        <w:rPr>
          <w:rFonts w:hint="eastAsia"/>
        </w:rPr>
        <w:lastRenderedPageBreak/>
        <w:t>果愚蒙的人才会这样干。真正谨慎业果的话，哪怕微小的恶业也会遮止，微小的善业也会行持，这样谨小慎微，哪里会跑到地狱里去？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既得脱已，无量千世生于饿鬼畜生之中。彼处脱已，难得人身，如龟遇孔。若生人中同业之处，短命贫穷，心乱不正，所有语言，一切不信，于四千世作不能男。是彼恶业余残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恶业的习气力尽了，才从地狱里脱出。这还没了结，脱出以后，还要无量千世生在饿鬼和畜生道中。从这两处脱出了，也难得人身，完全被业力系缚，又堕下去，得人身的几率就像盲龟值浮木孔那么小。即便万幸生在人中的同业之处，也是短命贫穷，心烦乱不正，所有的话别人都不相信，还要四千世做黄门。这就是恶业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从邪淫的等流果上来看，业性丝毫不紊乱。过去他做邪淫，德行有亏，就会折寿，所以这一世短命；邪淫消福，所以这一世贫穷；邪淫心术不正、狂乱，所以这一世心还是烦乱，没办法正直；邪淫行为不端，人品有问题，所以这一世说话别人不会相信；再者，邪淫违背伦理，在男女的性别上乱搞一通，所以四千世做黄门。就像这样，恶业的果报太惨重了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lastRenderedPageBreak/>
        <w:t>你不能以业果愚说“我就这么做，你能把我怎么样？”业果不虚，会直接把自己送到地狱里去，后悔都来不及。所以，人最开始要学习业果，懂得怎么趋吉避凶，这是人生的第一堂课。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又彼比丘，知业果报，观大焦热大地狱处。彼见闻知，复有异处，名火髻处，是彼地狱第三别处。众生何业生于彼处？彼见有人杀生偷盗邪行饮酒妄语邪见乐行多作。业及果报如前所说。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比丘了知业果报，观察大焦热大地狱处。他见、闻、认识到，又有异处，叫“火髻处”，是大焦热地狱的第三别处。众生以什么业生于彼处呢？也就是有人对于杀生、偷盗、邪行、饮酒、妄语、邪见乐行多作。业及果报如前所说。下面再讲其他业行的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若复有人，于摄威仪正行妇女，行其非道。彼人以是恶业因缘，身坏命终，堕于恶处，在彼地狱，生火髻处受大苦恼。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如果有人在非道中对摄威仪正行的女人行淫，这个人以此恶业因缘，死后就生在火髻处地狱受大苦恼。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凡是邪僻不正的行为都要受报，严重的都是被发配到地狱里面受苦。所以，我们的行为不能偏邪，即便夫妻之间也</w:t>
      </w:r>
      <w:r w:rsidRPr="007553F5">
        <w:rPr>
          <w:rFonts w:hint="eastAsia"/>
        </w:rPr>
        <w:lastRenderedPageBreak/>
        <w:t>要正淫，不能邪淫。一切不合乎礼、不合乎人道规则的事情都不能做。过去有礼乐治国、治心，但现在礼乐废、大道崩，这个世界变得非常悲惨，人们连基本的人道规则都守不了，都是邪心邪作，当然来世只有下三恶趣去自受苦果了。所以，时时处处都要正心正行，若能敬畏因果，自然会做一个守规矩的人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所谓苦者，如前所说活等地狱所受苦恼，彼一切苦此中具受，十倍更重。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所谓的苦，就是等活等地狱所受的一切苦，全部都要在这里领受，而且十倍加重。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胜者，如是地狱火髻之处，以恶业故，多有恶虫名为似髻，在地狱处，长似弓弦，其毒甚严，其齿极利。阎魔罗人执地狱人，缚其手足，敷其身体，在热铁钩极热铁地。彼地狱人如是受苦，唱唤啼哭。先烧其背，受极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还有更厉害的，这个地狱火髻处以恶业故，出现很多叫做“似髻”的恶虫，像弓弦一样长，毒性非常强，牙齿极锐利。阎罗人抓着地狱人，绑住他的手和脚，把身体直接放在热铁钩极热的铁地上。这个地狱人这样受惩罚后，非常痛苦，</w:t>
      </w:r>
      <w:r w:rsidRPr="007553F5">
        <w:rPr>
          <w:rFonts w:hint="eastAsia"/>
        </w:rPr>
        <w:lastRenderedPageBreak/>
        <w:t>号叫大哭。这个热铁地先烧他的背，受极度的苦恼。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阎魔罗人取似髻虫，置其粪门。彼似髻虫形如弓弦，入其身中，能作第一坚毒急苦。其触如火，初烧粪门，烧已而食。食粪门已，次复上行，入其熟藏，烧已而食。食熟藏已，次复上行，入其生藏，即烧生藏，而复食之。如是食已，次第复入小肠大肠，烧啮而食。如是食尽，在其身内处处遍走，罪人身内如白鸽儿，犹故不死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阎魔罗人取了似髻恶虫，放在他的肛门口。这个似髻虫就像弓弦一样，直接入到他的身体里，带来最重的毒、非常快的苦。似髻虫子的接触就像火一样，最初烧肛门，烧完就吃掉；吃完了肛门再往上走，入到熟藏，烧完以后又吃掉；吃完了熟藏又往上走，入到生藏，就烧掉生藏，然后再吃掉；像这样吃完以后，次第再进入小肠、大肠，也是烧咬而吃。这样吃完了以后，在罪人的身体里到处走，像只白鸽，罪人还是死不掉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如是恶虫，走向咽筒。走而未到，烧煮其心，烧已遍食。彼地狱人如是受苦，唱唤号哭。彼人如是二火所烧，身内则有似髻虫食，身外则有地狱大火。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lastRenderedPageBreak/>
        <w:t>这样的恶虫奔向咽喉。还没到的时候（去咽喉的路上经过心脏），烧煮罪人的心，烧了之后全部吃掉。地狱人这样受大苦，号叫大哭。这个人这样被两种火所烧，身体里有似髻虫在吃他，身体外有地狱大火在烧他，内外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彼似髻虫食咽筒已，次走向面。既到面已，先烧舌根，烧舌根已，啮而食之。如是食已，走向耳根，复食其耳。食耳根已，走向髑髅，次食其脑。既食尽已，破头而出。彼地狱人犹故不死，是彼恶业之势力故。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个似髻虫吃掉咽喉以后，再奔向面部。到了面部以后，先烧舌根，烧完以后就吃掉；吃完以后又奔向耳朵，再吃掉耳朵；吃完耳朵以后，奔向骷髅，再吃掉脑髓；吃完以后，从头顶冲出来。这个地狱人还是死不掉，这是他恶业势力的缘故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遍身有孔，如是恶虫复入孔内。复为地狱大火所烧，普身内外，一切焰燃。恶业行故，如是无量百千年岁，食复食食，食已复生，生已复食，死已复活，如是罪人受大苦恼。是彼恶业作集势力。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罪人全身都有孔，这个恶虫又入到孔里面。罪人又被地</w:t>
      </w:r>
      <w:r w:rsidRPr="007553F5">
        <w:rPr>
          <w:rFonts w:hint="eastAsia"/>
        </w:rPr>
        <w:lastRenderedPageBreak/>
        <w:t>狱大火所烧，全身内外一切都是火焰炽燃。以恶业力故，这样无量百千年岁里，吃了又吃，吃了又生出来，生出来又被吃，死了又复活，就像这样罪人受大苦恼。这都是恶业作集势力的缘故，过去在非道中对摄威仪正行的女人行淫，这是非常邪的行为，因此全身内外受遍大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彼地狱人彼处脱已，走向异处。见大蛇众，一时俱来。彼人见已，极大怖畏，走向余处。如是蛇众，恶业所作，走疾如风，向彼罪人。到已缠绞，普身周遍。其牙甚利，有大恶毒，啮彼罪人。受百千种最大苦恼。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个地狱人从火髻处地狱脱出以后，就奔向别的地方。见到一大堆蛇，一时间全部向他涌过来。他见了后，生起极大怖畏，就跑向别的地方。这些蛇其实是罪人的恶业所变现的，奔起来像风一样快，向罪人追过去。追到以后就缠绕住他，周遍全身。蛇的牙齿非常利，有大剧毒，咬住罪人。罪人受着百千种最大的苦恼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要知道，邪淫果报一旦成熟，罪人根本脱不了身，只能乖乖受罚，因为它是人心自己变出来的，哪里跑得掉？心是一个画家，以邪淫的业力，就会画出这么可怕的景象。所以不要轻视因果，认为邪淫不会受惩罚，不必要外在来惩罚，心自己就会变出这么多可怕的蛇，根本摆脱不了，它飞快地</w:t>
      </w:r>
      <w:r w:rsidRPr="007553F5">
        <w:rPr>
          <w:rFonts w:hint="eastAsia"/>
        </w:rPr>
        <w:lastRenderedPageBreak/>
        <w:t>奔过来缠绕、咬遍你全身，那是无量百千种的大苦恼。就像这样要明白，邪淫就是在搞慢性服毒自杀，它是我们最大的怨家。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彼地狱人如是具有三火所烧，一饥渴火，二蛇毒火，三地狱火。如是无量百千年岁常如是烧，无有年数时节长远。乃至恶业未坏未烂，业气未尽，于一切时与苦不止。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像这样，地狱人被三种火烧：一、饥渴火；二、蛇毒火；三、地狱火。这样无量百千年当中常常被烧，没办法用年数来计算，时节极其漫长，见不到边际。乃至恶业未坏未烂，恶业的习气功能没有消尽之间，一切时都不断地出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样就知道，邪淫业感果的数量、时间、强度都太大了，不管你有意或者无意，只要造了一次，之后就会缠绵不已，不断地出苦，看不到边际。所以，要想不堕地狱，首先要有因果正见，不要邪淫。在人世间吃一点苦，还有希望脱出，一旦堕到地狱里去，那就没有出头之日了，所以这一世千万要小心行事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就好比大路上虽然有坑坑坎坎，摔一跤没事，即便摔个骨折，骨头一接回去，休息一百天也好了。但是如果从悬崖上摔下去，那就没救了。入地狱也是如此，好比一脚踩空掉进万丈悬崖一样，那就没办法恢复了，一切处都在受苦。世</w:t>
      </w:r>
      <w:r w:rsidRPr="007553F5">
        <w:rPr>
          <w:rFonts w:hint="eastAsia"/>
        </w:rPr>
        <w:lastRenderedPageBreak/>
        <w:t>间的因果律太可怕，业的放大率太大，堕下去就救不出来了，所以邪淫千万造不得！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既得脱已，无量千世生在饿鬼畜生之中。于饿鬼中，饥渴极烧。遍生一切畜生之中，生生常为他所杀害，杀已而食。若脱彼处，难得人身，如龟遇孔。若生人中同业之处，于五百世为第三人，所谓不男。是彼恶业余残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直到恶业尽了，才从这个地狱脱出。脱出以后，还要无量千世生在饿鬼、畜生当中。投生在饿鬼中，被饥渴极度地焚烧。遍生在一切畜生当中，也是生生世世常被别人杀害，然后被吃掉。即便脱离了彼处，也难以得到人身，如盲龟遇孔，百千万亿亿分之一的可能性也没有，大多数时间还是在恶趣里待。“七佛以来犹为蚁子，八万劫后未脱鸽身”，就像这样，的确恶趣苦长难脱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即便有幸生在人道当中的同业之处，也是很倒霉的，五百世做第三种人（非男非女），所谓的黄门。这就是邪淫的余残果报。为什么邪淫要受这么大的惩罚？因为违逆了天理。</w:t>
      </w:r>
    </w:p>
    <w:p w:rsidR="0051561A" w:rsidRPr="007553F5" w:rsidRDefault="0051561A" w:rsidP="0051561A">
      <w:pPr>
        <w:pStyle w:val="ad"/>
        <w:ind w:firstLine="482"/>
        <w:rPr>
          <w:rFonts w:ascii="SimHei" w:eastAsia="SimHei" w:hAnsi="SimHei" w:hint="eastAsia"/>
          <w:b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又彼比丘，知业果报，观大焦热大地狱处。彼见闻知，复有异处，名雨沙火。是彼地狱第四别处。众生何业生于彼处？彼见</w:t>
      </w:r>
      <w:r w:rsidRPr="007553F5">
        <w:rPr>
          <w:rFonts w:hint="eastAsia"/>
        </w:rPr>
        <w:lastRenderedPageBreak/>
        <w:t>有人，杀生偷盗邪行饮酒妄语邪见，乐行多作。业及果报如前所说。复有邪行，于沙弥尼作恶行已，心生欢喜，犹故喜乐。彼人以是恶业因缘，身坏命终，堕于恶处，在彼地狱雨沙火处受大苦恼。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接着要了解大焦热地狱的第四个差别处——雨沙火处。众生以什么业生在这里呢？也就是对于杀生、偷盗、邪行、饮酒、妄语、邪见恶业乐行多作，结果就堕在里面。业和果报的情形如前所说。还有一种邪行（这里邪行的境都是具戒者），在对沙弥尼做邪行以后，生起欢喜心，还那么喜乐。以这个恶业因缘，死后就堕在雨沙火处地狱受大苦恼。</w:t>
      </w:r>
      <w:r w:rsidRPr="007553F5">
        <w:rPr>
          <w:rFonts w:hint="eastAsia"/>
        </w:rPr>
        <w:t xml:space="preserve"> 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此中具受。复有胜者，所谓彼处，五百由旬大火充满，一切焰燃。有金刚沙遍满其中，柔软如水。能烧之人，犹尚畏没，况重恶业地狱之人。彼地狱人，入中则没，犹如没水，恶业因故，没已复出。彼金刚沙，有三角块，刃火极利，揩罪人身乃至骨尽。尽已复生，生复更揩，揩已复尽，尽已复生，死而复活，无能救者。堕焰沙中唱唤号哭，呼嗟涕泣。以恶业故，于彼苦处不能自脱，时节长久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所谓的苦，就是前面所说的等活等地狱所受的一切苦，在这里都要受。还有更厉害的，这里方圆五百由旬烈火熊熊，</w:t>
      </w:r>
      <w:r w:rsidRPr="007553F5">
        <w:rPr>
          <w:rFonts w:hint="eastAsia"/>
        </w:rPr>
        <w:lastRenderedPageBreak/>
        <w:t>一片火海，遍满了金刚沙，像水一样柔软。能烧的人尚且害怕陷溺在里面，何况恶业深重的地狱之人。这是形容金刚沙实在太软了，施刑的狱卒都害怕一进去就陷溺了，何况罪业重的地狱人，一进去就像没入水中一样。由他的恶业因缘，陷进去以后又再次出来。金刚沙软得像水，陷在里面就像陷在水里一样，但是并没有水那种清凉的触感。金刚沙是三角形，有极其锋利的刀刃，极度炽燃。所以金刚沙带给罪人两种苦，一种是很尖锐的刺入之苦，一种是烧灼之苦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就像这样，罪人陷在里面，全身都被刺入、被焚烧，直到最后，罪人的身体被揩得连骨头都不剩。揩完以后，又重新生出一个完整的形体，继续在这里受报。金刚沙用无量锋利的刀刃揩在身上，这不是按摩，是尖锐地刺在身上，不断地烧着身体，用这种方式把罪人的身体整个烧完、揩完，之后又重新显出一个完整的形体。像这样不断地受苦，没有人能救护。罪人陷在火焰沙当中，不断地哭喊，泪流不止。以往世恶业的缘故，自己没办法从这个苦处脱出，时节非常长久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若恶业尽，彼地狱处尔乃得脱。虽脱彼处，无量千世生于饿鬼畜生之中。</w:t>
      </w:r>
      <w:bookmarkStart w:id="2" w:name="0068b29"/>
      <w:bookmarkEnd w:id="2"/>
      <w:r w:rsidRPr="007553F5">
        <w:rPr>
          <w:rFonts w:hint="eastAsia"/>
        </w:rPr>
        <w:t>若生饿鬼，饥渴烧煮。畜生之中</w:t>
      </w:r>
      <w:bookmarkStart w:id="3" w:name="0_1"/>
      <w:bookmarkEnd w:id="3"/>
      <w:r w:rsidRPr="007553F5">
        <w:rPr>
          <w:rFonts w:hint="eastAsia"/>
        </w:rPr>
        <w:t>，迭相噉食，</w:t>
      </w:r>
      <w:hyperlink r:id="rId20" w:anchor="0_0" w:history="1">
        <w:r w:rsidRPr="007553F5">
          <w:rPr>
            <w:rFonts w:hint="eastAsia"/>
          </w:rPr>
          <w:t>于</w:t>
        </w:r>
      </w:hyperlink>
      <w:hyperlink r:id="rId21" w:anchor="0_0" w:history="1">
        <w:r w:rsidRPr="007553F5">
          <w:rPr>
            <w:rFonts w:hint="eastAsia"/>
          </w:rPr>
          <w:t>一</w:t>
        </w:r>
      </w:hyperlink>
      <w:hyperlink r:id="rId22" w:anchor="0_0" w:history="1">
        <w:r w:rsidRPr="007553F5">
          <w:rPr>
            <w:rFonts w:hint="eastAsia"/>
          </w:rPr>
          <w:t>千</w:t>
        </w:r>
      </w:hyperlink>
      <w:hyperlink r:id="rId23" w:anchor="0_0" w:history="1">
        <w:r w:rsidRPr="007553F5">
          <w:rPr>
            <w:rFonts w:hint="eastAsia"/>
          </w:rPr>
          <w:t>世</w:t>
        </w:r>
      </w:hyperlink>
      <w:r w:rsidRPr="007553F5">
        <w:rPr>
          <w:rFonts w:hint="eastAsia"/>
        </w:rPr>
        <w:t>，</w:t>
      </w:r>
      <w:hyperlink r:id="rId24" w:anchor="0_0" w:history="1">
        <w:r w:rsidRPr="007553F5">
          <w:rPr>
            <w:rFonts w:hint="eastAsia"/>
          </w:rPr>
          <w:t>常</w:t>
        </w:r>
      </w:hyperlink>
      <w:bookmarkStart w:id="4" w:name="0068c01"/>
      <w:bookmarkEnd w:id="4"/>
      <w:r w:rsidRPr="007553F5">
        <w:fldChar w:fldCharType="begin"/>
      </w:r>
      <w:r w:rsidRPr="007553F5">
        <w:instrText xml:space="preserve"> HYPERLINK "file:///C:\\Users\\Administrator\\AppData\\Local\\Temp\\cbrtmp_sutra_&amp;T=738&amp;B=T&amp;V=17&amp;S=0721&amp;J=12&amp;P=&amp;102922.htm" \l "0_0" </w:instrText>
      </w:r>
      <w:r w:rsidRPr="007553F5">
        <w:fldChar w:fldCharType="separate"/>
      </w:r>
      <w:r w:rsidRPr="007553F5">
        <w:rPr>
          <w:rFonts w:hint="eastAsia"/>
        </w:rPr>
        <w:t>被</w:t>
      </w:r>
      <w:r w:rsidRPr="007553F5">
        <w:fldChar w:fldCharType="end"/>
      </w:r>
      <w:hyperlink r:id="rId25" w:anchor="0_0" w:history="1">
        <w:r w:rsidRPr="007553F5">
          <w:rPr>
            <w:rFonts w:hint="eastAsia"/>
          </w:rPr>
          <w:t>他</w:t>
        </w:r>
      </w:hyperlink>
      <w:hyperlink r:id="rId26" w:anchor="0_0" w:history="1">
        <w:r w:rsidRPr="007553F5">
          <w:rPr>
            <w:rFonts w:hint="eastAsia"/>
          </w:rPr>
          <w:t>杀</w:t>
        </w:r>
      </w:hyperlink>
      <w:r w:rsidRPr="007553F5">
        <w:rPr>
          <w:rFonts w:hint="eastAsia"/>
        </w:rPr>
        <w:t>。若脱彼处，难得人身，如龟遇孔。若生人中同业之处，常贫常病，人所不信，为不男人。是彼恶业余残果报。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lastRenderedPageBreak/>
        <w:t>恶业尽了，才会从这个地狱里脱出。即便脱出地狱，还要无量千世生在饿鬼、畜生当中。如果生在饿鬼，常常处在饥渴之火的烧煮当中。投生为畜生，也是互相啖食，一千世当中常常被别人所杀。如果脱离了彼处，也难以得到人身，就像盲龟遇浮木孔一样。如果生在人中的同业之处，常常是贫穷、多病、不被人信赖、做黄门，这就是邪淫恶业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所以，侵犯了沙弥尼具戒者，就会受这样的果报。为什么呢？因为具戒的沙弥尼是很重的境，对尊贵者造恶，当然要受很大的惩罚。人间似乎没有这条法律，但法界有，所谓“天网恢恢，疏而不漏”，而且惩罚的力度非常大，会被判处法界无期徒刑，关在雨沙火这个监狱里一刻不停地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虽然受报的情形非常惨烈，但要知道，所受刑的方式，是以自己的心作为施刑者，以邪淫业变出的同分相作为刑具，并不是外在有一个施刑者和刑具。受苦的情形是，整个沉陷在一种雨沙火当中，身体不断地被揩，最后碎得连骨头都不剩，然后又恢复人形，又继续被揩，在无数年岁中所受的惩罚不可计数。在地狱受完苦，还要继续在饿鬼、畜生里受苦，受罚不得人身。即便侥幸投生为人，还有下贱、贫穷、多病、无人信赖、生为黄门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这样就明白，哦，这世间还有个因果律，它是法界的规则，它是天理，有它自己的一套奖惩制度，丝毫不会错乱。</w:t>
      </w:r>
      <w:r w:rsidRPr="007553F5">
        <w:rPr>
          <w:rFonts w:hint="eastAsia"/>
        </w:rPr>
        <w:lastRenderedPageBreak/>
        <w:t>凡是违背了这个因果律，必定受惩罚；相反来说，如果能行善，奖赏也会非常大。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个因果律是最大的法，超过了人间的任何法律，没有任何漏洞。在人间有了麻烦，托关系、走后门或者塞个大大的红包，就可以糊弄过去，最后不了了之。但是这一切在因果法面前全部失效了，因为没有地方可以贿赂，它是天理，惩罚全在你心中。懂了这一点就不会有侥幸心理，会非常害怕因果，一言一行都非常谨慎，即使一个人独处也会非常自律，根本不必外在去管束，因为他知道一旦违背了因果法，就要受极惨烈的惩罚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之大地狱复有何处。彼见闻知复有异处，名内热沸。是彼地狱第五别处。众生何业生于彼处？彼见有人杀生偷盗邪行饮酒妄语邪见，乐行多作。业及果报如前所说。又复有人邪见邪行，于持五戒优婆夷边，强行非法，污其梵行，令戒缺坏。彼作是意：破戒无罪，不信业果。彼人以是恶意恶行业因缘故，身坏命终，堕于恶处，在彼地狱内热沸处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再者，观察大焦热地狱的第五别处，叫做“内热沸”的地狱处。也是对于杀生、偷盗、邪行、饮酒、妄语、邪见乐行多作，而堕在此处。业和果报如前所说。再者，有人持邪</w:t>
      </w:r>
      <w:r w:rsidRPr="007553F5">
        <w:rPr>
          <w:rFonts w:hint="eastAsia"/>
        </w:rPr>
        <w:lastRenderedPageBreak/>
        <w:t>见、做邪行。邪行就是做不合理的行为，这人对于持五戒的居士女强行非法，污染她的梵行，使她的戒缺坏。邪见就是他这样想：破他人戒无罪，我不相信业果。以这个邪见、邪行的恶业因缘，死后就堕在内热沸地狱里受大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此中具受。复有胜者，所谓彼处有五火山，皆内热沸。如是五山，普遍地狱皆悉热沸。一名普烧，二名极深无底，三名闇火聚触，四名割截，五名业证。遍彼地狱一千由旬。如是五山，去普轮山及大轮山道理极远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谓的苦，就是前面等活等地狱所受的一切苦，这里全部都要受。还有更厉害的，这里有五座火山，里面都是炽热沸腾。这样的五座山，在地狱里普遍都是炽热而涌沸。五座火山分别叫做“普烧”“极深无底”“暗火聚触”“割截”和“业证”。这五座山遍及地狱一千由旬的范围，和普轮山、大轮山有极远的距离。</w:t>
      </w:r>
    </w:p>
    <w:p w:rsidR="0051561A" w:rsidRPr="0051561A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狱人见彼五山，优钵罗华，于彼山中多有树林，陂池具足。悕望彼处，欲得安乐，疾走往赴。以恶业故，彼山内火恶风所吹，吹已炽燃，烧地狱人，普身捩转。如是烧已，复见有山，青色而大。既烧受苦，复更走趣，望救望归。既到彼山，势堕其</w:t>
      </w:r>
      <w:r w:rsidRPr="007553F5">
        <w:rPr>
          <w:rFonts w:hint="eastAsia"/>
        </w:rPr>
        <w:lastRenderedPageBreak/>
        <w:t>中，犹如弩弦所放铁箭，射入蚁封。如是入已，不知所在。如是如是，彼地狱人，在内热沸火山之中，没无处所。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地狱人见到这五座山像青莲花一样，里面有好多树林和泉池，特别希望去那里得到安乐，于是快速地奔过去。以恶业力故，他原以为清凉的山里内火被恶风一吹，马上炽燃起来，烧得地狱人全身不断地扭转。这样烧完以后，又见到有山，青色而且高大。受完烧苦以后他又奔向那里，希望得到解救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到了山那里，以恶业势力迅速堕在里面，就像弩弦所放的铁箭完全射入蚁封一样，不知道到哪里去了。就像这样，地狱人陷没在内热沸腾的火山里，找不到了。</w:t>
      </w:r>
    </w:p>
    <w:p w:rsidR="0051561A" w:rsidRPr="007553F5" w:rsidRDefault="0051561A" w:rsidP="0051561A">
      <w:pPr>
        <w:pStyle w:val="ad"/>
        <w:ind w:firstLine="480"/>
        <w:rPr>
          <w:rFonts w:eastAsia="SimSun" w:hAnsi="Times New Roman"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狱人，在于彼处如是烧已，焦已炙已，又复更入闇火聚触恶山之中，诸根闭塞，受一切苦。如埵纳箭，具受一切恶业果报。如是罪人，作集恶业，闇火聚触恶山之中，受如是果。苦恼急恶，无主无救，无有伴侣，食自业果，久受极苦，常烧常煮。业风所吹，彼热沸处，一切身熟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再说那地狱人陷在火山里被烧得焦烂，又再入到暗火聚触恶山当中。这里面非常黑暗，诸根全部关闭，眼不见色、耳不闻声等等，受一切苦。就像一个土堆上面插着无数飞箭</w:t>
      </w:r>
      <w:r w:rsidRPr="007553F5">
        <w:rPr>
          <w:rFonts w:hint="eastAsia"/>
        </w:rPr>
        <w:lastRenderedPageBreak/>
        <w:t>那样，也就是说，他被黑暗所蒙蔽，什么也见不到，一切苦都向他逼来，只能像个土堆一样，被动地接受一切恶业果报。罪人因为作集恶业的缘故，在暗火聚触的恶山当中受这样的苦果。这种苦来得非常急猛，没有依怙，没有救援，没有伴侣，这全是他自食其果，导致在长劫当中受极度的大苦，常常被烧被煮。业风一吹，这个热沸处把整个身体烧得烂熟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ascii="Times New Roman" w:hint="eastAsia"/>
        </w:rPr>
      </w:pPr>
      <w:r w:rsidRPr="007553F5">
        <w:rPr>
          <w:rFonts w:hint="eastAsia"/>
        </w:rPr>
        <w:t>得出彼处，无足力故，不能得走。阎魔罗人而复更执，置割截山，以铁焰锯，割其人根，割已复生，新生软嫩，而复更割，如是无量百千锯割受大苦恼。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罪人从这里出来以后，脚上没力气，走不了路。阎魔罗人又抓住他，放在割截恶山里。这座山里受苦的情形如何呢？狱卒用铁焰的锯子割他的男根，割了又生，新生的很软很嫩，再度割掉。就像这样，男根受无量百千锯割的苦，极其苦楚。这就是割截地狱里受苦的情形。</w:t>
      </w:r>
    </w:p>
    <w:p w:rsidR="0051561A" w:rsidRPr="007553F5" w:rsidRDefault="0051561A" w:rsidP="0051561A">
      <w:pPr>
        <w:pStyle w:val="ad"/>
        <w:ind w:firstLine="480"/>
        <w:rPr>
          <w:rFonts w:eastAsia="SimSun"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又复更入业证山中，受大苦恼，唱唤偈言：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如我自作业　我如是受果　欲怨烧我故　今到此地狱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放逸地不善　欲火烧人身　彼罥系缚我　是故到此处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接着他又进入业证山中受大苦恼，大声唱唤道：就像我</w:t>
      </w:r>
      <w:r w:rsidRPr="007553F5">
        <w:rPr>
          <w:rFonts w:hint="eastAsia"/>
        </w:rPr>
        <w:lastRenderedPageBreak/>
        <w:t>自己过去造恶，现在就这样受报，我当初被淫欲烧心的缘故，现在到这地狱里来了。淫欲是大怨敌，使我受这种大苦，它比世上任何怨敌都要恶毒百千万亿倍。我现在才悔悟，原来放逸地是不好的，欲火烧着人身，欲的罥索系缚着我，所以到这里来了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放逸地是哪些呢？人们行持淫欲、增长贪欲的地方，比如城市里的夜总会、酒吧等等。“放逸地不善”这五个字，不能只是嘴巴上说说，我们要牢牢记在心里，时刻提醒自己这些地方不能去，不能纵情纵欲，否则就会自食恶果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古人伦理道德的观念很重，而现在的人抛掉这一套，认为可以纵情恣意，追求所谓的“进步”，要求性解放。这哪里是真正的解放，完全是把自己欲望的恶魔释放出来了，将来不知道要受多少欲火焚身之苦，最后把自己放到地狱里去了。这就非常可怕。“解放、解放”，就是解决你下放到地狱里。这样看来，所谓的“性解放”，说白了就是“性释放”，结果就是“性下放”，问问你自己，还要不要“解放”？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我先时不知　欲果如是苦　为痴之所诳　自作今自受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无悲心恶人　将我在此处　无边苦恼海　云何可得脱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罪人又说：我从前不知道欲果原来这么苦，当时被愚痴所诳骗做了邪淫，导致现在受报。欲望这个无悲心的恶人！</w:t>
      </w:r>
      <w:r w:rsidRPr="007553F5">
        <w:rPr>
          <w:rFonts w:hint="eastAsia"/>
        </w:rPr>
        <w:lastRenderedPageBreak/>
        <w:t>我满足了它的欲求，它却恩将仇报，毫不犹豫地把我甩进了地狱。现在我完全落入无边的苦恼海当中，怎么能解脱呢？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就好比要在监狱里关十年，还有个盼头，但如果判的是无数亿年，那你就傻了，地球成住坏空了无数回都还没出来。如果这个苦海只是两三百公里，还有希望爬出来，实际上它是无边的，哪里有出头之日呢？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9B531F">
      <w:pPr>
        <w:pStyle w:val="ae"/>
        <w:ind w:firstLine="448"/>
        <w:rPr>
          <w:rFonts w:ascii="STZhongsong" w:hAnsi="STZhongsong" w:hint="eastAsia"/>
        </w:rPr>
      </w:pPr>
      <w:r w:rsidRPr="007553F5">
        <w:rPr>
          <w:rFonts w:hint="eastAsia"/>
        </w:rPr>
        <w:t>业为苦中苦　我今如是受　不曾见有乐　地狱苦不尽</w:t>
      </w:r>
    </w:p>
    <w:p w:rsidR="0051561A" w:rsidRPr="007553F5" w:rsidRDefault="0051561A" w:rsidP="009B531F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地狱人最后说：业是苦中之苦，我现在这样受报，不曾见到有什么乐，地狱里只有无尽的苦。</w:t>
      </w:r>
    </w:p>
    <w:p w:rsidR="009B531F" w:rsidRDefault="009B531F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所以想一想，性解放是得乐吗？行淫是真正的乐因吗？这一切世间的邪行是乐吗？这些不是乐，看似有乐，其实只是诳惑人的东西，最终会把你推到地狱里受苦。这是前车之鉴，我们要引以为戒。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ascii="STZhongsong" w:hAnsi="STZhongsong"/>
        </w:rPr>
      </w:pPr>
      <w:r w:rsidRPr="007553F5">
        <w:rPr>
          <w:rFonts w:hint="eastAsia"/>
        </w:rPr>
        <w:t>彼地狱人，灰火地狱受第一苦，如是唱唤。彼地狱人，常一切时受大苦恼。乃至恶业未坏未烂业气未尽，于一切时与苦不止。若恶业尽，彼地狱处尔乃得脱。若得脱已，复于无量百千世中生于饿鬼畜生之道。于饿鬼中，迭互相见，饥渴烧身。于畜生中，迭相食啖，于百千世死而复生。彼人彼处既得脱已，难得人身，如龟遇孔。若生人中同业之处，恶业力故，贫穷多病，身分不具。</w:t>
      </w:r>
      <w:r w:rsidRPr="007553F5">
        <w:rPr>
          <w:rFonts w:hint="eastAsia"/>
        </w:rPr>
        <w:lastRenderedPageBreak/>
        <w:t>是彼恶业余残果报。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就像这样，地狱人在灰火地狱里受最重的苦，这样大声叫唤，一切时恒常受大苦恼。乃至恶业的习气势力未消尽之间，一切时不断地受苦，恶业尽了才从地狱里脱出。脱出以后，还要无量百千世生在饿鬼道、畜生道里。生在饿鬼中，互相见面都是饥渴烧身。投生为畜生，互相吞食，在百千世里死了又生。罪人从那里脱出后，也很难得到人身，就像海龟遇浮木孔。如果生在人中的同业之处，以恶业力故，还是贫穷多病，身体残缺，这就是恶业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  <w:szCs w:val="21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又彼比丘，知业果报，观大焦热之大地狱复有何处。彼见闻知，复有异处，彼处名为吒吒吒哜，是彼地狱第六别处。众生何业生于彼处？彼见有人杀生偷盗邪行饮酒妄语邪见，乐行多作，业及果报，如前所说。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再者，那比丘为认识业果，又再观察大焦热地狱里还有什么处所。他见闻认识到，还有不同的一处，叫做吒吒吒哜，是那地狱的第六别处。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比丘又思惟：众生是以什么业行而生到那里呢？就见到有人杀生、偷盗、邪行、饮酒、妄语、邪见，这些方面乐行多作，业和果报的情形如前文所说。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复有邪行。谓于受戒正行妇女，行非梵行，或时一到二到三到四到五到，彼人如是不相应行。或于姊妹，或于同姓，或于香火，或香火妇，或知识妇，诳诱邪行。彼人以是恶业因缘，身坏命终，堕于恶处，在彼地狱吒吒吒哜别异中生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还有一种邪行，就是对于受戒持正行的女人做非梵行，有时一次、两次、三次、四次、五次，彼人这样做不相应行。或者对于姊妹、同姓的女人，或者于香火、香火妇，或者朋友的妻子诳骗、诱惑邪行。以这个恶业因缘，死后就堕在吒吒吒哜的特别地狱里受生，受极大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此中具受。复有胜者，谓有恶风，第一势触，极飘极吹，令彼地狱罪人之身分分分解，犹如劫贝，急恶抖擞，如弹羊毛。如是势急极恶大风，吹罪人身，毛块毛块，分分分散，犹如细毛，毛亦叵见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谓的苦，就像前面所说，等活等地狱的一切苦这里都要感受。还有更厉害的，有一种恶风，能做第一势力的恶触，极度地飘转、吹动，使得地狱罪人的身体一分分地分解，就像棉花一样，快速剧烈地抖动，就像弹羊毛一样。这样势力迅猛、剧烈的大风，把罪人的身体吹成一块块的毛块，而毛块又一分分地散开，像细毛一样，最后毛也不见了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如何者毛？劫贝沙毛。彼毛既散，还复聚合。彼罪人身，亦复如是，恶风所吹，分散十方。彼罪人身，于地狱中，恶风如刀，分分割裂，碎散如沙，乃至无有一物可见。如是身分，毛亦叵见。以恶业故，一切身分而复更生，生已复散。欲力故尔，欲如前说。如是无量百千年岁，乃至恶业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是怎样的毛呢？劫贝沙毛，也就是身体被吹成像棉花那么轻、像沙子那么细的毛。毛散掉后又重新聚合。罪人的身体也是如此，恶风一吹，就分散到十方。在地狱里，罪人的身被恶风像刀子一样一分一分地割裂，碎散成沙子那么细的粉末，最终什么也见不到了。就像这样，身体的部分连一毛许也见不到。以恶业故，一切身分分解不见，之后又会恢复成人形，成形以后又散裂不见。这是由淫欲业力变现的，淫欲就像前面所说那样。这样无量百千年岁，一直到恶业的习气势力没有穷尽之间，一切时不断地受这种分解之苦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所以，做邪行就会受这种身体分解的大苦。身体先分解成毛块，毛块再分解成细毛，最后一切都不见了，就像这样受分身之苦。而且业力没有消尽之间，会一切时不断地受苦。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若脱此苦，彼处复有金刚恶鼠，食其人根，分令破碎，如芥子许。受苦唱唤。食人根已，次食其肠，既食肠已，次食熟藏，</w:t>
      </w:r>
      <w:r w:rsidRPr="007553F5">
        <w:rPr>
          <w:rFonts w:hint="eastAsia"/>
        </w:rPr>
        <w:lastRenderedPageBreak/>
        <w:t>食熟藏已，从背而出，次食其背，既食背已，次食背骨。彼恶业人，以恶业故，如是无量百千年岁，受地狱苦。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脱离分解之苦后，那里又有金刚恶鼠，吃罪人的男根，一分一分破碎成芥子那么小。罪人受苦大声唱唤。恶鼠吃完男根再吃肠子，吃完肠子再吃熟藏，吃完熟藏从背部穿出再吃掉背，吃完背再吃背骨。这个恶业人以邪淫恶业的缘故，无量百千年岁中受地狱之苦，难以脱出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于长久时，得脱彼处所受苦恼，既得脱已，走向异处。复有黑虫缠绞其身，先缠人根，烧而食之。受极苦恼，唱声大唤。如是黑虫，常缠常食。乃至彼人作集恶业，未坏未烂，业气未尽，于一切时与苦不止。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罪人在长久时受苦，终于脱出了彼处所受的苦恼，在脱离彼处以后，又驰往其他地方。那里又有黑虫缠绞他的身体，先缠住他的男根，烧后吃掉，由此他受极大的苦恼，大声叫唤。这样的黑虫一直缠绕着他的身体，恒常不断地吃他。一直到这个人作集恶业的习气势力没有消尽之间，一切时不断地出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若恶业尽，彼地狱处尔乃得脱。既得脱已，复于无量百千世</w:t>
      </w:r>
      <w:r w:rsidRPr="007553F5">
        <w:rPr>
          <w:rFonts w:hint="eastAsia"/>
        </w:rPr>
        <w:lastRenderedPageBreak/>
        <w:t>中，于食自肉饿鬼中生，自食身肉，虽自食肉而复不死。以作业时，自姊妹等，行非梵行，自受乐故，于饿鬼中自食身肉。若脱彼处，生畜生中，常作牝猪，自食其子。如人中时，于亲等中行淫业故。彼人彼处若得脱已，难得人身，如龟遇孔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直到恶业尽了，才从这个地狱里脱出。脱出以后，又要在无量百千世中受生为食自肉饿鬼，吃自己身上的肉，即使吃自肉也还死不掉。因为造业的时候，对于自己的姊妹等做邪行，自己由此受乐之故，所以在饿鬼当中也要吃自己的身肉来受报。如果脱离饿鬼，还要投在畜生道，常常生为母猪，吃自己的孩子。这是做人时，对于亲人等行淫的缘故。从彼处脱离以后，很难得到人身，比盲龟遇孔还难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若生人中同业之处，彼人常有人根恶病，如是人根恶病急故，自割人根。彼业因缘，若自有妻，为下贱人之所侵逼，不相应人共行淫欲。以作业时，犯他妻故。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如果生在人中的同业之处，男根常常会生恶病。就像这样，由于男根的恶病极猛，极度逼恼，无法忍受，会自己割掉男根。以这个恶业因缘，如果自己有妻子，妻子也会被下贱人所侵逼，被迫和不相应的人共行淫欲。以过去作业的时候，侵犯他人妻子的缘故，所以感受这样的果报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一切恶中，邪见邪行，最为深重，此不善业，于世出世皆不相应。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在一切恶当中，邪见、邪行是最重的恶，因为这个不善业和世法、出世法都不相应的缘故。也就是说，邪淫在世法上违背了伦理，与各方面都不相应，所以事事不会顺利。而在出世法上，因为淫欲是生死的根本，邪淫更是恶趣之因，所以决不可能由淫欲而修成出世间清净的道，以缘起颠倒故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总之要明白，邪淫恶业的过患极重，如果犯了邪淫，那的确世法、出世法都不会有任何成就。所以不但行为上不犯，甚至连邪淫的念头都不能起，时时洁身自好，才能事事顺遂。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之大地狱复有何处。彼见闻知，复有异处，彼处名为普受一切资生苦恼，是彼地狱第七别处。众生何业生于彼处？彼见有人杀生偷盗邪行饮酒妄语邪见，乐行多作，业及果报如前所说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那比丘为了知业果报，再观察大焦热地狱还有什么处所。他见、闻、了解到，还有特别的一处，叫做“普受一切资生苦恼”，是大焦热地狱的第七个处所。众生以什么业生到那里呢？他见到有人对杀生、偷盗、邪行、饮酒、妄语、邪见乐行多作，业及果报如前文所说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复有邪行，所谓比丘贪染心故，不相应行，以酒诱诳持戒妇人，坏其心已，然后共行，或与财物。彼人以是恶业因缘，身坏命终，堕于恶处，在彼地狱普受一切资生苦处，受大苦恼。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又有一种邪行，所谓比丘以贪染心做不相应行，用酒诱骗持戒的女人，坏掉她的心，然后与她共行邪淫，或者给她财物。他以这种恶业因缘，死后会堕在普受一切资生苦处地狱受大苦恼。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此中具受。彼人常恒修习苦栽而舍善行，修习恶道。如是不善恶业行人，习不善道，喜乐习行。以恶业行之因缘故，于彼地狱受更重苦，极急坚恶，大重苦恼。活等地狱所受苦恼，彼一切苦，此中具受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谓的苦，就是等活等地狱里所受的一切苦，这里都要受。这个人恒常修习苦因而舍离善行，修习恶道，这样不善的恶业行人修习不善道，很喜欢习近这些恶行。以修作恶行的因缘故，会在地狱里受更重的苦报，非常迅猛剧烈，很大很重。等活等地狱中所受的一切苦恼，在这里都要受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所谓彼处，自从足指乃至于头，焰刀剥割一切身皮，不侵其肉，如是剥削一切身分，与大苦恼。既剥其皮，与身相连，敷在</w:t>
      </w:r>
      <w:r w:rsidRPr="007553F5">
        <w:rPr>
          <w:rFonts w:hint="eastAsia"/>
        </w:rPr>
        <w:lastRenderedPageBreak/>
        <w:t>热地，以火烧之。身既无皮，阎魔罗人以热铁钵，盛热沸灰，灌其身体。彼人如是被烧烝煮，受大苦恼，唱声大唤，呼嗟号哭。如是无量百千年岁受大苦恼，年岁无数，不可得脱，常受如是坚鞕苦恼。乃至恶业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谓彼处受报的情形，是从脚指一直到头顶之间，有火焰刀剥割身上的一切皮，不会侵到身肉。像这样剥掉了身上的一切皮以后，给了大苦恼。剥皮以后，血肉裸露的身体直接跟热铁地相连，身体被铺展在热地上，用火来烧。身体没了皮，阎魔罗人用热铁钵盛了炽热沸腾的灰灌在他的身体上。罪人这样被烧、被蒸煮，受极大的苦恼，唱声大叫，呼号痛哭。就像这样，无量百千年岁中受大苦恼，在无法计算的年月里受苦，无法脱出，恒常受这样坚固难以拔除的苦恼。一直到恶业的习气势力没有消尽之间，一切时不断地出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若于前世过去久远，有善业熟，不生饿鬼畜生之道，难得人身，如龟遇孔。若生人中同业之处，常贫常病，得极恶病，海畔众生。同业生人，形体不具，所谓一脚一眼一臂，其身独短，命则不长，或一日寿，如是处生。是彼恶业余残果报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恶业尽了，才会从地狱里脱出。如果前世久远有善业成</w:t>
      </w:r>
      <w:r w:rsidRPr="007553F5">
        <w:rPr>
          <w:rFonts w:hint="eastAsia"/>
        </w:rPr>
        <w:lastRenderedPageBreak/>
        <w:t>熟，没有生在饿鬼、畜生道，也很难得到人身，就像盲龟遇轭木孔那样。如果生到人中的同业之处，也是常常贫穷、生病，得很坏的病，不容易治好，成为海边的罪苦众生。由于他的恶业力，一生出来身体不全，也就是一只脚、一只眼、一个手臂，身体很矮，寿命不长，或者只有一天的寿命，会在这样的同业之处受生。这是恶业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</w:pPr>
      <w:r w:rsidRPr="007553F5">
        <w:rPr>
          <w:rFonts w:hint="eastAsia"/>
        </w:rPr>
        <w:t>又彼比丘，知业果报，观大焦热之大地狱复有何处。彼见闻知，复有异处，所谓有河，其河名曰鞞多罗尼，恶烧恶漂，是彼地狱第八别处。众生何业生于彼处？彼见有人杀生偷盗邪行饮酒妄语邪见，乐行多作，业及果报如前所说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比丘为了了知业果，又再次观察大焦热地狱还有什么处所。他见闻了解到，还有特别的一处，有一条名叫“鞞多罗尼恶烧恶漂”的河，是焦热地狱的第八大别处。比丘就观察：众生是以什么业而生在那里呢？他见到有人杀生、偷盗、邪行、饮酒、妄语、邪见，对这些恶业乐行多作，业及果报的情况如前文所说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复有邪行，所谓有人，烧香索妇，把手相付。彼妇无过，心生厌贱。强与作过。既与过已，犹故喜乐而共行欲。彼人以是恶业因缘，身坏命终，堕于恶处，在彼地狱鞞多罗尼恶烧恶漂大河</w:t>
      </w:r>
      <w:r w:rsidRPr="007553F5">
        <w:rPr>
          <w:rFonts w:hint="eastAsia"/>
        </w:rPr>
        <w:lastRenderedPageBreak/>
        <w:t>之处，受大苦恼。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还有一种邪行，就是有人在烧香的地方找女人，看到中意的就牵她的手。而那女人有德行，严厉拒绝，并且对他生了厌恶、鄙视之心。结果他强行与女人行淫。这样做过以后，他还是很喜乐地跟女人行淫。这个人以此恶业因缘，死后就堕在焦热地狱鞞多罗尼恶烧恶漂的大河里，感受极大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，此中具受。复有胜者，谓于闇聚虚空之中，雨热铁杖，恶业所作。其杖极利，入在地狱罪人身中，入已极烧，一切身分普皆作孔。劈割烧煮，一切身分皆悉分离，内外火烧，受极苦恼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里受苦的情形，就是等活等地狱的一切苦，这里都要感受。还有厉害的，在具黑暗笼罩的虚空中，降下热铁杖雨，这都是他的恶业变化所作。这个铁杖极其锋利，直接插入罪人的身体，入了以后极度地烧燃，身上一切部分都出了孔。又劈割烧煮，一切身体的部分都分离开来，同时被内外火焚烧，受极度的苦恼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焰燃铁杖如是劈已，极受大苦。彼苦坚鞕，不可譬喻。彼地狱人既受大苦，处处驰走，堕在险岸。岸下有河，其河名曰鞞多</w:t>
      </w:r>
      <w:r w:rsidRPr="007553F5">
        <w:rPr>
          <w:rFonts w:hint="eastAsia"/>
        </w:rPr>
        <w:lastRenderedPageBreak/>
        <w:t>罗尼恶烧恶漂。以恶业故，满中恶蛇，罪人见之惊怖极苦。如是恶蛇，焰牙恶毒，碎其身体，分分如尘而啖食之。极受大苦，唱声号哭。乃至恶业未坏未烂业气未尽，于一切时与苦不止，年岁无数。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样被火焰炽燃的铁杖劈割以后，受极度的大苦。这个苦特别厉害，没办法譬喻。地狱人受了这样的大苦以后，到处奔驰，结果掉在险峻的岸崖下面。岸下有一条河，叫做“鞞多罗尼恶烧恶漂”，以恶业力的缘故，河里充满了恶蛇，罪人见了惊慌恐怖，极度忧苦。这样的恶蛇牙齿腾着火焰，剧毒无比，咬碎了他的身体，一分一分像微尘一样，然后吃掉。罪人极受大苦，唱声号哭。一直到恶业的习气势力没有穷尽之间，一切时不断地受苦，经历无数年月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若其不堕饿鬼畜生，难得人身，如龟遇孔。若生人中同业之处，常贫常病，常有悲苦。为他所使，诸根不具。生在边地，冻山雪山。其面极丑，如草马面。唯食根果以存性命，不曾知有稻粟等食。是彼本业余残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直到恶业穷尽了，才会在地狱中脱出。如果没堕在饿鬼、畜生中，也很难得到人身，如龟遇孔那样。如果生到了人中的同业之处，也是常常贫穷多病，常常悲苦，被他人所役使，</w:t>
      </w:r>
      <w:r w:rsidRPr="007553F5">
        <w:rPr>
          <w:rFonts w:hint="eastAsia"/>
        </w:rPr>
        <w:lastRenderedPageBreak/>
        <w:t>眼耳等诸根残缺不全，生在边地冰冻的雪山里，面貌极其丑陋，就像草马的脸，仅仅吃一些根果来活命，他不晓得还有稻谷、小米等的粮食，这就是他过去强奸他人恶业的余残果报。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所以，谈到“唯心”，我们不要只是做一种抽象的理解，要知道，这个心和事相是分不开的，事相表的就是心，心就表现成事相。不要认为这里是在讲一个譬喻，有邪淫的心，就像漂在恶烧恶漂的河里吧。它不是譬喻，而是真实会现出恶烧恶漂的河等等这些恐怖的景象。我们因位的心是怎样的行相，果位识前就会现出相应的相状，这即是心如工画师，能作种种画。邪淫是特别不好的描画，所以呈现的都是急猛暴恶、十分恐怖的景象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要知道，自己的心就是画家，这个心里面的一点一滴，都会投射成很大的风景画。如果造恶，画出的就是极端恐惧的景象，这比世间上任何电影大师拍出来的恐怖片还要恐怖。电影只是人类第六意识的臆想，而这个是真实的。由于过去在阿赖耶识的识田里播下了种子，它有无欺变现的功能，一遇缘就会生根、发芽、结果，而那种惨状是人类无法想象的，完全超过了任何电影大师的恐怖片，惩罚的力度完全超出人类能承受的范围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佛说过五种不可思议，其中一种就是业力不可思议。要知道，心是万法的作者，以业力一定会如实变现的。不要以</w:t>
      </w:r>
      <w:r w:rsidRPr="007553F5">
        <w:rPr>
          <w:rFonts w:hint="eastAsia"/>
        </w:rPr>
        <w:lastRenderedPageBreak/>
        <w:t>为它只是一部文学作品，或者电影大师幻想出来的恐怖片，认为是假的。不是这样的，心一定会这样如实地画出来，一定会如实地感受果报。了知这些以后，一定要敬畏因果，不然就会在地狱里受极度的大苦。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里邪淫惩罚的力度非常大，全身都要受报。它是一种很恶的行为，必然感召这样的果报，到了地狱里以后，身体的一切部分都被分离，不断地受内外火烧的大苦，又会堕到险岸下面，漂在恶烧恶漂的河水里，被毒蛇咬成微尘来吃。当初邪淫的时候，他被欲火所烧，所以在果位上，就显现不断地被恶火所烧；他的心一直处在淫欲当中，所以最终会不断地漂荡在恶河里；而且他过去是一种贪狼之性，一心想淫他人之妇，这是一种很贼的心，所以就变出各种毒蛇，把他咬成碎碎的来吃。从地狱脱出来以后，即使不堕在饿鬼、畜生道，也很难得到人身。即使有幸做人，也要感受各种余残果报，比如常常被别人指使，因为他过去强奸他人，是一种强迫性的恶劣行为，所以受报的时候没有任何自在，诸如此类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所以要知道，得暇满人身很不容易，它很珍贵，必须要有持戒作为所依，以积福作为助缘，发清净愿作为结合，这样才能得到。即使一般的人身，也必须要守持人伦的道德，才有可能得到。生为人，跟恶趣的众生不一样，人知孝悌忠信、礼义廉耻，具备很多德相。这样一对比，就会深切地认</w:t>
      </w:r>
      <w:r w:rsidRPr="007553F5">
        <w:rPr>
          <w:rFonts w:hint="eastAsia"/>
        </w:rPr>
        <w:lastRenderedPageBreak/>
        <w:t>识到，的确这是个人身宝，上面有无量的德相、无数修法的机缘，非常宝贵。又要清醒地认识到，自身的确是个恶劣凡夫，杀、盗、淫、妄等的恶习气全部都有。只要这里面有一种现行出来，造了恶罪的话，那将会堕到地狱里，万劫千生也出不来。以后想再得到这种人身，那的确是十分地渺茫，比穷人得到如意宝还困难无数倍。而留给我们的时间不多了，所以一定要借助这一世人身，好好地修出离之道，这一生就要求得解脱。那么对我们来说，特别要求生极乐世界，这一世就要永超轮回，这样才是真正善用人身取得了大义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又彼比丘，知业果报，观大焦热之大地狱复有何处。彼见闻知，复有异处，名无间闇，是彼地狱第九别处。众生何业生于彼处？彼见有人杀生偷盗邪行饮酒妄语邪见，乐行多作，业及果报如前所说。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者，比丘为了了知业果，又继续观察大焦热地狱还有什么处所。他见闻认识到，还有特别的一处，叫做“无间暗”，是这焦热地狱的第九别处。比丘想：众生是以什么业而受生在彼处呢？他见到有人杀生、偷盗、邪行、饮酒、妄语、邪见，对这些恶业喜欢做、大量地做，结果就堕在这里。业及果报的情形如前文所说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又复有人，于离外染境界系缚，贪欲嗔痴三烦恼软修善之人，而遣妇女劝诱令退。彼人以是恶业因缘，身坏命终，堕于恶处，在彼地狱无间闇处受大苦恼。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这里从“于离外染境界”一直到“修善之人”之间是一整句话。再说邪行的情况，就是有人对于远离外染境界系缚、贪嗔痴三毒烦恼微薄的修善之人，派女人去引诱他，从而让他退失道心。这个人以此恶业因缘，死后就会堕在无间暗处的地狱里受大苦恼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那么这种罪过很大，本来人家行在光明道上，被女人引诱以后，就退失了道心，堕入邪行，与正道完全背离了。因此以这个恶业因缘，罪人自身会处在不间断的黑暗当中，没办法见到光明。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，一切所受坚恶苦恼，彼一切苦，此中具受。复有胜者，彼地狱处，有地盆虫，口嘴极利，能破金刚，令如水沫。罪人恶业，有如是虫。于彼恶虫所得苦恼，胜地狱苦。若受虫苦，彼地狱苦，则为大乐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这里的苦，就是前面所说的等活等地狱所受的一切坚恶苦恼，在这里都要受。还有厉害的，在这地狱处有一种口嘴极其锋利的地盆虫，它能够把金刚咬碎掉，破成像泡沫那样，</w:t>
      </w:r>
      <w:r w:rsidRPr="007553F5">
        <w:rPr>
          <w:rFonts w:hint="eastAsia"/>
        </w:rPr>
        <w:lastRenderedPageBreak/>
        <w:t>可见极其锋利。罪人以恶业的缘故，就感得这样的虫子。当时被虫子极尖锐的嘴咬破的苦恼，胜过地狱之苦，与虫咬之苦相比，地狱之苦算是大乐了，可见有多苦。</w:t>
      </w:r>
    </w:p>
    <w:p w:rsidR="0051561A" w:rsidRPr="007553F5" w:rsidRDefault="0051561A" w:rsidP="0051561A">
      <w:pPr>
        <w:pStyle w:val="ad"/>
        <w:ind w:firstLine="480"/>
        <w:rPr>
          <w:rFonts w:ascii="Times New Roman" w:eastAsia="SimSun" w:hAnsi="Times New Roman"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彼地盆虫，破罪人骨而食其髓。彼地狱中一切诸苦皆悉和合，于受虫苦百分之中不及其一，于千分中不及其一，百千分中亦不及一。于彼恶虫不能得脱，处处遍走，随彼彼处，皆不得脱。如是无量百千年岁，常烧常煮。于余一切地狱罪人所受苦恼，最恶最重，受如是苦。于一切时，彼地狱处如是烧煮，而亦不死。以彼恶业作集势力，地狱和集，常如是烧，常如是煮。乃至作集恶不善业，未坏未烂，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罪人怎样受苦呢？这个地盆虫咬破了罪人的骨头，吸食他的髓。地狱中的一切诸苦全部合起来，跟这个虫咬之苦相比，百分不及其一、千分不及其一、百千分中不及其一。罪人一直脱不了恶虫的咬食之苦，它到处走，随着它到哪里，都脱不开。就像这样，在无量百千年岁里常常被烧被煮，与其他一切地狱罪人所受的苦恼相比，这是最凶最重的苦。就像这样，一切时在地狱里这样被烧被煮，也还死不掉。以他的恶业作集的势力，地狱的苦合集起来常常这样烧，常常这样煮，乃至所作集的恶业势力没有完全消尽之间，一切时都不断地受苦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若恶业尽，彼地狱处尔乃得脱。若于前世过去久远有善业熟，不生饿鬼畜生之道，难得人身，如龟遇孔。若生人中同业之处，生淫女家，为彼作奴，颜色不好，手足破裂，恒常负水。是彼恶业余残果报。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直到恶业穷尽了，才会从地狱里脱出。假使过去久远有善业成熟，没有生在饿鬼、畜生中，也很难得到人身，就像盲龟值遇轭木孔一样。假使万幸生在人中的同业之处，也还是会生在淫女之家做娼妓，给别人做奴仆，没有自由，面色很不好，手脚破裂，恒常要背水，这就是恶业的余残果报。这都是过去邪淫的业债，所以就要这样来受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又彼比丘，知业果报，观大焦热之大地狱复有何处。彼见闻知，复有异处，名苦鬘处，是彼地狱第十别处。众生何业生于彼处？彼见有人，杀生偷盗邪行饮酒妄语邪见，乐行多作，业及果报如前所说。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位比丘为了了知业果，又再观察大焦热大地狱还有什么处所。他见闻认识到，还有特别的一处，叫做“苦鬘处”，是焦热地狱的第十别处。他又思惟：众生是以什么业而受生彼处呢？他见到有人杀生、偷盗、邪行、饮酒、妄语、邪见，对这些恶业喜欢做、大量地做，业及果报的情况如前文所说。</w:t>
      </w: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lastRenderedPageBreak/>
        <w:t>复有恶淫。有善比丘，持戒正行，于律无犯。种姓有事，故生怖畏，入所信家。而彼舍主邪淫妇人，语言比丘：共我行欲，若不肯者，我则举告，必令比丘于王得罚。或语我夫，作如是言：比丘侵我。若共我欲，多与比丘佉陀尼食，种种美饮，我与比丘二人极乐，更无人知。我向人说：此好比丘，第一持戒。有多卧具，病药因缘具足，檀越我能教化，必令比丘事事皆得。彼人如是诳善比丘，令退正道。如是妇女恶业因缘，身坏命终，堕于恶处在彼地狱生苦鬘处，受大苦恼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再来讲一种恶淫的罪行。有一位善比丘，他持戒正行，对于律仪没有丝毫毁犯。因为种姓有事，心里生了怖畏，就到信心施主家里躲避。而施主的妻子淫心很大，动了邪心，就对比丘说：“你要和我一起行淫。如果你不肯，我就告发你，让你被国王惩罚，或者对我丈夫说：‘比丘侵犯我。’如果你和我行淫，我就会给你很多妙食、各种美饮，我们俩快乐无比，别人不会知道的。我会向别人说：‘这是好比丘，持戒第一。’你会有好多卧具，医药的因缘都具足，施主我能去教化，让他们都来护持你，我一定使比丘你事事都如意，什么都不缺。”她这样诳骗善比丘后，使他退失了正道。这个坏女人以此恶业因缘，死后会堕在苦鬘处地狱受极大的苦恼。这都是破人持戒正行的恶果。所以，千万不要去破坏出家人的道心，否则就会在这个苦鬘处地狱里面受无穷无尽的</w:t>
      </w:r>
      <w:r w:rsidRPr="007553F5">
        <w:rPr>
          <w:rFonts w:hint="eastAsia"/>
        </w:rPr>
        <w:lastRenderedPageBreak/>
        <w:t>苦。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“苦鬘”，一个接一个叫做“鬘”，是说这个地狱的痛苦一个接一个，没办法断绝。要受哪些苦呢？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所谓苦者，如前所说活等地狱所受苦恼，彼一切苦，此中具受。复有胜者，所谓彼处，阎魔罗人，取彼妇女，以利铁刷，刷其皮肉，肉尽骨在。而复更生，生则软嫩，而复更刷。刷已复生，生已复刷。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这里所受的苦，就是等活等地狱里所受的一切苦，这里都要受。还有厉害的，在苦鬘处地狱里，阎魔罗人抓着这个女人，用锋利的铁刷子刷她的皮肉，肉全部刷尽了以后，只剩一具骨头。然后又长出新肉来，新肉很软很嫩，阎魔罗人继续刷。当然罪人这时更苦了，因为皮肤越是软嫩，刷的苦就越大，所以这个苦是一次比一次大。这样刷了又生，生了又刷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阎魔罗人，取彼妇女，肉生转多，而复坏嫩。铁刷焰燃，遍刷其身，而复火烧。如是妇女极受苦恼，唱唤啼哭。作集恶业，常一切时如是受苦，处处驰走。</w:t>
      </w:r>
    </w:p>
    <w:p w:rsidR="0051561A" w:rsidRDefault="0051561A" w:rsidP="0051561A">
      <w:pPr>
        <w:pStyle w:val="ad"/>
        <w:ind w:firstLine="480"/>
      </w:pP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再说，阎魔罗人取这个女人，身肉越生越多，继续刷，</w:t>
      </w:r>
      <w:r w:rsidRPr="007553F5">
        <w:rPr>
          <w:rFonts w:hint="eastAsia"/>
        </w:rPr>
        <w:lastRenderedPageBreak/>
        <w:t>就坏掉了她的嫩肉。铁刷子火焰炽燃，刷遍她的全身，使身体都烧起火来。这个女人受极度的大苦，叫唤啼哭。由于她过去作集的恶业之力，常常一切时都这样受苦，到处奔驰，无法摆脱。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ascii="Times New Roman" w:eastAsia="SimSun" w:hAnsi="Times New Roman" w:hint="eastAsia"/>
        </w:rPr>
      </w:pPr>
      <w:r w:rsidRPr="007553F5">
        <w:rPr>
          <w:rFonts w:hint="eastAsia"/>
        </w:rPr>
        <w:t>以恶业故，见本比丘来向其身，欲意所诳，疾走往趣。业怨难舍，如是恶处，欲心犹在。见彼比丘，抱其身体，则入火盆，普火焰燃。如是无量百千年岁，于苦鬘处受极坚鞕，第一大苦。乃至恶业未坏未烂业气未尽，于一切时与苦不止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以恶业的缘故，见到过去她引诱的比丘正走过来，她被欲心所诳，快速地迎上去。所以说业怨难舍，处在这样的险恶处，欲心还是存在，根本断不了。一见到比丘她就抱过去，结果掉进火盆里，周遍火焰燃烧。这样无量百千年岁里，在苦鬘处地狱受极为坚固、长劫难以脱离的第一大苦。乃至恶业的习气势力没有完全消尽之间，一切时不断地受苦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所以，邪淫就得这样的果报。要知道淫欲心很难断，做了一次还想再做，即使堕到地狱里，这种心还是很炽盛，常常幻想这样的景象，以业力就会现出朝思暮想的异性，即使受极度的苦，还是要行淫，淫欲心退不了。就像这样，恶劣的习气已经深入骨髓，很难好。如果犯了邪行，将来一定是这样的果报，跟炮烙地狱受报差不多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lastRenderedPageBreak/>
        <w:t>所以，一定要注意等流的习气，它会不断地串连相续，已经到了不必刻意当即现行的地步，即使在地狱里受报，淫心还是会起。不要以为掉到地狱里受了那么多苦，爬出来后应当做人了吧？机率非常小，在恶趣死了以后，基本上都是再堕恶趣。什么缘故呢？因为罪人等流的习性非常强，受报时还在不断起恶心，还在继续造业。这个淫女过去诱惑善比丘，堕落以后还是淫心不改，以习气力现出比丘的相时，她又抱上去，结果被烧死。就像这样，无数百千年里，一直在苦鬘处地狱里受极度的痛苦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邪淫业的确是一个最重的病，一旦染上就一直好不了，在无量百千年里不断地发病，所以要畏惧恶业的种子，下至等起都不要现行，就是这个道理。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rPr>
          <w:rFonts w:hint="eastAsia"/>
        </w:rPr>
      </w:pPr>
      <w:r w:rsidRPr="007553F5">
        <w:rPr>
          <w:rFonts w:hint="eastAsia"/>
        </w:rPr>
        <w:t>若恶业尽，彼地狱处尔乃得脱。虽脱彼处，于五百世生畜生中。若脱彼处难得人身，如龟遇孔。若生人中同业之处，则为妇女，在于城中常除粪屎。城中所有一切人中，最为凡鄙。贫穷丑陋，手足劈裂，唇口兔缺，面色甚恶。无父无母，无有诸亲兄弟姊妹，常从他人乞食活命。衣裳破坏，垢秽不净。身阙一厢，于显现处身有伤破，为诸童子之所打掷，受苦而活。是彼恶业余残果报。</w:t>
      </w:r>
    </w:p>
    <w:p w:rsidR="0051561A" w:rsidRDefault="0051561A" w:rsidP="0051561A">
      <w:pPr>
        <w:pStyle w:val="ad"/>
        <w:ind w:firstLine="480"/>
      </w:pP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恶业穷尽以后，她才从地狱里脱出。即使脱出，还要五</w:t>
      </w:r>
      <w:r w:rsidRPr="007553F5">
        <w:rPr>
          <w:rFonts w:hint="eastAsia"/>
        </w:rPr>
        <w:lastRenderedPageBreak/>
        <w:t>百世生在畜生里。即使脱出畜生，也很难得到人身，如龟遇孔。假使生在人中的同业之处，也是做女人，在城里常常做打扫粪便的下贱之事，在一切阶层当中属于最下贱的阶层。而且贫穷丑陋，手脚劈裂，嘴唇破缺，脸色非常坏。没有父母，没有亲人、兄弟姊妹，常常向别人乞食来活命。衣服破烂，污秽不净，身体残缺，显现处有伤，常常被小孩子欺负，这样受苦而活。这就是她过去引诱比丘、破人梵行的结果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  <w:r w:rsidRPr="007553F5">
        <w:rPr>
          <w:rFonts w:hint="eastAsia"/>
        </w:rPr>
        <w:t>所以要知道，我们这个人身，做什么、受什么都是宿业所感。就像莲师所说的，过去造什么业，就看今生受什么样的身。身体的健康状况、职业、受用、社会地位等等，这一切都不是偶然的，都是由业决定的。就像这样，由于过去的业非常恶劣，所以这一世做人就会受欺负。这不是别人在欺负她，是她自己被业所诳而愚弄的结果。她过去破坏净行比丘的梵行，行为非常下劣，受报了亿万年。即使爬回人间，法界还是记得的，变现法则就是如此，身份非常低贱，处处人家看不起，处处都不得尊重，你造恶谁尊重你？脸色非常不好，身体残缺，污秽不净，人见人厌等等，就会这样受报。</w:t>
      </w:r>
    </w:p>
    <w:p w:rsidR="0051561A" w:rsidRDefault="0051561A" w:rsidP="0051561A">
      <w:pPr>
        <w:pStyle w:val="ad"/>
        <w:ind w:firstLine="480"/>
      </w:pPr>
      <w:r w:rsidRPr="007553F5">
        <w:rPr>
          <w:rFonts w:hint="eastAsia"/>
        </w:rPr>
        <w:t>懂了这些才知道，这一生受任何苦怨不得别人，一定要像诸佛菩萨所教导的那样，应该明白这是自己过去造的业。比如被人侮辱，或者做很下贱的工作，常常不如意，这时就应当以业果来反省，知道这全是宿业的果报。尤其读了《念处经》，视野会拉长到很宽广，人的心自然会这样思惟，因</w:t>
      </w:r>
      <w:r w:rsidRPr="007553F5">
        <w:rPr>
          <w:rFonts w:hint="eastAsia"/>
        </w:rPr>
        <w:lastRenderedPageBreak/>
        <w:t>为有定解的缘故。人生中的遭遇是各种各样的，一般人受了打击就怨天尤人，甚至消极绝望，感觉活在这世上没意思，干脆死了吧，反正别人也不在意。你不要死，应当想：哦，这一世是最后受报了，受完就能了业，是好事啊，这都是应该的、应该的！你口里永远要说“应该的、应该的”，这样就能消了果报。</w:t>
      </w:r>
    </w:p>
    <w:p w:rsidR="0051561A" w:rsidRPr="007553F5" w:rsidRDefault="0051561A" w:rsidP="0051561A">
      <w:pPr>
        <w:pStyle w:val="ad"/>
        <w:ind w:firstLine="480"/>
        <w:rPr>
          <w:rFonts w:hint="eastAsia"/>
        </w:rPr>
      </w:pPr>
    </w:p>
    <w:p w:rsidR="0051561A" w:rsidRPr="007553F5" w:rsidRDefault="0051561A" w:rsidP="0051561A">
      <w:pPr>
        <w:pStyle w:val="ae"/>
        <w:ind w:firstLine="448"/>
        <w:jc w:val="right"/>
        <w:rPr>
          <w:rFonts w:hint="eastAsia"/>
        </w:rPr>
      </w:pPr>
      <w:r w:rsidRPr="007553F5">
        <w:rPr>
          <w:rFonts w:hint="eastAsia"/>
        </w:rPr>
        <w:t>正法念处经卷第十二</w:t>
      </w:r>
    </w:p>
    <w:p w:rsidR="0051561A" w:rsidRPr="007553F5" w:rsidRDefault="0051561A" w:rsidP="0051561A">
      <w:pPr>
        <w:ind w:firstLine="560"/>
      </w:pPr>
    </w:p>
    <w:p w:rsidR="0051561A" w:rsidRDefault="0051561A" w:rsidP="00A85AD8">
      <w:pPr>
        <w:pStyle w:val="ae"/>
        <w:ind w:firstLine="448"/>
        <w:sectPr w:rsidR="0051561A" w:rsidSect="004A57A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</w:p>
    <w:p w:rsidR="00DE0B4A" w:rsidRPr="00352A75" w:rsidRDefault="00DE0B4A" w:rsidP="00DE0B4A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5" w:name="_Toc21375535"/>
      <w:r w:rsidRPr="00352A75">
        <w:rPr>
          <w:rFonts w:ascii="方正清刻本悦宋简体" w:eastAsia="方正清刻本悦宋简体" w:hAnsi="SimHei" w:hint="eastAsia"/>
          <w:b/>
          <w:sz w:val="30"/>
          <w:szCs w:val="30"/>
        </w:rPr>
        <w:lastRenderedPageBreak/>
        <w:t>地狱品之</w:t>
      </w:r>
      <w:r>
        <w:rPr>
          <w:rFonts w:ascii="方正清刻本悦宋简体" w:eastAsia="方正清刻本悦宋简体" w:hAnsi="SimHei" w:hint="eastAsia"/>
          <w:b/>
          <w:sz w:val="30"/>
          <w:szCs w:val="30"/>
        </w:rPr>
        <w:t>九</w:t>
      </w:r>
      <w:bookmarkEnd w:id="5"/>
    </w:p>
    <w:p w:rsidR="00DE0B4A" w:rsidRDefault="00DE0B4A" w:rsidP="009B531F">
      <w:pPr>
        <w:spacing w:line="46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4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2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B048A" w:rsidRPr="003B048A" w:rsidRDefault="003B048A" w:rsidP="003B048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111557" w:rsidRPr="003B048A" w:rsidRDefault="00111557" w:rsidP="00111557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111557">
      <w:pPr>
        <w:spacing w:line="44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1466DC" w:rsidRPr="00A85AD8" w:rsidRDefault="001466DC" w:rsidP="00A85AD8">
      <w:pPr>
        <w:pStyle w:val="ae"/>
        <w:ind w:firstLine="448"/>
        <w:rPr>
          <w:rFonts w:hint="eastAsia"/>
        </w:rPr>
      </w:pPr>
      <w:r w:rsidRPr="00A85AD8">
        <w:rPr>
          <w:rFonts w:hint="eastAsia"/>
        </w:rPr>
        <w:t>正法念处经卷第十三</w:t>
      </w:r>
    </w:p>
    <w:p w:rsidR="001466DC" w:rsidRPr="00A85AD8" w:rsidRDefault="001466DC" w:rsidP="00DE0B4A">
      <w:pPr>
        <w:pStyle w:val="ae"/>
        <w:ind w:firstLine="448"/>
        <w:rPr>
          <w:rFonts w:hint="eastAsia"/>
        </w:rPr>
      </w:pPr>
      <w:r w:rsidRPr="00A85AD8">
        <w:rPr>
          <w:rFonts w:hint="eastAsia"/>
        </w:rPr>
        <w:t>地狱品之九</w:t>
      </w:r>
    </w:p>
    <w:p w:rsidR="001466DC" w:rsidRPr="00A85AD8" w:rsidRDefault="001466DC" w:rsidP="00A85AD8">
      <w:pPr>
        <w:pStyle w:val="ae"/>
        <w:ind w:firstLine="448"/>
        <w:rPr>
          <w:rFonts w:hint="eastAsia"/>
        </w:rPr>
      </w:pPr>
      <w:r w:rsidRPr="00A85AD8">
        <w:rPr>
          <w:rFonts w:hint="eastAsia"/>
        </w:rPr>
        <w:t>又彼比丘，知业果报，观大焦热之大地狱复有何处。彼见闻知复有异处，名雨缕鬘抖擞之处，是彼地狱第十一处。众生何业生于彼处？彼见有人，杀生偷盗邪行饮酒妄语邪见，乐行多作，业及果报，如前所说。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1466DC">
        <w:rPr>
          <w:rFonts w:hint="eastAsia"/>
        </w:rPr>
        <w:t>比丘为了知业果，又观察大焦热地狱还有什么处所。他见闻认识到，还有特别的一处，叫做“雨缕鬘抖擞之处”，</w:t>
      </w:r>
      <w:r w:rsidRPr="001466DC">
        <w:rPr>
          <w:rFonts w:hint="eastAsia"/>
        </w:rPr>
        <w:lastRenderedPageBreak/>
        <w:t>是这地狱的第十一处。比丘想：众生以什么业而受生彼处呢？他见到有人杀生、偷盗、邪行、饮酒、妄语、邪见，对这些恶业乐行多作，业及果报的情形如前所说。</w:t>
      </w:r>
    </w:p>
    <w:p w:rsidR="001466DC" w:rsidRPr="001466DC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复有邪淫，所谓侵近善比丘尼。或时荒乱，国土不安，于比丘尼，正行持戒，而是童女，因时不安，强逼侵犯，污其净行。彼人以是恶业因缘，身坏命终，堕于恶处，在彼地狱，生雨缕鬘，抖擞之处，受大苦恼。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有一种邪淫的情况，就是侵犯善比丘尼。比如处在兵荒马乱的时代，国土不安定，出家人也会受欺负或者流离失所等等。因时节不安，对于持戒正行、童女出家的比丘尼，恶人找到机会强迫侵犯，玷污了她的清净梵行。以这样一种侵犯持戒尼的恶业因缘，死后就堕在雨缕鬘抖擞之处这个地狱里，感受极大的苦恼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苦者，如前所说活等地狱所受苦恼，彼一切苦，此中具受。复有胜者，谓于彼处，复有无量金刚利刀以为刀网，处处遍覆。随所回转，身动则割，遍体普割。如是刀网金刚刃缕罥缚罪人，如此间蝇，在毛绵中。彼处罪人，在彼网中生而复死，死而复生。阎魔罗人，以焰铁箭射其身分，一切普遍。如是罪人，金刚网缚焰箭所射，受极坚鞕第一苦恼。唱声呻唤，悲号啼哭，受</w:t>
      </w:r>
      <w:r w:rsidRPr="00F17713">
        <w:rPr>
          <w:rFonts w:hint="eastAsia"/>
        </w:rPr>
        <w:lastRenderedPageBreak/>
        <w:t>大苦恼。普身破坏，一切坚缚。</w:t>
      </w:r>
    </w:p>
    <w:p w:rsidR="00111557" w:rsidRDefault="00111557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所谓的苦，就是前面所说的活等地狱所受的一切苦恼，这里全部都要受。还有更厉害的，这里还有无量的金刚利刀，它们组成一个严密的刀网，处处普遍覆盖，没有一点空隙。罪人被困在里面，随着他回转身体，一动就被割，全身都被割遍了，没有一处完好。这样的刀网金刚利刃缠缚着罪人，缠到什么程度呢？就像我们这里的苍蝇被粘在毛绵里一样，动弹不得。在这样的刀网中，罪人生了又死，死了又生。总而言之，时时都受着利刀割身的大苦。再者，阎魔罗人用火焰炽燃的铁箭射向罪人，身体的一切部分全是铁箭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这样，罪人在这里受着两种大苦，一个是金刚刀网缠缚苦，一个是炽燃焰箭所射苦，受着极度无法拔除的第一苦恼。他大声地号叫，悲号啼哭，受极大的苦恼。全身破裂了，被坚固的苦所束缚，摆脱不了。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彼罪人，得脱彼处恶业因缘所受苦极，处处驰走。复入炽燃普火炭聚，身体消洋。烧身唱唤，孤独无伴。远见大门，门有光明，疾走往赴。既到彼已，复有大蟒，毒乃甚炽。入其口中，彼地狱人，于彼内烧，不能唱唤。如是业蟒，如彼恶业，如是回转，彼地狱人，一切身分碎散如沙，不能唱唤，一切筋脉皆悉碎坏。如是无量百千万亿阿僧祇岁，在蟒腹中烧捩破坏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lastRenderedPageBreak/>
        <w:t>这是讲到，罪人脱离了恶业因缘所受的极度大苦以后，到处奔驰。又进入炽燃普遍的火炭积聚处，身体被高温烧烤而消融。烧身的时候，他大声号叫，孤独无伴。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脱出以后，远远地见到前方有大门，门里有光明，于是快速地奔过去。到了以后，又有大蟒蛇在那里，它的毒非常炽盛。罪人被它吞入口中以后，在它的身体里燃烧，叫不出声音来。这样的业蟒，正是罪人的宿业所感，与过去所造的恶业相似的方式来显现，蟒的身体不断地回转，罪人一切的身分都碎散如沙子，无法叫唤，一切筋脉全都破碎了。这样经过无量百千万亿阿僧祇岁，一直在大蟒的腹中被烧、被折，破坏无余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罪人，若出蟒口，一切身中筋脉皆缓，处处驰走。而复更见阎魔罗人来取其身，以利铁刀，一切身分遍切遍割，如脍鳠鱼。如是无量百千年岁，亦不可数，常一切时受大苦恼。乃至作集恶不善业，未坏未烂，业气未尽，于一切时，与苦不止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罪人脱离了蟒口以后，身体的一切筋脉得到松缓，到处奔驰。又见到阎魔罗人来取他的身体，用利铁刀在一切身分上切割，切成细细的，就像脍鳠鱼一样。这样经过无量百千年岁，也是数不清的年月，恒常一切时受这种大苦恼。一直到所作集的恶不善业没有坏烂，业气没有完全消尽之间，</w:t>
      </w:r>
      <w:r w:rsidRPr="00F17713">
        <w:rPr>
          <w:rFonts w:hint="eastAsia"/>
        </w:rPr>
        <w:lastRenderedPageBreak/>
        <w:t>一切时不断地受苦。</w:t>
      </w:r>
    </w:p>
    <w:p w:rsidR="00111557" w:rsidRDefault="00111557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若恶业尽，彼地狱处尔乃得脱。虽得脱已，于五百世生于饿鬼畜生之中。彼处脱已，难得人身，如龟遇孔。若生人中同业之处，贫穷常病，身体色恶，身体常有恶疮毒疮，恒受苦恼。是彼恶业余残果报。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直到恶业穷尽，才从地狱里脱出。即使脱出，也是五百世生在饿鬼、畜生当中。脱出以后，也很难得到人身，就像盲龟值木那样难。如果有幸生在人间的同业之处，也是贫穷多病，身体恶劣，容貌丑陋，身上常有恶疮、毒疮，恒时受苦恼，这就是破持戒尼恶业的余残果报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总之，以身体侵犯善比丘尼，犯下邪淫罪的话，那么全身都要受惩罚，一切身分被刀割、被箭射，入在蟒蛇的肚子里，被分解成碎沙。以身犯这样的邪淫恶业，身体就这样受报，同样的道理，以口犯罪，口就要受报，以意犯罪，意就要受报。诸如此类，哪里造恶，相应的部位就会受到严厉的惩罚。做人时受的报，不过是邪淫恶业的余残势力，但也很厉害了，身体常病、色恶、生恶疮、毒疮等等，更何况在地狱里呢？邪淫真的很恶很毒，必然感召这样的恶性果报，因此我们应当发誓，一定要断掉邪淫业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又彼比丘，知业果报，观大焦热之大地狱复有何处。彼见闻知，复有异处，名发愧乌，是彼地狱第十二处。众生何业生于彼处？彼见有人杀生偷盗邪行饮酒妄语邪见，乐行多作，业及果报，如前所说。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比丘为了了知业果，观察大焦热地狱还有什么处所。他见闻了解到，还有特别的一处，叫做“发愧乌”，是这地狱的第十二处。比丘再思惟：众生是以什么业而受生彼处呢？他见到有人杀生、偷盗、邪行、饮酒、妄语、邪见，对这些恶行喜欢做、大量做，业及果报的情形如前文所说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复有邪淫，或因酒醉，或复欲盛，淫姊淫妹。彼人以是恶业因缘，身坏命终，堕于恶处，在彼地狱发愧乌处受大苦恼。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说到邪淫，有人或者是喝醉了酒，或者是欲望炽盛，奸淫了自己的姊妹，以这样一种乱伦的恶业因缘，死后会堕在发愧乌处地狱，受极大苦恼。这种恶行违背了天理良心，违背了人伦的正道，因而受极度的惩罚。所以，我们千万不要以身触犯法，不然来世就会遭到这样的大惩罚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所谓苦者，如前所说活等地狱所受苦恼，彼一切苦此中具受。复有胜者，所谓堕在热焰铜炉，身则消洋。还复和合，而更消洋。</w:t>
      </w:r>
      <w:r w:rsidRPr="00F17713">
        <w:rPr>
          <w:rFonts w:hint="eastAsia"/>
        </w:rPr>
        <w:lastRenderedPageBreak/>
        <w:t>于彼炉中，生已复死，死已复生，常受大苦。如是炉中，阎魔罗人，两鞴吹之，炉火罪人，不可分别。如是无量百千年岁炉中煮之，如此人中煮金无异。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谓的苦者，就是前面所说等活等地狱里的一切苦，在这里全要受到。还有更厉害的，就是罪人堕在火焰炽燃的铜炉里，被热焰猛烈地燃烧，身体完全消融了。之后又合成一个新的身体，继续被烧，又消融掉了。罪人在这个铜炉里，生了又死，死了又生，恒常受大苦。再者，阎魔罗人用两个皮囊一起朝铜炉里吹风，炉火越烧越旺，把罪人完全吞掉了，看不见罪人的形体，他和火没办法分别。就像这样，经过无量百千年岁，罪人在炉火里一直烧煮，跟人世间炼金的情形一样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如是如是，彼地狱中如是烧煮。恶业行人，若得脱彼炉中恶业，出彼铜炉，阎魔罗人，置铁钪上铁椎打之，如锻铁师椎打铁块。如是打时，打则命终，举椎还活。彼地狱人，于一切时，常被烧煮，年岁无数。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就像这样，罪人在地狱里这样被烧煮。恶业行人如果脱离了铜炉的恶报，从铜炉里出来，阎魔罗人又把他放在铁钪上，抡着铁锤猛利地击打，就像锻铁师锤打铁块那样。锤子</w:t>
      </w:r>
      <w:r w:rsidRPr="00F17713">
        <w:rPr>
          <w:rFonts w:hint="eastAsia"/>
        </w:rPr>
        <w:lastRenderedPageBreak/>
        <w:t>这样打下去的时候，罪人气绝身亡，等到锤子一举起，罪人又复活过来。这个地狱人一切时中恒常被烧煮，所经历的年月无法计算。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若脱彼处，阎魔罗人置之鼓中。既置鼓中，以恶业故，鼓出畏声，闻则心破。散已更生，生已复散，彼人如是死已复活，活已复死。乃至作集恶不善业，未坏未烂，业气未尽，于一切时与苦不止。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如果脱离了彼处，阎魔罗人又把他放到一面鼓里。以恶业力故，鼓常常发出极其恐怖的声音，罪人听到后心脏都破裂了。心脏散掉以后，很快又恢复成形，在闻到恐怖的鼓声后，又吓得心脏破裂。就像这样，罪人死了又生，生了又死，万死万生。直到他作集的恶不善业的习气势力未坏未烂，没有完全消尽之间，一切时都要受这样的恐怖大苦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都是报应。过去以邪恶心奸淫自己的姊妹，做了这么可怕的事情，所以堕到地狱里，就被丢进恐怖的鼓当中。这面鼓不断地发出极可怕的声音，罪人听了以后，心脏都裂开了。反观一下自身，我们都有自知之明，造了恶以后，良心就很不安、很阴暗、很惊恐，不断地被热恼所烧。而这个恶业种子的功能一旦成熟，堕到地狱里，就会变现出极大的果报。相反来说，行善的话，心是安详的、喜乐的、坦然的，</w:t>
      </w:r>
      <w:r w:rsidRPr="00F17713">
        <w:rPr>
          <w:rFonts w:hint="eastAsia"/>
        </w:rPr>
        <w:lastRenderedPageBreak/>
        <w:t>无所畏惧。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若恶业尽，彼地狱处尔乃得脱。虽脱彼处，于六百世生畜生中。若生人中同业之处，心常惊恐，如野鹿等。心惊不安，常畏官人横抂系缚。寿命极短，心初不安。是彼恶业余残果报。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直到恶业的果报报完了，才会从地狱里脱出。即使脱离地狱，也是六百世生在畜生当中。如果有幸生在人中的同业之处，心也是常常处在惊慌恐惧当中，就像野鹿等动物，胆子特别小，心惊不安，又常常害怕官府无故突然来抓、系缚牢狱，寿命极其短暂，一生下来心就很不安定，这都是恶业的余残果报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以，不要以为看看心理医生、吃特效药就会好，想得太简单了，这是因果律的惩罚，这都是业障所导致的心理病，除非自身真正忏悔得力而去除业功能。因为他过去强奸姊妹，违背了天理良心，所以受很重的报应，即使经过无量百千年岁，业的残余势力还在，导致做了人，心也是常常害怕，恐惧不安。相反真正行善的话，人是一身正气，坦坦荡荡，何时何处都很心安的。</w:t>
      </w:r>
    </w:p>
    <w:p w:rsidR="001466DC" w:rsidRPr="00F17713" w:rsidRDefault="001466DC" w:rsidP="001466DC">
      <w:pPr>
        <w:pStyle w:val="ad"/>
        <w:ind w:firstLine="480"/>
        <w:rPr>
          <w:rFonts w:eastAsia="SimSun"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又彼比丘，知业果报，观大焦热之大地狱复有何处。彼见闻知复有异处，名悲苦吼，是彼地狱第十三处。众生何业生于彼处？</w:t>
      </w:r>
      <w:r w:rsidRPr="00F17713">
        <w:rPr>
          <w:rFonts w:hint="eastAsia"/>
        </w:rPr>
        <w:lastRenderedPageBreak/>
        <w:t>彼见闻知，若人杀生偷盗邪行饮酒妄语及邪见等，乐行多作，业及果报，如前所说。</w:t>
      </w:r>
    </w:p>
    <w:p w:rsidR="00111557" w:rsidRDefault="00111557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比丘为了了解业果，继续观察大焦热大地狱还有什么处所。他见闻认识到还有特别的一处，叫做“悲苦吼”，是这地狱的第十三处。比丘就想：众生是以什么业而受生彼处呢？他见闻了解到，如果有人杀生、偷盗、邪行、饮酒、妄语以及邪见等，对这些恶业欢喜做、大量地做，就会受生在这里。业及果报的情形如前文所说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复有邪淫。所谓有人，于女姊妹，在斋会中，见恶邪法，而共行欲。从婆罗门闻是邪法：女若忆男，而男不取，则得大罪。彼婆罗门作如是计：若不尔者，破法得罪。如是邪闻恶法所诳而所邪行。彼人以是恶业因缘，身坏命终，堕于恶处，在彼地狱悲苦吼处受大苦恼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还有一种邪淫的情况。有人在开斋会的时候，见到一种恶邪法，就对女姊妹行淫。他从婆罗门那里听到这个邪法：如果女人想念男人，而男人不跟她行淫的话，男人会得大罪报。这个婆罗门这样想：如果不这样做，我会破法的，获得大罪报。因此，他被听闻到的邪恶法所诳骗，对女人做了邪行。以这个恶业因缘，死后就会堕在悲苦吼处这个地狱，感</w:t>
      </w:r>
      <w:r w:rsidRPr="00F17713">
        <w:rPr>
          <w:rFonts w:hint="eastAsia"/>
        </w:rPr>
        <w:lastRenderedPageBreak/>
        <w:t>受极大的苦恼。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苦者，如前所说活等地狱所受苦恼，彼一切苦此中具受。复有胜者，所谓彼处，阎魔罗人，热焰铁杵极势捣筑，遍身破坏，体无完处如米豆许，遍身是疮。彼人身分一切是疮，普受热苦，孤独无伴，受坚鞕苦。年岁久远，无有算数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谓的苦，就是前面所说的等活等地狱的一切苦，这里都要感受。还有更厉害的，在这里，阎魔罗人用燃着热焰的铁杵，极度地捣筑罪人，使得他全身破坏，连米豆那么小的完好处也没有，全身都是疮。罪人身体的一切部分都是疮，处处都在受热苦，而且孤独无伴，受着坚固无法解脱的大苦。他所经历的年岁极其久远，没办法计算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若业因尽，得脱如是热焰铁杵，处处驰走。复入铁地，其铁焰燃。入已则堕，受大苦恼，唱声吼唤。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如果这里的业因尽了，脱离了这个热焰铁杵，他到处奔驰。又入到一块铁地里，铁地上火焰炽燃。罪人一入就堕了下去，受极大的苦恼，大声叫唤。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复见大林，相去不远，色如青云，普林寂静，饶鸟音声。去</w:t>
      </w:r>
      <w:r w:rsidRPr="00F17713">
        <w:rPr>
          <w:rFonts w:hint="eastAsia"/>
        </w:rPr>
        <w:lastRenderedPageBreak/>
        <w:t>其不远，有大池水，清净可爱。彼地狱人起如是意：彼是第一寂静树林，清净池水，我于彼处应得安乐。望救望归，走向树林。</w:t>
      </w:r>
    </w:p>
    <w:p w:rsidR="001466DC" w:rsidRDefault="001466DC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脱离铁地以后，罪人又见到不远处有一片大树林，就像青云的颜色，普遍寂静，还有很多鸟鸣声。距离不远处又有一个大水池，清净可爱。地狱人这样想：那是第一寂静的树林，那么清净的池水，我在那里应该得到安乐。他希求得到救护，找到好归处，于是奔向树林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焰火集聚，热焰铁地，罪人在中。见彼树林相去不远，多有众鸟。彼地狱人，驰走向林，望有安乐，望救望归。彼人如是极受大苦。乃到树林，一切所见与本见异，一切皆恶，极大怖畏。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罪人处在热焰炽燃的铁地时，受着极度烧烤的大苦。当他看到不远处有树林，里面有很多鸟，是那么清凉，就生了希求心，急切地奔向树林，希望得到安乐，得到救护。他这样一路上受了极大的苦，等到了树林，却大失所望，眼前的一切跟他之前看到的完全不同，一切的境界都非常险恶，对此生起极大的怖畏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这里要看到，罪人因为极度地烧焦干渴，就幻想着远处能有树林，清幽可爱、凉爽宜人。在他的境界中，果然前面不远处有一片树林，像青云的色彩，还有好多鸟鸣声，他迫</w:t>
      </w:r>
      <w:r w:rsidRPr="00F17713">
        <w:rPr>
          <w:rFonts w:hint="eastAsia"/>
        </w:rPr>
        <w:lastRenderedPageBreak/>
        <w:t>不及待地奔了过去。实际上，以他的恶性势力，怎么可能变现出这么可爱的境界呢？根本不可能。所以对罪人来说，出现美妙的境界，这只是一厢情愿的幻想，变现出来的都是不可思议的恶境界。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所谓彼处大口恶龙，龙有千头，其眼焰燃，恶毒甚炽，皆是向者所见之树。向者所闻众鸟声音，今则皆是地狱罪人遍身焰燃唱唤之声。向者远闻谓是众鸟，皆是恶龙取地狱人，而啖食之，与种种苦。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在这里，他看到一条恶龙张着大口，长着一千个头，眼睛里腾着炽燃的火焰，有炽盛的剧毒，这就是罪人之前见到的“树”。而之前听到的很多鸟鸣声，现在全是地狱罪人遍身被火焰燃烧，所发出的痛苦号叫声。之前从远处听到声音，认为有很多鸟，其实都是恶龙抓了地狱人吞吃，给予他们种种的大苦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所以，昧着良心做损人利己的事，是不会有好结果的。现前就会受到良心的谴责，心很阴暗，见不得人，处在大众当中会非常恐慌、胆小畏惧等等，之后夜梦颠倒迷乱，恶梦不断，接着身体也会得病。当发展到神智不清、精神错乱，或者眼前出现各种恶趣的幻相时，就难救了。因为这时他的恶业势力太大，下一站会直奔恶趣，根本拉不回来。之后就</w:t>
      </w:r>
      <w:r w:rsidRPr="00F17713">
        <w:rPr>
          <w:rFonts w:hint="eastAsia"/>
        </w:rPr>
        <w:lastRenderedPageBreak/>
        <w:t>是无量百千年月里不断受报，一点乐的东西都没有，除了苦还是苦。在他们的境界里，色声香味触的一切，都是业力变现出来的，时时受着逼恼，时时受着严酷的惩罚，非常恐怖，此外没有别的。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其实，《念处经》就是一面镜子，通过学习罪人的因因果果，我们就知道自己该如何做。真正的内受用是行善，这样做才会心安理得，才能得到美妙殊胜的境界。从这里扩展出去，比如希望自己身体好、相貌好、命运好，昼吉祥、夜吉祥，活的时候好、死的时候好等等，处处一定要好好地行善，做利人的事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如是罪人受大苦恼，唱声大唤。彼龙焰口如是食已，于龙口中而复还活，自业所作。在龙口中死而复活，活而复死，如是常食。年岁甚多，无有算数。食已复生，食已复生。</w:t>
      </w:r>
    </w:p>
    <w:p w:rsidR="001466DC" w:rsidRDefault="001466DC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这样罪人受着极大的苦恼，大声地叫唤。罪人被龙的火焰口吃掉以后，又从龙的口里活过来，这都是他的自业造出来的。就像这样，在龙口里死了又生，生了又死，常常被吃。所经历的年岁极其漫长，没办法用数字计算。吃了罪人又生，吃了又生，就像这样，没完没了地受苦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所以要知道，邪淫业变出来的都是不好的情景，造恶就是从暗入暗、从苦入苦，前途一片黑暗。相反来说，如果我</w:t>
      </w:r>
      <w:r w:rsidRPr="00F17713">
        <w:rPr>
          <w:rFonts w:hint="eastAsia"/>
        </w:rPr>
        <w:lastRenderedPageBreak/>
        <w:t>们守持清净的戒，常常行梵行，做各种利他的事，时时都是依止法来活的话，那的确会从安乐走向安乐。比起此生，中阴更快乐；比起中阴，来世更快乐；比起来世，再后世更快乐。就像这样，行善会从乐走向乐、从明步入明的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若于口中业尽得脱，热渴甚急。复见池水在于异处，疾走而往。彼处池水，闇火遍覆，满彼池中。地狱炽火深一由旬。彼地狱人，到已入中，入则沈没，受极苦恼。自业相似，余业非喻。所受苦恼，无异相似。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龙口中的业完全消尽以后，罪人才得以脱出。他极度干渴，特别急切地想找到水。忽然见到另一处有一个池水，于是快速地奔过去。哪里想到，那里根本不是什么水池，也没有水，普遍覆盖着暗火，充满了整个池子。这个地狱的炽热火焰达到一由旬深。地狱人原以为在这里能得到安乐，哪里想到，一入到里面就沉没了，受极度的烧伤之苦。地狱里的受报，都是跟他过去造的业以相似的方式出现，其他的业没办法譬喻。他所受的苦恼，也没有与之相似的现相，没有可以用来比方的事例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这里就看到，恶趣的果相全是欺诳性的。由于过去受婆罗门邪教的影响，他认为，既然女人想他，他就要跟女人行淫，这样做是应当的。他把这样一个颠倒的恶行当成善行想，</w:t>
      </w:r>
      <w:r w:rsidRPr="00F17713">
        <w:rPr>
          <w:rFonts w:hint="eastAsia"/>
        </w:rPr>
        <w:lastRenderedPageBreak/>
        <w:t>把非理当成合理想，所以果位受报的时候，的确就跟他的自业相似而出现。因为口渴，所以急切地找水，他感觉这是要做的。以为找到了清净的水池，这里会有个好果子吃，没想到里面都是暗火涌动，藏在他看不到的地方，一进去就被烧掉了。人们对于业果非常愚昧的缘故，才会这样自毁其身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乃至恶业未坏未烂，业气未尽，于一切时与苦不止。若恶业尽，彼地狱处尔乃得脱。虽脱彼处，于七百世生于饿鬼畜生之中。若脱彼处，难得人身，如龟遇孔。若生人中同业之处，贫穷多病，为他所使，在巷乞求，身形矬短。是彼恶业余残果报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就像这样，在他邪淫业的习气势力没有消尽之间，一切时不断地受苦。就像身上的毒疮，在没有好之间，一切时都在这上面出苦，不可能有舒服的感受。直到恶业的势力穷尽了，才会从地狱里脱出。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还只是脱离了大苦，接下来会被各种小苦缠身。也就是，七百世里生在饿鬼和畜生当中，感受很多苦。从这里脱出以后，也很难得到人身，就像乌龟遇轭木孔一样难。如果有幸生在人中的同业之处，也是贫穷多病，没有自由，被他人指使。要知道，凡是造了邪淫、强奸等罪业，将来都不会得自在的，过去他强迫人行淫，让他人不得自在，当业势力的习气成熟，返到自身上的时候，他同样得不到自在。另外，</w:t>
      </w:r>
      <w:r w:rsidRPr="00F17713">
        <w:rPr>
          <w:rFonts w:hint="eastAsia"/>
        </w:rPr>
        <w:lastRenderedPageBreak/>
        <w:t>他的身份很卑贱，常常在街上乞讨，身体又特别矮小。这些都是过去造作邪淫业所感召的余残果报。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又彼比丘，知业果报，观大焦热之大地狱复有何处。彼见闻知复有异处，名大悲处，是彼地狱第十四处。众生何业生于彼处？彼见闻知，若人杀生偷盗邪行饮酒妄语，及邪见等，乐行多作，业及果报，如前所说。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比丘为了了知业果，再次观察大焦热地狱还有什么处所。他见闻认识到，还有特别的一处，叫做“大悲处”，是这地狱的第十四处。比丘继续思惟：众生是以什么业而受生彼处呢？他见闻认识到，如果有人杀生、偷盗、邪行、饮酒、妄语以及邪见等，对这些恶业喜欢做、大量做，就会生在彼处。业及果报的情形，在前文中已经详细说明了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复有善人，从他人边读诵经论，或复从其闻有经论。彼人多欲，淫其妻妾。教师等妇而实贞良，诱诳行淫。常向人说：彼是我母，以教师妇，母相似故。痴心违信，如是行欲。彼人以是恶业因缘，身坏命终，堕于恶处，在彼地狱生大悲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又有一种邪行的情况，就是有人跟着老师读诵经论，又听老师讲授经论，但这个人淫欲很大，与老师的妻妾行淫。</w:t>
      </w:r>
      <w:r w:rsidRPr="00F17713">
        <w:rPr>
          <w:rFonts w:hint="eastAsia"/>
        </w:rPr>
        <w:lastRenderedPageBreak/>
        <w:t>实际上，老师的妻妾是贞良之人，他去诱惑、诳骗，然后共同行淫。他常常向别人说：“</w:t>
      </w:r>
      <w:r w:rsidRPr="00F17713">
        <w:rPr>
          <w:rFonts w:hint="eastAsia"/>
          <w:szCs w:val="28"/>
        </w:rPr>
        <w:t>她是我的母亲，因为老师的夫人就跟母亲一样。”他以痴心违背了承诺，这样来行淫。</w:t>
      </w:r>
      <w:r w:rsidRPr="00F17713">
        <w:rPr>
          <w:rFonts w:hint="eastAsia"/>
        </w:rPr>
        <w:t>以这个恶业因缘，死后会堕在大悲处这个地狱，受极大的苦恼。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苦者，如前所说活等地狱所受苦恼，彼一切苦此中具受。复有胜者，所谓彼处有热铁床，床有利刀，状如磨齿，罪人在中，恒常急磨。一切身分，皮肉筋脉骨髓血汁，皆悉和合。既如是磨，悲号啼哭。余地狱人既闻其声，生大苦恼，于自身苦不复觉知。虽如是磨而常不死，如是无量百千年岁磨而常活。乃至恶业未坏未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谓的苦，就是前面所说的等活等地狱的一切苦，这里都要受。还有厉害的，这里有热铁床，床上有锋利的刀，形状像磨齿那样，罪人夹在中间，恒常被急速地碾磨。身体的一切部分，包括皮肉、筋脉、骨髓、血汁等等，全部混在一起。这样磨了以后，罪人痛得悲号啼哭。其他地狱人听到这个啼哭声以后，生起极大的苦恼，对于自身的苦不再有什么感觉（也就是，这样的啼哭声给其他地狱人心上带来的苦恼特别大，连自身的苦都不再觉知到了）。即使这样磨，罪人还是一直死不掉，这样在无量百千年岁中被磨，一直活着受苦。乃至恶业的习气势力没有完全消尽之间，一切时不断地</w:t>
      </w:r>
      <w:r w:rsidRPr="00F17713">
        <w:rPr>
          <w:rFonts w:hint="eastAsia"/>
        </w:rPr>
        <w:lastRenderedPageBreak/>
        <w:t>出苦。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恶业尽，彼地狱处尔乃得脱。于六千世生于饿鬼畜生之中。若脱彼处，难得人身，如龟遇孔。若生人中同业之处，或胎中死，或生已死，或有生已未坐而死，或有生已未行而死，或有生已能行而死，或有行走而便死者。随其所生，诸根不具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直到恶业尽了，才从这个地狱里脱出，还要六千世生在饿鬼和畜生当中。从这里脱出以后，也很难得到人身，就像盲龟遇轭木孔一样。如果生在人中的同业之处，也很悲惨，或者在胎中就死了，或者一出生就死了，或者生下来还不会坐就死了，或者生下来还不会走就死了，或者生下来会走的时候死了，或者能走能跑的时候死了，总之活不下来。再者，随着他的出生，诸根都是残缺的，也就是生来就有残疾。这都是邪淫恶业的余残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又彼比丘，知业果报，观大焦热之大地狱复有何处。彼见闻知复有异处，名无非闇，是彼地狱第十五处。众生何业生于彼处？彼见闻知，若人杀生偷盗邪行饮酒妄语邪见，乐行多作，业及果报，如前所说。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再者，比丘为了了知业果，继续观察大焦热地狱还有什么处所。他见闻认识到，还有特别的一处，叫做“无非暗”，是这地狱的第十五处。他就想：众生是以什么业而受生彼处呢？他见闻认识到，如果有人杀生、偷盗、邪行、饮酒、妄语、邪见，对这些恶业乐行多作，业及果报如前文所说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又复有人淫自子妻。彼人以是恶业因缘，身坏命终，堕于恶处，在彼地狱无非闇处受大苦恼。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再者，有人与自己的儿媳妇行淫。他以这个恶业因缘，死后会堕在无非暗处这个地狱里，受极大的苦恼。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所谓苦者，如前所说活等地狱所受苦恼，彼一切苦此中具受。复有胜者，彼处铁地，焰燃热沸。阎魔罗人，执地狱人，在彼热地，上下翻覆，令彼罪人，递互在上，迭互在下，百到千到。和集同煮，合为一块，不容毛头。彼此如是合为一块。阎魔罗人，以杵捣筑，复作异块，密于前块。如是细捣，细密和合，不可分别。如是无量百千年岁受坚鞕苦。乃至恶业未坏未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受苦的情形，就是前面所说的等活等地狱里的一切苦恼，这里都要受。还有厉害的，这里的铁地火焰炽燃涌沸，阎魔</w:t>
      </w:r>
      <w:r w:rsidRPr="00F17713">
        <w:rPr>
          <w:rFonts w:hint="eastAsia"/>
        </w:rPr>
        <w:lastRenderedPageBreak/>
        <w:t>罗人抓着地狱人放在这个热地上，上下翻覆，使这些罪人不断地翻上滚下，一百道、一千道。然后和集在一起煎煮，合成一整块，非常密实，连一根毛的空隙都没有。就像这样，这些罪人们合成了一大块。然后阎魔罗人用杵不断在上面捣击，又做成另外的一块，比前一块还要密实。这样细细地捣击，细密地和合，最后粘合得完全分不开了。就像这样，无量百千年岁里受坚固难以拔除的大苦。一直到恶业的习气势力没有消尽之间，一切时都要这样不断地受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恶业尽，彼地狱处尔乃得脱。虽脱彼处，于九百世生于饿鬼畜生之中。若脱彼处，难得人身，如龟遇孔。若生人中同业之处，贫穷常疾，常为怨对之所破坏，生恶国土，海中夷人，一切人中最为鄙劣，又不长命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直到恶业穷尽了，才从地狱里脱出。即使脱出彼处，还要九百世生在饿鬼和畜生当中。彼处的恶业消尽了，如果从中脱出，也难以得到人身，就像盲龟值木孔那么难。如果生在人中的同业之处，也是很贫穷，常常有病，常常被怨家破坏，而且生在鄙恶的国土里，做海中的夷人，是一切人当中最为鄙劣下贱的，而且寿命很短，这就是邪淫恶业的余残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又彼比丘，知业果报，观大焦热之大地狱复有何处。彼见闻知复有异处，名木转处，是彼地狱第十六处。众生何业生于彼处？彼见闻知，若人杀生偷盗邪行饮酒妄语，及邪见等，乐行多作，业及果报，如前所说。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比丘为了了知业果，又再观察大焦热地狱还有什么处所。他见闻认识到，还有特别的一处，叫做“木转处”，是这地狱的第十六处。比丘继续观察：众生是以什么业而受生在彼处呢？他见闻认识到，如果有人杀生、偷盗、邪行、饮酒、妄语，以及邪见等，对这些恶业喜欢做、大量做，就会生在木转处地狱中，此处业及果报的情形就像前文所说那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又复有人，他救其命，有于病等临欲命尽为他所救，或彼杀者为他所救，彼则有恩而不识恩，反淫其妻。彼人以是恶业因缘，身坏命终，堕于恶处，在彼地狱生木转处受大苦恼。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一种人，生死关头别人救了他的命，也就是，生了重病快要死时别人救了他，或者要被杀时别人救了他，对于这样有救命之恩的大恩人，他不但不识恩德，反而和恩人的妻子行淫。以这个恶业因缘，死后会堕在大焦热地狱里，生在木转处，受极大的苦恼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所谓苦者，如前所说活等地狱所受苦恼，彼一切苦此中具受。复有胜者，彼处有河，名大叫唤。在彼河中，热白镴汁，烧煮漂流，无量百千。地狱罪人在彼河中如是漂煮，彼地狱人，同在其中为河所漂。以急漂故，头在下入，入中则沈。与余罪人翻覆相压，不可分别。如是上下地狱以压罪人在下，热沸白镴烧煮唱唤，受无间苦。彼地狱人如是受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所谓的苦，就是前面等活等地狱里的一切苦，这里都要受。还有厉害的，那里有一条河，叫做“大叫唤”。在这河里，炽热的白镴汁烧煮漂流，无量百千。地狱罪人在河里这样被漂被煮，这些地狱人在里面一同被河所漂。因为漂得非常急，导致头朝下入在河里，一入到里面就沉没了。和其他的罪人翻覆相压，密密麻麻的，分不出来。这样从上往下压着地狱罪人，在热沸的白镴里烧煮，他们痛得大声叫唤，刹那不间断地受苦。地狱人是这样受苦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ascii="Times New Roman" w:eastAsia="SimSun" w:hAnsi="Times New Roman" w:hint="eastAsia"/>
        </w:rPr>
      </w:pPr>
      <w:r w:rsidRPr="00F17713">
        <w:rPr>
          <w:rFonts w:hint="eastAsia"/>
        </w:rPr>
        <w:t>以恶业故，而复更有魔竭受大鱼，食其身分，食已复生，彼木转处受大苦恼。如是受苦，时节久远。自恶业故，如是受苦。乃至恶业未坏未烂，业气未尽，于一切时，与苦不止。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以恶业的缘故，还有魔竭受大鱼吃罪人身体的各部分，吃完了又生出来，就这样在木转处地狱受极大的苦恼。就像</w:t>
      </w:r>
      <w:r w:rsidRPr="00F17713">
        <w:rPr>
          <w:rFonts w:hint="eastAsia"/>
        </w:rPr>
        <w:lastRenderedPageBreak/>
        <w:t>这样，在极其漫长的时节里，以自己恶业的缘故，不断地受苦。直到恶业的习气势力没有穷尽之间，一切时都不断地受大苦。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若恶业尽，彼地狱处尔乃得脱。虽脱彼处，于五百世生于饿鬼畜生之中。既得脱已，若生人中同业之处，一切女人之所憎贱，于自父母兄弟妻子悉皆嫌恶，五百世中不能行欲。是彼恶业余残果报。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直到恶业穷尽了，才从地狱里脱出。即使脱出彼处，还要五百世生在饿鬼和畜生当中。从彼处脱出以后，假使生在人中的同业之处，一切女人都厌恶他、看不起他，自己的父母兄弟、妻子儿女也会嫌弃他、厌恶他，五百世里没有性功能，不能行欲，以邪淫业就会感召这样的余残果报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这样就知道，一旦犯了这个邪淫大罪，就会得极重的业障病，一直都好不了。乃至它没好之间，时时不断地发出这个病苦。经历极其漫长的时节以后，业力尽了，才会从地狱里脱出。所以，我们千万不要犯这种邪淫的业障病。以此类推，杀生、偷盗、妄语等恶业病也都不能沾染，一旦染上了，体内就有了毒细胞，必须要尽快地忏除。否则一旦它蔓延出去了，积集深厚以后，相当于癌症晚期，这时会在身上不断地出苦，即使最先进的医疗手段也没办法救治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就像这样，恶业一旦成熟，没有办法挽回的，会直接堕在地狱里无穷无尽地受苦。而这种苦报的程度，完全超过了人间任何一种恶病的无数百千亿倍，根本无法想象。所以要明白，业是大怨家，就是它在害自己，就是它在整自己，没有别的东西。只要造了业，就像得了极大恶症一样，非常可怕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又彼比丘，知业果报，观大焦热之大地狱唯有如是十六别处，更不见有第十七处。普观一切，唯十六处。此大极恶极大焦热极大地狱，如是无边。此自业果，地狱中受，烧煮罪人受大苦恼，如业相似。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比丘为了了知业果，观察大焦热地狱之后，发现只有这样十六种别处，不见有第十七处。普遍观察一切，就是这十六个处所。这个极其险恶的极大焦热极大地狱，这样没有边际，这都是自己的业所感召的果，导致在地狱里受报，罪人被烧煮，感受极大的苦恼，这个苦果跟过去造的业是同类相似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非异人作，异人受苦。自作不失，不作不得。如自作业，相似得果，自作业生。众生如是，如业所作，自业所得。若善不善，如业得果。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lastRenderedPageBreak/>
        <w:t>这一段是说明业果的法则。所谓的受报，不是别人造的业报在自己身上，也不是自己造的业报在别人身上，一切都是自作自受。自己已造过的业不会失去，没造过的业不会得果。自己当初是怎么造业的，就会那样子得果，一切的果都是从自己所造的业出生的。众生也是如此，就像业造作的那样，自己造了就会得相应的果。无论善业还是不善业，就会按照所造的业那样得果，不会有一点偏差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一来，我们心里就会有业果的观念。因此应当明确，无论是现在还是将来，我们身上所发生的一切果报，全部都是自己造业而来的，不是被冤枉的，不是无因或者倒霉得到的，也不是有权势的大人物或者主宰者硬加在你身上的，一切都是从业而来的，没有一点不合理之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比丘如是思惟地狱果报地狱行业。既思惟已，厌离生死。不见有乐，不见有常，不见有我，不见有净，如是唯见一切生死，皆悉无常苦空无我。如是见已，离一切欲，离于欲结，离于欲行，离于欲意，离于欲因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那位比丘像这样详细地思惟地狱的果报和行业后，他对于生死发生了厌离。这是由于他一直去观察生死真相的时候，前因后果联系起来看，就只是过去造了那个业，之后以业不断地变现恶趣的果报，这样他发现这里面没有乐。因为这个</w:t>
      </w:r>
      <w:r w:rsidRPr="00F17713">
        <w:rPr>
          <w:rFonts w:hint="eastAsia"/>
        </w:rPr>
        <w:lastRenderedPageBreak/>
        <w:t>恶趣点点滴滴去观察的时候，全部都是苦；而善趣呢，也只是一场美梦，梦醒以后还要掉落到恶趣里，因此，生死中的法没有乐可得。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再者，他窥见这里没有常。就像放电影的时候，胶片、光束、银幕等因缘和合的时候，就在银幕上出现各种影像。然而它是由因缘力投出的相，因此它不可能自身能持住到第二刹那，这就看见了细无常。也就是去看银幕上的影像，它不是有自体的，不可能停到第二刹那，光束一变它就变了，因此这就叫“不住第二刹那”，一点常都没有。再者，就像那个片子，若干个胶片一旦放完以后，就出现了一段的结束，就已经再见啦，又换成另一个片子。这样看到，相续上的常也是没有的。而且结合若干地狱的相去观察的时候，的确如此，那就是由于业的力量一幕一幕地在现，不会以自己的力量持续到第二刹那，这就是细无常。而且同类的因缘一尽了以后，又换成了新的片子，也没有相续常。这样可以看出，生死里的法是没有常的自性的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那么再说，这里有我吗？这是我吗？就可以发现，这里的幻相都是因缘力变的，业力变的，它不断地随着因缘力在生灭，根本没有什么主宰性的我。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再者，这里面以业投射影像的时候，它是纷繁多种的，有根身、有器界、有苦具等等。再者，它是刹那刹那变的，因此在这些变现的相上，丝毫都没有常一的我。那些地狱众</w:t>
      </w:r>
      <w:r w:rsidRPr="00F17713">
        <w:rPr>
          <w:rFonts w:hint="eastAsia"/>
        </w:rPr>
        <w:lastRenderedPageBreak/>
        <w:t>生就可以看到，它并不是有一种实有的我，不仅是器界，连它的根身都是业所现出来的假相。这样就知道，丝毫我都不可得的。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都是虚妄的分别在变作的。由于过去的这种有漏业，就现出各种各样根身器界的相。由于它纯粹是一个虚妄分别的变现，因此丝毫清净的法都没有。从因至果去观察的时候，无非是烦恼杂染、业杂染、生杂染，而没有清净的法。就像这样，彻底洞穿了生死的真相，看到都是无常的、苦的、空的、无我的，那就对于轮回的假相发生彻底地厌离，不会认为这里面还有任何一点实际的意义可得，任何一点乐可得。这时见了以后，他就离开对于生死的一切欲或者乐著，他再也没有兴趣去在这样的苦法里寻找一个乐，在这样一个无常幻变的法里寻找一个常，或者在这样纯粹疯子般的错觉的法里面寻找一种实义、一种清净。像这样，都只是因缘投出来的幻影里面寻找、认定一个我，这些通通会退下来。当他离开对于生时圆满寻求的欲，之后就逐渐地脱离了欲的结缚。从前由于一直认定有我、有乐，那个寻求的心就去不掉，而且不断地加深，所以一直缠绕在三有的欲当中，世间的欲当中。现在就可以脱离欲的结缚。再者，会远离欲的运行。也就是在欲的驱使下，不断地去逐取的那种行业就逐渐地退掉了。从前不断地有这种冲动，有这种寻求，身口意不断地在运行当中。现在完全退掉了，对此不再寻求了。再者远离欲</w:t>
      </w:r>
      <w:r w:rsidRPr="00F17713">
        <w:rPr>
          <w:rFonts w:hint="eastAsia"/>
        </w:rPr>
        <w:lastRenderedPageBreak/>
        <w:t>意，就是心中有这样那样的想，也都能够离开。再者远离欲因，欲因就是非理作意，对它不再作意为常乐我净。诸如此类，由于观察地狱的因行果报，就能够在心上发生很大的转变。原先那种往生死里寻求的欲、结缚、运行、各种非理作意等等，整个的缘起链，都退掉了，这样就叫“出现真实的出离的内涵”。方向完全变了，心态完全变了，业的状况也都变了，这是比丘思惟地狱发生的转心的效应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见欲过恶，转复增上，更生怖畏。如是正摄身口意行三业胜行。魔不得便，不系属魔。彼如是修，缓于生死，恶相续锁，破坏离散。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比丘像这样见到欲的过患以后，他对于往生死那边走的方向，对世间法的欲求等，转而更加增上了怖畏之心。他知道，这是往无穷无尽的苦海里奔，非常可怕。他真正看清楚了生死流转的真相，越思惟越害怕。从此以后，他是真正地摄住身口意三门，身体不敢乱做，口不敢乱说，心不敢乱想，三业尽量地持着清净殊胜的法行。由于身口意三门都住在戒行当中，魔就得不到机会损害他，他不系属于魔。也就是，外不会被天魔掌控，内不会被烦恼魔摄持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过去恶的相续一个接一个，像锁链一样没办法脱开。什么原因呢？就是不见生死的真相，深陷在盲目当中，对于这</w:t>
      </w:r>
      <w:r w:rsidRPr="00F17713">
        <w:rPr>
          <w:rFonts w:hint="eastAsia"/>
        </w:rPr>
        <w:lastRenderedPageBreak/>
        <w:t>个久久居住的轮回中的法，有那种无法止息的欲，毕竟想：那里有很多好的法，怎么能停止我的追求呢？那个欲是没办法拔除的。而按照这样子修，已开启了智慧眼，看清楚了轮回的真相，因此他就开始歇下了对于轮回的欲求，而且开始真正要从轮回中解脱，他能真正地摄着身口意三门，不断地修好自心。这样就从往生死里走的邪解、邪欲、邪勤的缘起链中脱开来了，也就是从那个生死的苦流中退下来了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所谓“缓于生死”，过去一直认为生死中有非常好的法，因此那种邪的胜解促使着发出很多的邪欲，非常大的一股能量去造那个邪的业，由此心识的流非常地凶猛、急速。而现在心不往那个方向走，因此那个流开始缓了，也就是那股生死的能量退减了，逐渐逐渐地退减，最终对此一点点的羡慕之心也没有，一点点的欲求也没有，反过来就走到解脱道上去了。</w:t>
      </w:r>
    </w:p>
    <w:p w:rsidR="001466DC" w:rsidRPr="00F17713" w:rsidRDefault="001466DC" w:rsidP="001466DC">
      <w:pPr>
        <w:pStyle w:val="ad"/>
        <w:ind w:firstLine="480"/>
        <w:rPr>
          <w:rFonts w:hint="eastAsia"/>
          <w:szCs w:val="24"/>
        </w:rPr>
      </w:pPr>
      <w:r w:rsidRPr="00F17713">
        <w:rPr>
          <w:rFonts w:hint="eastAsia"/>
        </w:rPr>
        <w:t>这样恶相续的锁就破开来了。也就是由如理地修行，就瓦解掉心中的生死法的系统。过去在心里有很多见解上打了结，欲上打了结，习性上打了结，就像体内的肿瘤结块那样。现在由于那样一种非常锐利的眼光，明照着生死真相，然后从根本上瓦解了见解的系统，接着又瓦解了对生死法的欲求、精进等等的心理行为的系统。如此，这个长劫以来都难以解开的恶相续的锁链，就是借助这样的正观轮回真相为根源的正法系统，通过修法的力量逐渐地破散、瓦解，以至灭尽，</w:t>
      </w:r>
      <w:r w:rsidRPr="00F17713">
        <w:rPr>
          <w:rFonts w:hint="eastAsia"/>
        </w:rPr>
        <w:lastRenderedPageBreak/>
        <w:t>这就是我们修解脱道的不二方向。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我们效仿这位比丘，认真地去学习这部经，开启智慧眼，就能知道缘起的真相，知道造什么样的业得什么样的果。对照自身来看，也会明白，正处在非常险恶的境地，因此会理智地来处理自己的业行。由于有胜解而发生了欲，这就有很强的道心，会遮止心往恶的方面发展，往恶趣的方面运行，或者往生死法里趋行。这样的话，恶相续的锁链就会从此逐渐地断开，由此我们的心的能量，就能直接地往解脱道上走，往回归的方向走，往证到寂灭涅槃的方向走。这是我们透过学习《念处经》，使得自心有一个大的转变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又修行者，内心思惟，随顺正法，观察法行。作如是意：彼比丘甚为希有，有增上力，得十一地。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又修行者内心思惟，随顺正法而行，观察怎样是非法行，怎样是法行，由此如理地了解取舍。他这样想：那位比丘是很稀有的，他有增上的力量，得到了十一地。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地夜叉，见彼比丘不惓精进，有增上力，心生欢喜。转复上闻虚空夜叉，虚空夜叉闻四大王。如前所说，次第乃至向大梵天。如是说言：阎浮提中，某国某村，某善男子，如是种姓，名字某甲。剃除须发，被服法衣，正信出家。心不乐住魔之境界，</w:t>
      </w:r>
      <w:r w:rsidRPr="00F17713">
        <w:rPr>
          <w:rFonts w:hint="eastAsia"/>
        </w:rPr>
        <w:lastRenderedPageBreak/>
        <w:t>不乐喜欲爱心共住，于烦恼蛇不生喜乐。见他苦恼，则于世间一切生死深生厌离。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当地夜叉见到比丘无疲厌精进，有增上的力量，心生欢喜，转而汇报给虚空夜叉，虚空夜叉又汇报给四大王。就像前面所说，次第汇报到大梵天这里，这样说：“阎浮提中，某国某村有某善男子，是这样的种姓，名字某甲。他剃除须发，被服法衣，正信出家。心里不欢喜住在魔的境界，不欢喜和爱染之心共住，对毒蛇般的诸烦恼不生喜乐。见众生界的种种苦恼，就对于世间一切生死境界生起了很深的厌离。”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彼梵身天，闻已欢喜，说如是言：魔分损减，正法朋长。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大梵天听到后生大欢喜，这样说：“魔的部分已经损减，正法的友朋得到增长。”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修行者，以天眼观，见彼比丘，如是已得第十一地，见于正道。如是谛见知业报法，谛见身业口业意业。诸比丘，如是三种微细身业口业意业，分分细知。若天世间，若魔世间，若梵世间，若沙门界，婆罗门界，如是天人，不能如是分分细知，何况外道遮罗迦波利婆阇迦而能得知。唯我能知，及我弟子，若从我闻，能如是知。微细三业，分细分细，如是皆知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彼修心者以天眼观察，见到比丘这样获得了第十一地，见到正道。比丘如是审细谛见、了知业果报法，真实地见到身业、口业、意业（也就是了解了业果的真相）。诸比丘，他对于这样三种微细的身业、口业、意业，一分一分很微细地了知。而像天世间、魔世间、梵世间、沙门界、婆罗门界这样的人天诸众，不能如是一分一分地微细了知，何况外道遮罗迦波利婆阇迦，哪里能知道呢？只有我能了知，以及我的弟子，他们随从我听闻，也能如是了知。对于微细的三业，一分一分很细地如是都了解到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等比丘，若有余人，若彼外道遮罗迦波利婆阇迦如是问者，汝如是答。若如是问彼诸外道遮罗迦波利婆阇迦，心则迷没，不能答汝。何以故？诸比丘，一切生死所摄众生，非其所行，非境界故。彼人粗知，不能正知。忽知垢知，微劣少知。彼三种业，身口意业，彼人所说，为他破坏。不能断绝，生老病死忧悲啼哭一切苦恼。不证圣法，不到涅槃。非究竟道，非寂静法，非安乐法，非生天道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汝等比丘，如果有其他人，比如外道遮罗迦波利婆阇迦这样问的话，你就能够如此回答。但如果你问那些外道遮罗迦波利婆阇迦的话，他们的心迷惑沉没故，无法回答。什么缘故呢？诸比丘，一切生死所摄的众生，这不是他们所行的</w:t>
      </w:r>
      <w:r w:rsidRPr="00F17713">
        <w:rPr>
          <w:rFonts w:hint="eastAsia"/>
        </w:rPr>
        <w:lastRenderedPageBreak/>
        <w:t>境界。他们只是粗分地了解，不能无误地确知，只是偶尔的了知，有错误垢染的了知，或者微劣少分的了知。对于身口意三种业，他们的解释会被别人破掉，站不住脚。而且，他们宣说的道，不能够断绝生老病死、忧悲啼哭的一切苦恼，不能由此证得圣法，不能到涅槃界。它不是究竟之道，不是寂静之法，不是安乐之法，不是生天之道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思惟，三种业道，身口意业唯有慢心。诸比丘，彼外道遮罗迦波利婆阇迦，自意欢喜，心不思惟诸过功德。彼人如是此三种业，身业口业意业大恶。彼人于我无少相似。譬如涅槃之与生死，乃至无有少分相似，理相玄远。彼知三业，我知三业，无少相似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那些外道人思惟身语意的三种业道，他们不能够知道轮回的状况，一切过患的根源就在我执烦恼上面。因此，虽然这样思惟，做各种学术，然后他的身语意业只有一个慢心，就是在助长我慢。了解得越多，资历越深，就慢心越大。诸比丘，那些外道遮罗迦波利婆阇迦自鸣得意，心中却不思惟善恶诸种业行的过患和功德，这样无法转变其心，因此，身语意三业始终处在大恶的过患中。他们跟我没有少分相似，就像涅槃和生死不等同那样，乃至没有少分相似，在理上相差太远。他们了知的三业跟我了知的三业，没有少分相似之</w:t>
      </w:r>
      <w:r w:rsidRPr="00F17713">
        <w:rPr>
          <w:rFonts w:hint="eastAsia"/>
        </w:rPr>
        <w:lastRenderedPageBreak/>
        <w:t>处。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“无少相似”，就是说，外道也知道身口意三业，也会说哪个好哪个坏，他们或者其他的宗教，似乎跟佛教所说的一模一样。一比较下来，就发现这是大错谬。外道们只是一种粗分的了解，观察不透彻，而且杂有很多垢染，完全不能跟佛法相提并论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学了《念处经》才知道，佛的确是一切智者，对于身口意三业及其果报，一分一分无不彻底地了知，随佛教法的佛弟子，也同样能依佛教量而得到了解，而其他的外道类没办法了解。再者，所谓世间的伦理道德，说到正确的，也只属于佛法业果法理的一点，与佛的业果之法不能划等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诸比丘，汝等应知，彼外道问，唯有言语。佛有正道，寂灭涅槃。一切生死无常败坏，皆苦无乐。诸比丘，应如是知，无有物常，无物不动，无物不变，无物不异。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诸比丘，你们要知道，外道的提问只是表面的言说，并不是真正悟道以后宣说的。尤其那些外道的思想家、做知识的人，他们也会说一套，但跟佛说的是两回事。因为佛是彻证真理的人，会如量如实而说的。而外道心里是空的，并没有现证真谛，只是用第六意识来做各种分辨、解说等。因此，佛的法是慧眼彻照者说，外道的法是盲目者说。</w:t>
      </w: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lastRenderedPageBreak/>
        <w:t>所以要知道，在外道的法里，并没有真实的道。而在佛的法里，既有言说，也有言说所指示的正道，有寂静涅槃。而一切生死法都是无常败坏的，唯苦无乐。这里佛指示比丘，世俗中的法都是依缘而生的，是生死的体性。既然是缘生，当然会缘灭，因此没有常住性，一切最终都会败坏落空。又由于一切都是随着迷乱力而迁转，所以都是苦性，没有乐性可言。所以，要看到这个世上无常苦空的真相，不生丝毫贪恋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诸比丘，你们应当这样了解：这世上没有一件东西是常的自性，生后即灭，不住第二刹那；也没有东西是不动的，都在随着因缘的力量而迁动；也没有东西是不变的，时时都在变化；也没有东西一直持着原样，时时会变得不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F17713">
        <w:rPr>
          <w:rFonts w:hint="eastAsia"/>
        </w:rPr>
        <w:t>诸比丘，彼修行者，见彼比丘，如是身业口业意业，种种谛见，趣涅槃城。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诸比丘，那位修行者见到，那比丘对身业、口业、意业，做了种种的审谛见知，无误地认识真理，他将趣向涅槃之城。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又复观察，云何彼比丘得十二地？彼修行者，如是观察：见彼比丘，不惓精进。复更谛观恶业因果七大地狱，并及别处，如业报法。谛观察已，彼见闻知，又复更有最大地狱，名曰阿鼻。</w:t>
      </w:r>
      <w:r w:rsidRPr="00F17713">
        <w:rPr>
          <w:rFonts w:hint="eastAsia"/>
        </w:rPr>
        <w:lastRenderedPageBreak/>
        <w:t>七大地狱，并及别处，以为一分，阿鼻地狱一千倍胜。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次观察，那比丘是怎样得到第十二地呢？那位修行者这样观察：他见到那位比丘无疲倦地精进，再次谛观恶业因果的七大地狱以及差别之处，与业报法所说的一模一样，都是如是业如是报。这样一分分审谛地观察以后，比丘再进一步见闻了解到，还有最大的地狱，叫做“阿鼻地狱”。如果把活等七大地狱，以及它们的差别处作为一分，阿鼻地狱的苦胜过它的一千倍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众生何业生彼地狱？彼见闻知，若人重心杀母杀父，复有恶心出佛身血，破和合僧，杀阿罗汉。彼人以是恶业因缘，则生阿鼻大地狱中，经一劫住，若减劫住。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那么，众生是以什么业而受生在阿鼻地狱呢？比丘见闻了解到，如果有人以重的心杀母亲、杀父亲，以恶心出佛身血，以及破和合僧、杀阿罗汉，只要具足一个，他以这样的恶业因缘，就会生在阿鼻大地狱中，经过一劫安住，或者少于一劫安住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业既平等，而减劫住，以劫中间造作恶业堕阿鼻故，彼人减劫，阿鼻烧煮。何以故？时节已过，不可令回，是故于彼减劫烧</w:t>
      </w:r>
      <w:r w:rsidRPr="00F17713">
        <w:rPr>
          <w:rFonts w:hint="eastAsia"/>
        </w:rPr>
        <w:lastRenderedPageBreak/>
        <w:t>煮，苦恼坚鞕，以多恶业少时受故。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这里有一个问题，业都是一样的，却是少于劫的时间量而安住，是什么缘故呢？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回答：这是由于在劫的中间造作恶业，而堕入阿鼻地狱的缘故。这个人被判关入阿鼻地狱的时间少于劫量，而在地狱中烧煮。什么缘故呢？因为这一劫已经过了一段时间，不可能再回转，而判刑也只能判到劫末，就是不能判到下一个劫，到了劫末地狱就清空了。因此，他们将在少于劫量的时间里烧煮，苦恼却更加坚牢，无法脱出。这是由于恶业多时间却少而感受的缘故。因此要知道，受罚的时间短，然后程度却更深，说到“苦恼坚鞕”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如是造作阿鼻之业，有悲坚心软中心作，受苦不重。如人造作一阿鼻业，若重心作，彼受胜苦。一切作业，及业果报，一切皆是心心数法，皆心自在，皆心和合，心随顺行。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造作阿鼻地狱的业，如果以悲坚心、软中心作的话，他受的苦不重；如果人以重心造作一个阿鼻的业，他受的苦会很重。一切作业和业果报，都是心和心所法，都是为心所使而作的，都是心和合而出现的，随着心而如是现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复有六结系缚众生。若心寂静，众生解脱。如彼次第，在于阿鼻地狱之中。苦因缘故，所受苦恼，身有软粗。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又有六结系缚众生。如果心寂静，众生就得到解脱。相反来说，如果心造恶，按前面所说，会依次第在阿鼻地狱当中受苦。以苦因缘的缘故，所受的苦恼，身体有软粗的差别。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若五逆人，于地狱中其身长大五百由旬。若四逆人，四百由旬。若三逆人，三百由旬。若二逆人，二百由旬。若一逆人，一百由旬。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造五逆罪的人，在地狱里身体大到五百由旬。依此类推，造四逆的人，身体四百由旬；造三逆的人，身体三百由旬；造两逆的人，身体两百由旬；造一逆的人，身体一百由旬。总之，随造业的多少而显现身量的大小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又彼比丘，观察阿鼻大地狱处，此名毛起。最大地狱凡有几处？彼见闻知，普此地狱有十六处。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接下来，比丘又观察阿鼻大地狱处的苦状，这种地狱叫做“毛起”。最大的地狱有几处呢？他见闻了知，整个阿鼻地狱有十六种处所。</w:t>
      </w: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lastRenderedPageBreak/>
        <w:t>何等十六？一名乌口，二名一切向地，三名无彼岸常受苦恼，四名野干吼，五名铁野干食，六名黑肚，七名身洋，八名梦见畏，九名身洋受苦，十名两山聚，十一名阎婆叵度，十二名星鬘，十三名苦恼急，十四名臭气覆，十五名铁鍱，十六名十一焰。普彼阿鼻最大地狱，有如是等十六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是哪十六种呢？也就是从乌口地狱一直到十一焰地狱。周遍阿鼻最大地狱，有这样十六种差别之处。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又彼比丘如是观察，人欲死时，乃至中有，云何阿鼻地狱行人此中受苦复生苦处？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再者，彼比丘又这样观察，人快要死时乃至中有间，阿鼻地狱的行人是怎样在此处受苦，而又生在那苦处的？（要观察到堕落前位的苦和堕落后位的苦这两点）。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见众生，贪欲嗔恚愚痴所覆，造作恶业，成就阿鼻地狱恶行。如是造作阿鼻地狱恶业行人，有为生天故，以大火烧杀其母。又复有人，高山险岸推母令堕，如是杀母。又复有人，置母水中，如是杀母。又复有人，饿杀其母。恶道痴人，恶闻所诳，是故杀母。贪心悕天，如是杀母。或有饿杀。或在山上，险处推杀。或火烧杀。或水中杀。为得天故，彼人爱天，而杀自母。有以嗔心</w:t>
      </w:r>
      <w:r w:rsidRPr="00F17713">
        <w:rPr>
          <w:rFonts w:hint="eastAsia"/>
        </w:rPr>
        <w:lastRenderedPageBreak/>
        <w:t>毒等而杀。有轻心故，心因缘故，心自在故，是故杀母。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他见到众生被贪欲、嗔恚、愚痴所蒙蔽，造了五逆恶业，成就阿鼻地狱的恶行。这样造作阿鼻地狱恶业的行人，有的为了生天故，用大火烧杀母亲；又有在高山险岸上推母亲坠堕，这样杀母；又有人把母亲放在水里淹死，这样杀母；又有人饿死母亲；又有恶道痴人被邪说所诳，因而杀母；又有贪心希求生天而杀母；或者饿杀母亲；或者在山上险处推杀母亲；或者以火烧杀母亲；或者水中杀母；为了生天故，那人爱天而杀自己的母亲；又有以嗔心毒等原因而杀母亲；又有以轻心之故，内心起烦恼等因缘故，被邪心自在故而杀母亲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如是杀父，以三毒过故如是杀。或复有人，以痴心故，不知如来是大福田，生嗔恶心，出其身血。如是破僧，杀阿罗汉。以多嗔故，彼人如是一切因缘，一切作业，皆悉远离，生于阿鼻大地狱中。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人被贪嗔痴三毒驱使而杀父亲。又有人以痴心的缘故，不知道如来是大福田，生嗔恶心伤如来，出佛身血。又有破和合僧，杀阿罗汉。由于多有嗔恚的缘故，罪人以这么重的恶业的障蔽，使得一切好的因缘、一切好的作业全数远</w:t>
      </w:r>
      <w:r w:rsidRPr="00F17713">
        <w:rPr>
          <w:rFonts w:hint="eastAsia"/>
        </w:rPr>
        <w:lastRenderedPageBreak/>
        <w:t>离，不可能现出来，由此命终以后，就直下地堕入阿鼻大地狱当中。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彼恶业人，临欲死时，有人即身阿鼻地狱大火已生。或复有人，临欲死时，及中有中彼中间生，得阿鼻苦。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这些恶业之人快要死时，有人身上已经生出阿鼻地狱的大火。又有人在快要死时，或者中有期间，在那当中就生阿鼻地狱的火，得了阿鼻地狱的苦。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如是等，堕于何时造作阿鼻地狱恶业，即时烧燃一切善业。所有出家决定受业，解脱分业，一切烧燃，不得受戒。如是烧已，不善恶业，烧彼人身。过去久远所作胜业，以作五逆，彼如是业决定不受。何处决定地狱决定。能令命短，若百年命，二十年尽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像这样，何时造作堕阿鼻地狱的恶业，就会在那时烧毁一切善业。所有出家的决定受业、解脱分业一切被烧燃，不得受戒。这样烧了以后，不善恶业烧毁罪人的身体。即使过去久远造了殊胜的业，由于作五逆故，这样的业决定不受乐果。何处决定造了此五逆业，决定会堕阿鼻地狱。这样极大的恶业能使寿命缩短，如果寿命本有百年，也会变成二十年就寿尽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思念所求，皆不可得，譬如下种在于</w:t>
      </w:r>
      <w:r w:rsidRPr="00F17713">
        <w:t>醎</w:t>
      </w:r>
      <w:r w:rsidRPr="00F17713">
        <w:rPr>
          <w:rFonts w:hint="eastAsia"/>
        </w:rPr>
        <w:t>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凡是他心里想求的都得不到，就像在盐碱地下种子，得不到任何收获一样。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恶业人，如是乃至自随身天，即时舍去一切所作，不得果利。诸根顽钝，于境界中数见恶梦，常得一切不饶益事。所有妻子及奴婢等，皆悉舍去。常患饥渴，若遇美食，不得本味。声已破坏，一切恶触，面色甚恶。心常惊恐，人中鄙劣。一切诸亲兄弟等众，无恶因缘而生惊畏。一切世界，处处见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彼恶业人像这样，即使本来以善业力可以享受生天的果报，以造五逆故，当时就舍去一切善的所作，得不到任何果利。他诸根愚顽迟钝，在境界中数数见恶梦，常常得到一切不饶益的恶事，所有的包括妻子、奴婢等，都离他而去。常常得饥渴病，如果遇到美食，也得不到本来的妙味。声音已经破坏，接触的境界都是很不好的，面色特别不好。心常怀着惊恐，成为人中卑劣之人，一切诸亲兄弟等众，没有什么恶因缘就生起惊怖。一切世界处处见到烟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此人身中诸界不调，远见恶色，洗浴速干。身恒患热，喜患黄病，口常咸苦。床敷虽软，得坚恶触。吹笛打鼓琵琶等声，闻</w:t>
      </w:r>
      <w:r w:rsidRPr="00F17713">
        <w:rPr>
          <w:rFonts w:hint="eastAsia"/>
        </w:rPr>
        <w:lastRenderedPageBreak/>
        <w:t>之犹恶，况余鄙声。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个人身中的诸界都不调和，远远见到可怕的恶色，洗浴很快就干了。身体常常得热病、患黄病，口里常常有咸苦。床敷虽软，但是睡起来很硬，不舒服。那些吹笛、打鼓、弹琵琶等的美妙之声，他听起来都很可怕，何况是其他的粗鄙之声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又复彼人，鼻识破坏，于好香物，嗅则恶臭。一切身分，皆悉臭烂。一切发毛，堕落不坚。齿色变坏，手足破裂。一切算数，尽皆忘失。天常怖吓，梦则心惊。以心惊故，常瘦不肥。若以好花置头及身，则速萎干。衣裳健破，喜生垢秽，澡浴浣衣而速有垢。于道中行，无因缘倒。既倒地已，坏身作疮，于其身体，疮更多出，而复难差。卧睡咽干，常喜多饮。城邑聚落，实自饶人，而见皆空。不睹日月星宿实色。微软风来，觉有坚触，如铁触身。如欲近火，身则被烧，两重热触。于月觉温，于极冷水，亦觉其暖。极好树林，见为恶处。先时所闻可爱鸟声，闻如野干。见一切人，如冢无异。常一切时闻不喜声。虽复饮酒，心亦不喜。不曾作恶而得罪罚。于大巷中，四出巷中，三角巷中，放屎放尿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而且这个人鼻识破坏，对于香美的东西闻到恶臭之味。身体的一切部分都发臭腐烂，一切毛发都堕落而不坚固。牙</w:t>
      </w:r>
      <w:r w:rsidRPr="00F17713">
        <w:rPr>
          <w:rFonts w:hint="eastAsia"/>
        </w:rPr>
        <w:lastRenderedPageBreak/>
        <w:t>齿的颜色变坏，手脚破裂，一切算数都会忘记，天常恐怖，做梦心惊，以心惊故常常消瘦而不肥胖。如果把好花放在头上和身上，会快速干枯。衣服很破烂，容易生垢秽，即使洗澡、洗衣服，很快就有污垢。在路上走，无因无缘就会摔跤，倒地以后身体受伤而长疮，身上生出更多的疮，难以治愈。睡觉时喉咙发干，常常要喝很多水。城邑聚落实际上有很多人，但是他所见全是空的。他看不到日月星宿真实的颜色。微软的风吹来，触到身上感觉很坚硬，就像铁触在身上。如果想靠近火，身体就会被烧，有两重的热触。觉得月亮很温热，又觉得极冷的水很暖。极好的树林，他见到就是恶处。从前听到可爱的鸟鸣声，现在听起来像野干叫。看一切人都像坟墓，常常一切时听到不喜欢的声音。即使喝了酒，心也不痛快，烦乱无比。没有做过什么恶，却得到罪业的惩罚。在大巷、四出巷、三角巷这些地方拉屎撒尿，让人嫌弃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如是之人，诸天舍离，常得一切不饶益事。彼人身色，如被烧林。一切世人，憎而不爱。彼恶业人，于现在世先有如是阿鼻之相。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这样的人诸天舍离，常常得到一切不饶益的事。他身体的颜色，就像被烧的树一样焦黑。为一切世人厌恶而不喜爱。这恶业人以恶业力故，现世就出了这些堕阿鼻地狱的前相。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次死相现。白日见月，夜中见日。不见自影，无有因缘而闻恶声，鼻则欹倒，发毛相著。身得热等必死之病，普身蒸热。四百四病，唯见四百，普身逼恼，如在火坑而被烧煮。八十种虫在其身体，一切身脉筋皮脂肉，皆悉遍有。八十种风，吹杀彼虫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然后死相现前。他黑白颠倒，白天见月亮，夜晚见太阳。不见自己的影子，没有因缘而听到恐怖的声音，鼻梁倒塌，毛发相著。身体得了热等必死的病，全身蒸热。得了四百零四种病，只见这些病逼恼全身，就像在火坑里不断被烧煮一样。八十种虫在他身体里，一切身脉、筋皮、脂肪、肌肉等里面普遍具有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有八十种风，吹杀这八十种虫子，具体情况如下：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谓八十种虫，八十风所杀。何等八十？一名毛虫，毛过风杀。二名黑口虫，随时风杀。三名无力虫，梦见乱风杀。四名大力作虫，不忍风杀。五名迷作虫，虫色字作风杀。六名火色作虫，味押风杀。七名滑虫，铁过风杀。八名河漂虫，粪屎上风杀。九名跳虫，粪门行风杀。十名分别见虫，忆念过风杀。十一名恶臭虫，皮过风杀。十二名骨生虫，味过风杀。十三名赤口虫，脉过风杀。十四名针刺虫，欲过风杀。十五名脉行食虫，骨过风杀。十六名必波罗虫，食力风杀。十七名坚口虫，持牛风杀。十八名无毛虫，垢作风杀。十九名针口虫，湿过风杀。二十名胃穿破虫，屎多过</w:t>
      </w:r>
      <w:r w:rsidRPr="00F17713">
        <w:rPr>
          <w:rFonts w:hint="eastAsia"/>
        </w:rPr>
        <w:lastRenderedPageBreak/>
        <w:t>风杀。二十一名不行虫，食和合风杀。二十二名屎散虫，齿破风杀。二十三名三节虫，喉集风杀。二十四名肠破虫，下行风杀。二十五名塞胀虫，上行风杀。二十六名金虫，三厢风杀。二十七名粪门熟虫，节节行风杀。二十八名皮作虫，心过风杀。二十九名脂嘴虫，散乱风杀。三十名和集虫，开合风杀。三十一名恶臭虫，送闭风杀。三十二名五风共未虫，藏集风杀。三十三名筑筑虫，藏散风杀。三十四名藏华虫，行去来住走作风杀。次名大谄虫、蛇虫、黑虫、大食虫、暖行虫、眼耳鼻虫，身风所杀。次名舐骨虫，瞻过风杀。次名黑足虫，冷沫过风杀。次名密割虫，髓过风杀。次名脑虫，依爪风杀。次名髑髅行虫，依足一厢风杀。次名头骨行虫，不觉作风杀。次名烦恼与虫，破坏风杀。次名耳行虫，行劈风杀。次名家旋身虫，块过风杀。次名脂遍行虫，破髀风杀。次名涎洒虫，破节风杀。次名啮齿骨虫，髀破不觉风杀。次名涎食虫，力烂风杀。次名唾冷沫虫，筋推柱风杀。次名吐虫，十和漂内行旋风杀。次名密醉虫，密乱风杀。次名六味悕望虫，毛爪屎坏风杀。次名抒气虫，精出风杀。次名增味虫，破坏作风杀。次名梦悕望虫，宽柱风杀。次名毛生虫，干屎作风杀。次名善味虫，一厢缚风杀。次名虫母虫，六鹫风杀。次名毛光虫，一切身分作风杀。次名毛食虫，健坏风杀。次名习习虫，一切动身分风杀。次名酢虫，热作风杀。次名疮生虫，和集风杀。次名粥粥虫，下上风杀。次名筋闭虫，命风所杀。若人命风，并屎出时，彼人即死。次名脉动虫，闭风所杀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这情形是指八十种虫被相应的八十种风所杀。哪八十种情形呢？第一名叫“毛虫”，被毛过风所杀。第二名叫“黑口虫”，被随时风所杀……乃至筋闭虫，被命风所杀。如果人的命风和屎尿一并出来时，这个人就当即死掉。最后叫做“脉动虫”，被闭风所杀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一切众生临欲死时，如是等虫，如是等风，不相应风而杀彼虫。如是阿鼻地狱之人，颠倒恶业，如是下上，颠倒风吹。彼恶业故，作大力风，遍吹其身。此如是等八十种风，杀八十种虫，如相应杀，如颠倒杀。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一切众生快要死时，这样的虫子、这样的风，以不相应风而杀死彼虫。像这样阿鼻地狱的人，以颠倒恶业故，这样被下上的颠倒风所吹。以恶业故，会变现大力量的风，遍吹身体的一切部分。这样的八十种风杀八十种虫，或者相应杀，或者颠倒杀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有风名为必波罗针，能令一切身分干燥。如以机关用压甘蔗，一切血干，一切脉闭，一切筋断，一切髓洋。受大苦恼。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有风名叫“必波罗针”，能使一切身分干燥。就像用机关压榨甘蔗一样，一切血都干，一切脉都闭，一切筋都断，</w:t>
      </w:r>
      <w:r w:rsidRPr="00F17713">
        <w:rPr>
          <w:rFonts w:hint="eastAsia"/>
        </w:rPr>
        <w:lastRenderedPageBreak/>
        <w:t>一切髓消洋，受极大苦恼。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恶业行人，阿鼻之人，临欲死时，彼虫欲死，则见有色。阿鼻之人，见地狱相，如见屋舍黑幕所覆。一厢火起，次第周遍。黑幕屋内，一切焰燃。彼人如是见屋燃已，惊怖战恐，皱面呻唤，两手乱动，眼转涎出，啮齿作声，两唇相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个要堕阿鼻地狱的恶业行人临死时，体内的八十种虫子快要死去，他会见到颜色。堕阿鼻地狱的人见到地狱相，就像见到房屋完全被黑色的帐幕所覆盖一样。一处火起来，次第烧遍了房屋，使得黑幕覆盖的屋内一切火焰炽燃。他这样见到房屋燃烧后，吓得惊慌战栗，脸上发皱，口里不断地呻吟叫唤，两只手乱动，眼珠子在转，口水流出来，咬着牙齿作声，两唇接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彼人更复见第二色大黑闇聚，转复惊恐。多饶师子虎豹熊罴，及蛇蟒等，极生怖畏。大高山上，欲堕险岸，屎污床敷。畏堕彼山，申手向上。诸亲见已，皆言此人手摩虚空。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在他的幻觉中，又见到第二色大黑暗聚，变得更加惊恐。他看到有很多狮子、老虎、豹子、熊罴和蛇蟒等，生起极大怖畏。他感觉自己站在大高山上及高高的险岸上，快要堕落</w:t>
      </w:r>
      <w:r w:rsidRPr="00F17713">
        <w:rPr>
          <w:rFonts w:hint="eastAsia"/>
        </w:rPr>
        <w:lastRenderedPageBreak/>
        <w:t>下去了，心里过于害怕，一急就拉出了大便，搞脏了床铺。他害怕从山上堕下，于是伸手向上，想抓到什么。亲人们见此情形，都说这人在用手摸虚空。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如是病人，见彼山林岩崖窟穴，多饶柳树，火焰炽燃。欲堕其上，心生惊怖，踧声唱唤，复更失粪。眼目动转，恐怖皱面，眼中泪出，遍身毛起，如棘刺针。卵缩却入，口中涎出。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的病人会见到山林、悬崖、洞窟，有很多的柳树，都是烈火炽燃，烧得很厉害。眼看就要落在上面了，他心生惊怖，紧张地唱声大叫，一急又拉出屎来。眼睛动转不定，非常恐怖，脸部紧张发皱，眼里出泪，遍身汗毛竖起，就像一根根棘刺或者针一样。睾丸缩小退回，口中唾液流出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然后此人四大怒盛。四者，所谓地界水界火界风界。地界嗔怒，一切身分不坚破坏。如两石间压水聚沫，如压沙抟。一切身骨，身分脉道断绝散坏。普彼人身受第一苦。如是地界，嗔怒故尔。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再者，这个人四大嗔怒炽盛。“四”指地界、水界、火界、风界。地界嗔怒，一切身分不坚牢，遭到破坏。就像两个巨石之间压水聚沫那样，就像压沙抟那样，一切身体的骨、</w:t>
      </w:r>
      <w:r w:rsidRPr="00F17713">
        <w:rPr>
          <w:rFonts w:hint="eastAsia"/>
        </w:rPr>
        <w:lastRenderedPageBreak/>
        <w:t>身体部分的脉道全部断绝散坏，这个人身上一切处都在受第一大苦。这就是地界嗔怒导致的。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以恶业故，水界嗔怒。咽喉不利，抒气欲死，筋肉皆缓。见大水漂，流入眼耳。火界嗔怒。自见其身在大屋中而被烧燃，受大苦恼，一切身分受坚鞕苦。以受苦故，呻唤回转，手足乱动，头不暂住。风界嗔怒。有坚涩触，种种轻冷。一切身分，坚鞕闭塞。种种能吹，轻者上去，如升虚空，堕大险岸。冷能挛缩一切筋卷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以恶业故，水界嗔怒。咽喉不通，抒气欲死，筋肉都变得松缓，没有力气。见到大水漂着，流入眼睛和耳朵里。火界嗔怒，见到自己的身体在大屋当中被焚烧，受很大苦恼，一切身体的部分都受着硬化的大苦。以受苦故，呻唤回转，手足乱动，头不能够安住片刻。风界嗔怒，有坚涩的触觉、各种轻冷的触觉，一切身分都很坚硬地闭塞。种种能吹，轻的风能够吹上去，就像升在虚空里，又像堕在大的险岸下。冷能够使身体挛缩，一切筋卷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彼人四大，临欲死时，四大力盛。如是四大毒蛇嗔怒，受如是等种种苦恼。彼苦恼者，无有譬喻。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这个人快要死时，四大的力量很炽盛，如是四大的毒蛇嗔怒，受这样各种的苦恼。这些苦恼的情况，没有譬喻可以形容。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彼人如是一切身分皆悉破坏，如水沫块。水漂烧等，受第一苦。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这个人这样一切身体的部分都被破坏了，就像分成一堆水沫一样。就像被水漂、被火烧一样，受着第一重的苦。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把挽卧敷，手摩虚空。现在心灭，中有心生。如在山顶，放身堕地。既离山顶，无所攀捉，空中转行。彼人如是生在中有，如印相似。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当时他的手把挽卧的床敷，手摸着虚空。当他此生的现在心灭时，中有心生起。就像从山顶上放身堕到地上一样，离开山顶以后，没有可攀捉之处，在空中不断地转行。这个人这样生在了中有，是和他过去造的恶业相似的方式而受报的，就像印章的图纹和所盖出的印纹相似一样（印章的印纹好比所造的恶业，所盖出的印纹好比以此恶业变出的果报，二者相似。）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中有心生，于彼则见恶面手足，猪、象、驴、马、熊、罴、虎、豹、师子、蛇蟒、野干、狗犬之属。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中有心生的时候，在中阴界里，会见到脸面、手足都很凶恶的猪、象、驴、马、熊、罴、虎、豹、狮子、蛇蟒、野干和狗犬之类。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阎魔罗人，手捉种种可畏器仗，打其身体。唯罪人见，余人不见。如是见故，极皱面眼，如油渐尽，然亦渐灭。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阎魔罗人手里拿着各种可怕的器仗，打罪人的身体。这情形只有罪人见到，其他人见不到。这样见的缘故，他极度皱着脸和眼睛，就像油快要烧尽那样，灯渐渐灭掉。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彼恶业人，如是死灭，中有色生。不见不对，其身犹如八岁小儿。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个恶业人这样死灭后，随即在中有出生。世间人的身体是有见有对，能见到形，用手一推会被挡住。而中有的身体是不见不对，人见不到他的形，也没有质碍，可以直接穿过人体、大山等等。而且他的身体就像八岁的小孩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即死即倒。即于倒时，阎魔罗人之所执持，焰燃铁罥，系缚其咽，反束两手。东西南北，四维上下，见火焰燃。见彼火中种种恶面阎魔罗人，火中沸热，手执种种可畏器仗而打其身。彼人既见反缚其臂，极大怖畏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他一死当时就倒下，倒下的时候，阎魔罗人抓住了他，用火焰炽燃的铁罥系住他的咽喉，反绑他的两手。在东西南北四维上下的十方界里，他见到都是火焰炽燃。见到火中现出各种面貌凶恶的阎魔罗人，在沸腾的火中，手里拿着各种可怕的器仗打他的身体。这个人见到自己的两臂被反绑后，心里生起极大的恐怖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阎魔罗人呵责罪人。既呵责已，将向南厢。懊恼啼哭，而说偈言：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阎魔罗人呵责罪人以后，要带他去南边。罪人懊恼啼哭，说了以下的偈颂：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我离世间命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如痴无伴行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恶人将我去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周匝饶恶人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一切唯火焰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遍空无中间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四方及四维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地界无空处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我断掉了世间命，像痴人一样没有同伴而行。恶人把我</w:t>
      </w:r>
      <w:r w:rsidRPr="00F17713">
        <w:rPr>
          <w:rFonts w:hint="eastAsia"/>
        </w:rPr>
        <w:lastRenderedPageBreak/>
        <w:t>带走，周围有很多恶人。一切处只是火焰，整个虚空里没有中间，没有四方和四维，地界没有一点空隙。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去处不自在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彼处不可知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旷野漂我去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无一切伴侣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去处没有选择的自由，不知道会漂往何处。在旷野中业风漂我而去，没有一切伴侣，只有我独行。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无人见安慰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无救脱我苦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无力无自在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烧身极受苦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没有人见到后来安慰，也没有人救脱我出苦难，我没有力量，也没有自在，身体被焚烧，受极度之苦。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送我不自在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不知何处去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遍身一切处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皆以铁系缚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非物非知识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非妻亦非子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无人来救我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以嫌我恶故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我被不自在地漂送，不知道去往何处。全身一切处都被铁所系缚。不是外物，不是相知，不是妻子，也不是儿女，没有人来救我，都嫌弃我恶劣的缘故。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失法无归救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苦恼破坏心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阎魔罗缚我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归救不可得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嗔我故如是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与我多急苦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何人是谁遣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遍缚我身体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我失坏了法，无归无救，苦恼破坏了心。阎魔罗人绑缚我，我找不到归救。他嗔恚我的缘故，这样给我很多急促的苦。他是谁派来的，遍缚我的身体呢？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我今如是见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行物不动物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如是一切处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大火悉充满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一切地界处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恶人皆遍满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我今无所归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孤独无同伴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我现在这样见到，凡是能动的不能动的东西，这样一切处都是大火充满的苦境，一切地界处都充满了恶人。我现在无所归投，孤独无依，没有同伴。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在恶处闇中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入大火焰聚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我于虚空中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不见日月星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此一切颠倒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一切普闇覆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一切五根等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皆悉颠倒见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我在恶处的黑暗中，入了大火炽燃的火焰聚，我在虚空里见不到日月星辰。一切都是颠倒的，一切普遍在黑暗的覆盖中，一切五根等都是颠倒而见。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钩我身一切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破裂受大苦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我无所归依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云何而得脱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钩得我身体的一切处都破裂，受极大的苦。我没有归依处，怎样才能得到度脱呢？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增长苦恼聚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一切周匝人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念念增聚苦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身心皆受苦</w:t>
      </w: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苦恼逼我身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更无余同伴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我不断地增长各种苦恼聚，一切周围的人念念都在增长、积聚痛苦，身心都在受苦。苦恼时刻逼迫我的身体，再也没有其他同伴。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阎魔罗人，闻恶业人所说偈已，以嗔怒心，答自恶业所诳人曰：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阎魔罗人听到恶业人所说的偈颂，以嗔怒之心回答这个被自恶业所诳骗的人，这样说道：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汝前已作恶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后何用思量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前为痴所诳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今悔何所及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你之前已经作了恶业，之后你不必思量。前面已经被痴心所诳而造业，现在后悔怎么来得及？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汝所作恶业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恶中之大恶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不善中不善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苦中之大苦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或劫或减劫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大火烧汝身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痴人已作恶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今何用生悔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你所作的恶业，是恶中的大恶、不善中的不善、苦中的</w:t>
      </w:r>
      <w:r w:rsidRPr="00F17713">
        <w:rPr>
          <w:rFonts w:hint="eastAsia"/>
        </w:rPr>
        <w:lastRenderedPageBreak/>
        <w:t>大苦。或者在劫中，或者在减劫，大火会烧掉你的身体。痴人你已经作了恶，现在为什么生后悔呢？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非是天修罗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揵闼婆龙鬼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业罥所系缚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无人能救汝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这苦不是天加给你的，也不是修罗、不是乾闼婆、不是龙、不是鬼加给你的，是你过去所造的恶业这个罥索系缚着你，没有人能救你。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若人为业缚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被缚在地狱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送到不自在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一切因缘行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如果人被恶业所系缚，而捆缚在地狱里，死后会立即送到此地狱中，毫无自在，一切都要随因缘而行。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汝作恶中恶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此恶第一恶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造杀母恶业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此业已决定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你作了恶中之恶，这个恶是第一恶，造了杀母的恶业，此业已经决定了必然受报。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若人本所生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父身分增长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汝父不自在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汝恶以刀杀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或者人最初是靠父亲的种子而生长这个身体，然而你的</w:t>
      </w:r>
      <w:r w:rsidRPr="00F17713">
        <w:rPr>
          <w:rFonts w:hint="eastAsia"/>
        </w:rPr>
        <w:lastRenderedPageBreak/>
        <w:t>父亲不自在，你以恶心用刀杀害了他。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三界最为胜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一切过已离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一切缚解脱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汝于彼作恶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佛陀是三界最尊胜者，一切过失已离，一切系缚已解脱，你竟然对佛恶心出其身血。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一切法之藏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能开解脱门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汝恶人破僧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彼果今此受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僧是一切法藏的持有者，能开启解脱之门，你这个恶人竟然破和合僧，所以现在你受这个苦果。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一切使已过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一切结已舍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痴人杀罗汉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彼果今此受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一切结使已经消除，成就了罗汉圣果，愚痴人竟然杀害阿罗汉，现在要感受此恶业的果报。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诸法中如火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破坏实语宝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汝常妄语说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彼果今此受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在诸法当中像火焚烧一样，破坏了真实语的宝，你常常妄语而说，所以现在要受此果报。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迭相破坏义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念念中忆念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汝作两舌说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彼果如是受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辗转地破坏两方的义利，或者很好的关系等，在念念中想着怎么来作破坏、搞离间，你说两舌语的缘故，现在受此报应。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如刀如火毒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恶中第一热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汝常恶口说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彼果今此受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像刀、像火、像毒，是恶中第一热恼，你常常以恶口言说，现在要感受它的苦果。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前后颠倒句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无义不相应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汝多绮语说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彼果今此受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说话的次第前后颠倒，说的尽是无意义语、不相应语，你常常说绮语，所以现在感受此果。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众生无自在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常爱命怖畏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汝多杀众生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今受苦恶果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众生最爱惜自己的生命，现在没有自在，被杀生的恐怖逼恼，你杀了很多众生故，所以现在要受恶痛的果报。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贪心陵他人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而取他财物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贪欲心故盗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今时果报熟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贪心侵陵他人，而夺取他人的财物，以贪欲心的缘故偷盗，所以现在果报成熟而受苦。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痴暗所覆故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覆作第二恶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已作欲邪行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何故今生悔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你被愚痴暗所蒙蔽的缘故，之后又作第二种恶，既然作了欲邪行的恶业，必定受苦报，你现在何故生起悔心呢？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于他物欲得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自多贪思惟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彼物不可得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今得如是果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对于他物常常有贪婪欲得的心，自己有很多贪心的思惟，而东西不该归你所有，所以现在受这样的苦果。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汝已多多嗔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嗔犹多思惟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如是得地狱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何故今生悔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你已经多多地生了嗔恚，以嗔恚还做了很多颠倒的思惟，这样得了地狱果，你为何现在生后悔？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颠倒恶邪见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二业已破坏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汝以邪见心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令他住邪见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以颠倒的恶邪见，已破坏了自他的白业，你以邪见心，使得他人也安住在邪见当中。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此等诸恶法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从身口意生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汝以痴心故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自作向他说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多多作恶已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决定不善行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今此处我执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何故心生悔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这些恶法都是从身口意所生，你以痴心的缘故，不但自己作，还向别人宣传，这样多多作恶以后，决定成就不善行。现在这里被我抓住了，为什么心生后悔？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如于大海中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唯取一掬水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此苦如一掬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后苦如大海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就像大海里取的一捧水，现在所受的苦像一捧水这么少，以后要受的苦像大海那么多。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若人作恶业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彼人不自爱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恶业地狱煮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不应念恶业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如果作恶业，这个人是不自爱的，他以恶业力会在地狱里受煎煮，所以心里不应缘念恶业。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恶人见恶行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善人亦如是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恶行憎善人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如是生地狱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恶人喜欢见到恶行，而善人喜欢见到善行。恶人以造作恶行、憎恨善人的缘故，这样生在地狱里。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痴人则舍善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而入于不善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汝痴人舍宝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而取于石等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痴人舍离善行而入在不善中，你这个痴人舍掉珍宝，而去取石块、瓦砾等，太愚痴了！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饶种种好法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佛宝等无量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汝既得人身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何故不乐法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有那么多种种的好法，佛宝等具无量功德，你已经得了人身，为什么不乐求这样的安乐之法呢？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常舍离恶人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常有善心意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求得于涅槃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外道不能得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初中后皆善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于法常生乐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初中后生苦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是恶业果报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常常舍离恶人，常常怀有善心，希求得到涅槃，这在外道中是得不到的。初中后三分都善，在法中常常生安乐，这是善业的果报。而初中后三分都生苦，这是恶业的果报。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如是常舍恶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攀缘于善行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舍恶业之人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生处常受乐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像这样常常舍离恶行，心攀缘在善行上，这样舍离恶业的人，无论生在哪里，常常享受快乐。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无始生死来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恶业数数烧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何故不疲倦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愚痴属痴心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无始生死以来，恶业数数地烧着自己，为什么还不感觉疲倦，以愚痴而成为痴心的奴仆呢？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汝前恶业烧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后为大火烧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恶业地狱因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恶业人煮热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你前被恶业所烧，后被大火所烧，恶业是地狱之因，造恶业的人被业报之火烧煮。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闻说恶业果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心则应调伏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况作恶业已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如是烧煮苦</w:t>
      </w: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如是等无量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种种大苦恼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汝于须臾间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受如是苦恼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听说恶业的果报，心就应当调伏，何况是造作恶业以后，这样受烧煮之苦呢？如是等无量种种的大苦恼，你在须臾间就要受。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阎魔罗使，如是呵责恶业之人。既呵责已，将向地狱极苦恶处。经无量时，业罥所缚。彼人恶业，一切身分皆悉火燃，如树内干，多时被烧。去地狱门，道里不远。彼地狱处，不可譬喻。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阎魔罗使者这样呵责恶业之人以后，就把他带向地狱极</w:t>
      </w:r>
      <w:r w:rsidRPr="00F17713">
        <w:rPr>
          <w:rFonts w:hint="eastAsia"/>
        </w:rPr>
        <w:lastRenderedPageBreak/>
        <w:t>苦的险恶处，在无量的时间中，被业的罥索所系缚。这个人以恶业力故，一切身体的部分都被烈火烧燃，就像树木里面干枯了，多时被焚烧一样。那处地狱离开地狱门不远，里面受报的情况太惨烈，实在找不到相似的譬喻可以形容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尔时世尊，而说偈言：</w:t>
      </w:r>
    </w:p>
    <w:p w:rsidR="001466DC" w:rsidRPr="00F17713" w:rsidRDefault="001466DC" w:rsidP="00A85AD8">
      <w:pPr>
        <w:pStyle w:val="ae"/>
        <w:ind w:firstLine="448"/>
      </w:pPr>
      <w:r w:rsidRPr="00F17713">
        <w:rPr>
          <w:rFonts w:hint="eastAsia"/>
        </w:rPr>
        <w:t>四角有四门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广长分分处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烧煮不自在</w:t>
      </w:r>
      <w:r w:rsidRPr="00F17713">
        <w:rPr>
          <w:rFonts w:hint="eastAsia"/>
        </w:rPr>
        <w:t xml:space="preserve">  </w:t>
      </w:r>
      <w:r w:rsidRPr="00F17713">
        <w:rPr>
          <w:rFonts w:hint="eastAsia"/>
        </w:rPr>
        <w:t>地狱人多倒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尔时世尊宣说偈言：四角有四道门，广长一分一分的处所，都是受到烧煮之苦，没有任何自在，地狱的人多倒在里面。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去彼二万五千由旬，闻彼地狱无量坚恶啼哭之声，坚苦无味，破坏可畏，无异相似。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离开那里两万五千由旬处，听到那地狱里传出无量坚恶的啼哭之声，会发生非常大的苦楚。一闻到那种不可思议的惨烈的号哭声，使得自身沉浸在苦感里，没法拔除。而且感觉一切都索然无味，再发生什么都体会不到它的味道。那样一种惨烈的号哭声一接触到的时候，好像心脏都要破烂那样，有非常大的破坏力，而且极其恐怖，没有其他合适的比喻可以形容到它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异地狱中生彼众生，彼人若闻，一切地狱所有苦恼，皆悉不忆，闻此则死，何况未生地狱之人。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其他地狱里受生的众生，一听到这个啼哭声，一切地狱所有的苦恼都不会忆念（也就是，这种声音带来的痛苦太大，已经完全映蔽掉其他的痛苦）。地狱人闻到这个声音会死掉，何况那些未生在地狱里的人呢？听到这个声音后，更是肝肠寸断，所受的痛苦实在无法描述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彼地狱人，人世间中作恶业已，于中有中种种苦覆。复闻彼声，十倍闷绝。彼人如是苦恼无边，身心苦恼，心更起乱，如梦相似。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那地狱人在人世间作了恶业后，死后生在中有，淹没在极大的苦里。本身已经非常痛苦，又听到这个啼哭声后，整个身心都吓得闷绝，而且是十倍的强度。那罪人这样的苦恼无有边际，身心痛苦恼乱，心又进一步起更大的烦乱的苦，就像做梦一样。一切都是无而现的幻影，但是在那个时候，由罪业的习气，就会一直现非常大的苦相，整个状况就像做梦一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彼人转复近阿鼻住。以恶业故，寒风所吹，地下水中，人不</w:t>
      </w:r>
      <w:r w:rsidRPr="00F17713">
        <w:rPr>
          <w:rFonts w:hint="eastAsia"/>
        </w:rPr>
        <w:lastRenderedPageBreak/>
        <w:t>曾触。彼处无日，彼风势力过劫尽风。彼风极冷，形此中雪，如冰无异。彼处水上，冷风更冷。以恶业故，风如利刀。此风势力，能吹大山，高十由旬而令移散。如是恶风吹中有人，彼人寒苦，色等诸阴，受极苦恼。如是苦恼，不可譬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个人越来越靠近阿鼻地狱时，以恶业力故，被寒风所吹，处在地下水中，是人从来没有接触过的环境。情形是怎样呢？那里没有太阳，风的势力超过了劫末风。这个风极其寒冷，与人间的雪相比，它就像冰一样。在那水上，冷风比前者更冷。以恶业力故，风像利刀一样。这风的力量很大，能够吹动十由旬高的大山，使得它移动、散裂。这样的恶风吹着中有人，他被寒苦所逼迫，色等诸蕴受极度的苦恼。这样的苦恼太大，无法用譬喻形容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如劫尽时七日出热，更一千倍胜热悕望。此取因缘，则有有分。即彼悕望，中有阴灭，而生异阴，有受阴生。</w:t>
      </w:r>
    </w:p>
    <w:p w:rsidR="003854E6" w:rsidRDefault="003854E6" w:rsidP="001466DC">
      <w:pPr>
        <w:pStyle w:val="ad"/>
        <w:ind w:firstLine="480"/>
      </w:pPr>
    </w:p>
    <w:p w:rsidR="001466DC" w:rsidRPr="00F17713" w:rsidRDefault="001466DC" w:rsidP="001466DC">
      <w:pPr>
        <w:pStyle w:val="ad"/>
        <w:ind w:firstLine="480"/>
        <w:rPr>
          <w:rFonts w:hint="eastAsia"/>
        </w:rPr>
      </w:pPr>
      <w:r w:rsidRPr="00F17713">
        <w:rPr>
          <w:rFonts w:hint="eastAsia"/>
        </w:rPr>
        <w:t>就像劫末时会出现七个太阳，极其炽热，这种热度再乘以一千倍，罪人希求得到这样的大热，因为他实在太冷了。以这个想取热的因缘，出现了有分。也就是以他希望得热的心，中有的蕴灭掉，他世的蕴生起，后有的受蕴出生。</w:t>
      </w: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这就是十二缘起里爱、取、有、生的四环。由于特别冷，</w:t>
      </w:r>
      <w:r w:rsidRPr="00F17713">
        <w:rPr>
          <w:rFonts w:hint="eastAsia"/>
        </w:rPr>
        <w:lastRenderedPageBreak/>
        <w:t>罪人起了“想得到热”的欲望，这就是爱；有了爱，就开始取；有了取，就出现有；有一生起，紧接着出现来世的身，这样他就堕到阿鼻地狱里了。</w:t>
      </w:r>
    </w:p>
    <w:p w:rsidR="003854E6" w:rsidRPr="003854E6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譬如第二三十三天，五四三二一由旬等。业力自在，相似生身。头面在下，足在于上。临欲堕时，大力火焰，抖擞打坏，经二千年皆向下行。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就像欲界的第二重天——三十三天，天人有五由旬、四由旬、三由旬、二由旬、一由旬等，身高不等。这都是随着业力而自在，从而出现与业相似的化现。以恶业力故，地狱的众生都是头脸朝下、脚朝上，这样倒着现身。罪人快要堕入阿鼻地狱时，大力的火焰抖擞着他的身体，打坏了身躯，在两千年中一直向下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未到阿鼻地狱之处，阿鼻地狱如是向下，在于中间未可往到。谓阿鼻者，阿鼻地狱，欲界最下。从此欲界色界上行，如是乃至阿迦尼吒，两界已上，更无有处。阿鼻地狱，亦复如是，下更无处。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还没到阿鼻地狱的地方，一直在往下的途中。所谓的阿鼻地狱，处在欲界的最下方。好比从欲界、色界往上行，一</w:t>
      </w:r>
      <w:r w:rsidRPr="00F17713">
        <w:rPr>
          <w:rFonts w:hint="eastAsia"/>
        </w:rPr>
        <w:lastRenderedPageBreak/>
        <w:t>直到阿迦尼吒天，它在欲界、色界之上，是最高处，没有超过它的地方。那么阿鼻地狱也是如此，处在欲界的最下端，没有更低的地方。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堕彼处已，恶业力故，受极苦恼。如是阿鼻地狱之人，见大焦热地狱罪人，如是他化自在天处相似不异。彼阿鼻狱，多饶焰鬘。既生彼中，先烧其头，次烧其身。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堕到那里后，以恶业力故，受极度的苦恼。这样的阿鼻地狱之人，见到大焦热地狱罪人，就好像见到他化自在天处那样。意思呢，相比而言，他感觉他们太享乐了。因为阿鼻地狱是最重的苦处，大焦热相比就轻得多了，所以看他们就像他化自在天的地方一样。他们也渴望，如果能脱生到那里，苦受就减轻多了。这是由对比来说的。那阿鼻地狱里有非常多的火焰鬘，罪人生到里面，先被烧头，再被烧身体，受极度的大苦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彼人如是头身烧热，今说少喻。如是焰鬘，须弥山王，少时围绕，并彼山王六万眷属，所有山河陂池林树皆能烧尽，唯地狱人，久烧不死。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这罪人像这样头和身体被烧燃、炎热，现在说少分比喻。</w:t>
      </w:r>
      <w:r w:rsidRPr="00F17713">
        <w:rPr>
          <w:rFonts w:hint="eastAsia"/>
        </w:rPr>
        <w:lastRenderedPageBreak/>
        <w:t>这样的焰鬘，在很短的时间里围绕须弥山王，连同山王和六万眷属，所有的山河、水池、林树都被烧尽，只有这地狱人久烧不死。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F17713">
        <w:rPr>
          <w:rFonts w:hint="eastAsia"/>
        </w:rPr>
        <w:t>今说少喻。譬如火煮铁器极热，置脂一渧，即时烧尽。如是如是，一逆罪业，阿鼻之火，能烧人身。四天下处众生，及山天阿修罗诸龙山窟洲林大海，皆能烧燃。若人造作二逆恶业，能烧二海，如前说烧。若人造作三逆恶业，能烧三海。如是四业，能烧四海。彼身烧热，如铁器烧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现在再说少分譬喻。譬如火烧的铁器极其炽热，放下一滴油脂，顿时就会烧尽。就像这样，造一个逆罪所起的阿鼻之火能烧毁人身，四天下处的众生，以及山峦、天界、阿修罗、诸龙、山窟、洲林、大海，这些全部会烧燃。如果造二逆恶业，能烧二海，如前所说那样烧燃。如果造作三逆恶业，能烧三海，造四逆恶业能烧四海。罪人的身体被烧热，就像在铁器里烧煮一样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即于入时，更复轮山及大轮山，即于入时皆能烧尽。一切海畔所摄诸龙大阿修罗诸畜生众，复有善业，四天下处，欲界六天，闻地狱气，即皆消尽。何以故？以地狱人极大臭故。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lastRenderedPageBreak/>
        <w:t>就在入的时候，再加上铁围山、大铁围山，全部都被烧尽。一切海畔所摄的诸龙、大阿修罗、诸畜生类，以及由善业所执持的四天下处、欲界六天，闻到地狱的气味后，也都顿时消尽。什么缘故呢？因为地狱人极大恶臭的缘故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地狱臭气，何故不来？有二大山，一名出山，二名没山，遮彼臭气。彼恶臭气无异相似。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地狱的臭气为什么飘不过来呢？有两座大山，分别叫做“出山”和“没山”，它们挡住了臭气。这样的恶臭之气，没有跟它相似的东西作譬喻。</w:t>
      </w:r>
    </w:p>
    <w:p w:rsidR="003854E6" w:rsidRPr="00F17713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以恶业故，地狱宽广。彼地狱中，有焰嘴鸟，其嘴坚利，色白如冰。如是恶鸟，于地狱中一切罪人身皮脂肉骨髓皆食。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以恶业的缘故，地狱十分宽广。在这地狱里，有一种长着火焰嘴的鸟，它的嘴非常坚固、尖利，像冰一样白。这样的恶鸟，把地狱里一切罪人身上的皮肤、脂肪、肌肉、骨髓等，全部吃掉。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复有异鸟，火中而生，火中而行，火中而食。如是恶鸟，食地狱人一切身肉，次破其骨。既破骨已，破肉饮血。彼饮血已，</w:t>
      </w:r>
      <w:r w:rsidRPr="00F17713">
        <w:rPr>
          <w:rFonts w:hint="eastAsia"/>
        </w:rPr>
        <w:lastRenderedPageBreak/>
        <w:t>次饮其髓。彼地狱人，唱唤悲号，啼哭闷绝。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又有一种特异的鸟，在火里生，在火里走，在火中吃。这样的恶鸟吃掉地狱人的一切身肉，然后啄破他的骨头，再咬破他的肉喝他的血，再饮他的髓。地狱人唱唤悲号，啼哭闷绝。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次复有鸟，名火髻行，火所不烧。极大欢喜，破其头已，先饮其血。次复有鸟，名食髑髅，以火焰嘴，破其髑髅而饮其脑。次复有鸟，名为食舌，而食其舌及齿根肉。食已复生，新生柔软，如莲华叶。如是复食，食已复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又有鸟叫做“火髻行”，火烧不到它。它极大欢喜地破掉罪人的头后，先饮他的血。又有鸟叫做“食髑髅”，以火焰嘴破了他的髑髅而饮脑髓。又有鸟叫“食舌”，吃他的舌头和齿根肉。吃了又生，新生的像莲花叶那样柔软，又被恶鸟吃掉，吃了再生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次复有鸟，名为拔齿，嘴如焰钳。其鸟大力，尽拔牙齿。次复有鸟，名执咽喉，身甚微细，食其咽喉。次复有鸟，名苦痛食，而食其肺。次复有鸟，名食生藏，破其心已而饮其汁。次复有鸟，名为脾聚，而食其脾。次复有鸟，名肠内食，食其肠内。次复有</w:t>
      </w:r>
      <w:r w:rsidRPr="00F17713">
        <w:rPr>
          <w:rFonts w:hint="eastAsia"/>
        </w:rPr>
        <w:lastRenderedPageBreak/>
        <w:t>鸟，名喜背骨，破其背骨而饮其髓，饮已外出。次复有鸟，名为脉藏，脉脉断已，入脉孔中而饮其汁。受苦唱唤。次复有鸟，名为针孔，嘴利如针，而饮其血。次复有鸟，名骨中住，破其颊骨，在内而食。次复有鸟，名食肉皮，食其外皮。次复有鸟，名为拔爪，拔一切甲。次复有鸟，名为食脂，破其皮已而饮其脂。次复有鸟，名为缓筋，破裂其筋，一切皆食。次复有鸟，名为拔发，拔其发根。如是阿鼻地狱之处，三千由旬名恶鸟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接着又有鸟叫做“拔齿”，嘴像火焰钳子一样。它的力量很大，拔光罪人所有的牙齿。又有鸟叫做“执咽喉”，身体很细，吃他的咽喉。又有鸟叫做“苦痛食”，吃他的肺。还有鸟叫做“食生藏”，破开他的心，饮心脏里的汁水。又有鸟叫做“脾聚”，吃他的脾。更有鸟叫做“肠内食”，吃他肠子里的东西。又有鸟叫做“喜背骨”，破开他的背骨而饮骨髓，吃后排出。又有鸟叫做“脉藏”，一条一条的脉断掉后，入在脉孔里喝他脉里的汁液，有情因此受苦大叫。又有鸟叫做“针孔”，嘴巴像针一样尖利，刺开他的皮肉，饮他的血。又有鸟叫“骨中住”，破开他的脸颊骨在里面吃。又有鸟叫做“食肉皮”，吃他的外皮。又有鸟叫做“拔爪”，拔掉他的一切手指甲、脚指甲等。又有鸟叫做“食脂”，破开皮后饮他的脂肪。又有鸟叫做“缓筋”，破裂他的筋，把一切都吃掉。又有鸟叫“拔发”，拔掉他的发根。这就是阿</w:t>
      </w:r>
      <w:r w:rsidRPr="00F17713">
        <w:rPr>
          <w:rFonts w:hint="eastAsia"/>
        </w:rPr>
        <w:lastRenderedPageBreak/>
        <w:t>鼻地狱三千由旬处，叫做“恶鸟处”的地方。以上就是此地狱受报的情况。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彼复更有异地狱人，同共被食。如是无量百千年食，食已复生。彼人如是怖畏鸟食阿鼻地狱，一切苦网遮覆之处。既得脱已，望归望救，次复更入名堕险岸受苦之处。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还有其他的地狱人共同被吃掉。像这样，罪人在无量百千年里不断地被啄食，吃了又生。罪人这样怖畏鸟食阿鼻地狱一切苦网遮覆的地方。脱离以后，他希望得到救援，又入到一个叫做“堕险岸受苦之处”的地狱里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普彼地狱，十一焰聚，周匝围绕。孤独无伴，业罥所缚，一切内外皆悉遮障，旷野中行。一切地狱诸苦恼中胜苦欲到，疾走往诣名堕险岸受苦之处。下足则洋，举足则生。生则更软，其触甚苦。坚利苦恼，极大怖畏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处地狱，普遍由十一种火焰之聚周匝围绕。罪人孤独无伴，被业所缚，内外一切都是障碍的境界，独自在旷野中行走。一切地狱诸苦恼中厉害的苦就要来了，他疾速走向一个叫做“随险岸受苦之处”的地狱。到那里后，一下脚就消融了，一抬脚又会新生。新生的皮肉更软，所以触感特别地</w:t>
      </w:r>
      <w:r w:rsidRPr="00F17713">
        <w:rPr>
          <w:rFonts w:hint="eastAsia"/>
        </w:rPr>
        <w:lastRenderedPageBreak/>
        <w:t>苦。这种苦非常坚固、猛利，罪人生起极大的怖畏。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如是怖畏，皱面喎口，手足身分，一切消洋。然后次第到彼险岸。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这样怖畏的缘故，他头面皱起，嘴巴歪斜，手脚和身体的部分一切都消融了。受此苦后，次第到了那险岸之处。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彼人彼处，堕于险岸。以恶业故，作风举之，三千由旬。下未到地，雕鹫乌狗獯狐食之，风复更举。彼恶风触，如火如刀，举令在上。更复食之。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在那里罪人从险岸堕了下去。以恶业的缘故，变作大风吹起他，一直吹到了三千由旬高，然后往下堕。还没堕到地上时，有雕、鹰鹫、乌鸦、狗、獯狐来吃他，风再度把他吹起。那恶风触在身上，像火烧又像刀割，吹着他的身体往上。然后像前面那样，又被猛兽吃掉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如是上下，乃过无量百千年岁。若离彼处，更复走向</w:t>
      </w:r>
      <w:r w:rsidRPr="00A85AD8">
        <w:rPr>
          <w:rFonts w:ascii="Calibri" w:eastAsia="SimSun" w:hAnsi="Calibri" w:hint="eastAsia"/>
        </w:rPr>
        <w:t>旋转</w:t>
      </w:r>
      <w:r w:rsidRPr="00F17713">
        <w:rPr>
          <w:rFonts w:hint="eastAsia"/>
        </w:rPr>
        <w:t>印孔地狱之处。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就像这样，罪人被吹上吹下，不断地受各种大苦，一直</w:t>
      </w:r>
      <w:r w:rsidRPr="00F17713">
        <w:rPr>
          <w:rFonts w:hint="eastAsia"/>
        </w:rPr>
        <w:lastRenderedPageBreak/>
        <w:t>要经过无量百千年岁，才会从彼处解脱。如果脱离了彼处，他又走向“旋转孔印”的地狱处。</w:t>
      </w:r>
    </w:p>
    <w:p w:rsidR="003854E6" w:rsidRPr="00F17713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到彼处已，在下则有千辐轮生。轮金刚轴，焰利速转。彼地狱人，即于到时，其轮疾转，一轮破身，一轮破头。于彼破处，热焰脂出，两眼消洋。复有二轮，转在两肩，破两肩骨，一切消洋。于其两手，各有一轮，其轮疾转，犹如攒火，火生于手。有二种火，一是轮火，一是攒火，肉中出火。如是铁轮焰燃疾转，彼人身骨一切碎坏。疾转破碎，令如沙抟。又复背上火轮，千辐速疾而转，从于背骨乃至跨骨，到人根处。复有铁锁，两头系柱。罪人在上，推令来去，次第摽之。入于熟藏，复入生藏。破生藏已，次断其肠，又令大坐。髀上轮生，疾转破髀。内踝轮生，破骨髓出。足下铁钩破其两足。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到那里以后，下面生出千辐轮。这个轮子是金刚轴，燃烧着猛利火焰，快速旋转。地狱人到时，轮子疾速地旋转起来，一个轮子破掉他的身，一个轮子破掉他的头。在这个旋破处，热焰烧得脂肪都流出来，两眼消融化解。又有两个轮子在两肩上转，破掉两肩的骨头，一切消化融解。在他两手上各有一个轮子，疾速地旋转，就像攒火那样，手上生出火来。有二种火，一种是轮火，一种是攒火，这是肉中出火。这样的铁轮冒着炽燃的火焰，疾速地旋转，罪人身上的骨头</w:t>
      </w:r>
      <w:r w:rsidRPr="00F17713">
        <w:rPr>
          <w:rFonts w:hint="eastAsia"/>
        </w:rPr>
        <w:lastRenderedPageBreak/>
        <w:t>一切都碎坏，被疾速地旋转破碎，就像沙抟一样。再者，背上的千辐火轮疾速旋转，从背骨一直转到胯骨，乃至人根之处。又有铁锁两头系在柱子上，罪人在上面被推来推去，次第地摽入。他入在熟藏，又入生藏。破了生藏以后，又断他的肠，又让他大坐。在髀上有轮子出生，疾速地旋转破掉髀骨。内踝有轮子出生，破掉骨髓而出。足下有铁钩，钩掉他的两脚。罪人这样受极大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恶业行人，如是无量百千年岁，受阿鼻苦。坚鞕恶苦，不可忍耐。自业所作。若离彼处受恶苦恼，望归望救，疾走异处。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恶业行人这样经过了无量百千年岁，一直受着阿鼻地狱的痛苦。这种苦坚硬难拔，极其凶残，不可忍耐。这都是他自己过去造恶所变作的，怨不得别人。如果离开那受恶的苦恼处，他希望得到归救，疾速地奔向其他地方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彼既走已，见有大山，走赴彼山。多有异虫，虫身焰燃，满彼山中。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他这样奔走以后，见到有一座大山，就朝大山奔去。那里有很多特别的虫子，身体火焰炽燃，密密麻麻地遍满了那座山。</w:t>
      </w: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lastRenderedPageBreak/>
        <w:t>彼地狱人入黑虫处。彼黑虫身，其触如焰。如是黑虫，食彼罪人，分分分散，碎坏如尘。苦恼唱唤。以唱唤故，焰燃黑虫即入其口，从咽喉等，乃至熟藏，入已而食。彼人极受坚恶苦恼。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地狱人入了黑虫的处所，一接触黑虫的身体，就像触到火焰一样。像这样，黑虫吃着罪人，一分分地分散，碎坏成微尘那么小，罪人痛苦地大声叫唤。以叫唤的缘故张开了口，那些火焰炽燃的黑虫随即入到他口中，从咽喉等一直到熟藏之间，进去以后就在里面吃。这个人受极度坚恶的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若彼罪人造作恶业，五逆阿鼻，十不善业，和合业同，相似受果。如是无量百千年岁，黑虫所食，受大苦恼。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F17713">
        <w:rPr>
          <w:rFonts w:hint="eastAsia"/>
        </w:rPr>
        <w:t>如果罪人造作五无间堕阿鼻地狱的恶业，十不善业，和合业同，就会相应地受果报。这样经过无量百千年岁，不断地被黑虫咬食，受极大的苦恼。</w:t>
      </w:r>
    </w:p>
    <w:p w:rsidR="003854E6" w:rsidRPr="00F17713" w:rsidRDefault="003854E6" w:rsidP="001466DC">
      <w:pPr>
        <w:pStyle w:val="ad"/>
        <w:ind w:firstLine="480"/>
        <w:rPr>
          <w:rFonts w:hint="eastAsia"/>
        </w:rPr>
      </w:pPr>
    </w:p>
    <w:p w:rsidR="001466DC" w:rsidRPr="00F17713" w:rsidRDefault="001466DC" w:rsidP="00A85AD8">
      <w:pPr>
        <w:pStyle w:val="ae"/>
        <w:ind w:firstLine="448"/>
        <w:rPr>
          <w:rFonts w:hint="eastAsia"/>
        </w:rPr>
      </w:pPr>
      <w:r w:rsidRPr="00F17713">
        <w:rPr>
          <w:rFonts w:hint="eastAsia"/>
        </w:rPr>
        <w:t>若离彼处，复见食肉畜生之林。多饶恶狗，野干师子，熊罴虎等。疾走往趣。既到彼已，为诸恶兽分分分张而啖食之。破头食脑，有食咽者，有食头者，有食肩者，有食胸者，有食腹者，有食肠者，食肠根者，食大肠者，食小肠者，食熟藏者，食生藏者，有食髀者，有食踹者，食足趺者。</w:t>
      </w:r>
    </w:p>
    <w:p w:rsidR="001466DC" w:rsidRDefault="001466DC" w:rsidP="003B048A">
      <w:pPr>
        <w:pStyle w:val="ad"/>
        <w:spacing w:line="420" w:lineRule="exact"/>
        <w:ind w:firstLine="480"/>
      </w:pPr>
      <w:r w:rsidRPr="00F17713">
        <w:rPr>
          <w:rFonts w:hint="eastAsia"/>
        </w:rPr>
        <w:lastRenderedPageBreak/>
        <w:t>如果脱离彼处，又见到一处食肉畜生聚满的森林，里面有好多恶狗、野干、狮子、熊罴、老虎等等，他快速地往那边奔去。到了以后，立即被那些恶兽一分一分地撕咬而吞食。有的破掉他的头而吃脑髓，有的吃咽喉，有的吃头，有的吃肩，有的吃胸，有的吃腹，有的吃肠，有的吃肠根，有的吃大肠，有的吃小肠，还有的吃熟藏，又有的吃生藏，有的吃髀骨，有的吃小腿肚，有的吃脚背等等。</w:t>
      </w:r>
    </w:p>
    <w:p w:rsidR="003854E6" w:rsidRPr="00F17713" w:rsidRDefault="003854E6" w:rsidP="003B048A">
      <w:pPr>
        <w:pStyle w:val="ad"/>
        <w:spacing w:line="420" w:lineRule="exact"/>
        <w:ind w:firstLine="482"/>
        <w:rPr>
          <w:rFonts w:ascii="SimHei" w:eastAsia="SimHei" w:hAnsi="SimHei" w:hint="eastAsia"/>
          <w:b/>
        </w:rPr>
      </w:pPr>
    </w:p>
    <w:p w:rsidR="001466DC" w:rsidRPr="00F17713" w:rsidRDefault="001466DC" w:rsidP="003B048A">
      <w:pPr>
        <w:pStyle w:val="ae"/>
        <w:spacing w:line="420" w:lineRule="exact"/>
        <w:ind w:firstLine="448"/>
        <w:rPr>
          <w:rFonts w:hint="eastAsia"/>
        </w:rPr>
      </w:pPr>
      <w:r w:rsidRPr="00F17713">
        <w:rPr>
          <w:rFonts w:hint="eastAsia"/>
        </w:rPr>
        <w:t>彼人如是食已复生，初生软嫩。以软嫩故，更食苦重。食已肉生。</w:t>
      </w:r>
    </w:p>
    <w:p w:rsidR="003854E6" w:rsidRDefault="003854E6" w:rsidP="003B048A">
      <w:pPr>
        <w:pStyle w:val="ad"/>
        <w:spacing w:line="420" w:lineRule="exact"/>
        <w:ind w:firstLine="480"/>
      </w:pPr>
    </w:p>
    <w:p w:rsidR="001466DC" w:rsidRDefault="001466DC" w:rsidP="003B048A">
      <w:pPr>
        <w:pStyle w:val="ad"/>
        <w:spacing w:line="420" w:lineRule="exact"/>
        <w:ind w:firstLine="480"/>
      </w:pPr>
      <w:r w:rsidRPr="00F17713">
        <w:rPr>
          <w:rFonts w:hint="eastAsia"/>
        </w:rPr>
        <w:t>这个人这样被吃以后，很快又生出来，刚生的时候，皮肉柔软、细嫩。以软嫩的缘故，被吃的苦就更重了，吃完又长出新肉来。总而言之，万死万生。</w:t>
      </w:r>
    </w:p>
    <w:p w:rsidR="003854E6" w:rsidRPr="00F17713" w:rsidRDefault="003854E6" w:rsidP="003B048A">
      <w:pPr>
        <w:pStyle w:val="ad"/>
        <w:spacing w:line="420" w:lineRule="exact"/>
        <w:ind w:firstLine="480"/>
        <w:rPr>
          <w:rFonts w:hint="eastAsia"/>
        </w:rPr>
      </w:pPr>
    </w:p>
    <w:p w:rsidR="001466DC" w:rsidRPr="00F17713" w:rsidRDefault="001466DC" w:rsidP="003B048A">
      <w:pPr>
        <w:pStyle w:val="ae"/>
        <w:spacing w:line="420" w:lineRule="exact"/>
        <w:ind w:firstLine="448"/>
        <w:rPr>
          <w:rFonts w:ascii="STZhongsong" w:hAnsi="STZhongsong" w:hint="eastAsia"/>
        </w:rPr>
      </w:pPr>
      <w:r w:rsidRPr="00F17713">
        <w:rPr>
          <w:rFonts w:hint="eastAsia"/>
        </w:rPr>
        <w:t>又多杀生作集恶业，受恶果故，彼地狱人，如是无量百千年岁彼地狱处受恶业果。恶业恶果，无异相似，不可譬喻。</w:t>
      </w:r>
    </w:p>
    <w:p w:rsidR="003854E6" w:rsidRDefault="003854E6" w:rsidP="003B048A">
      <w:pPr>
        <w:pStyle w:val="ad"/>
        <w:spacing w:line="420" w:lineRule="exact"/>
        <w:ind w:firstLine="480"/>
      </w:pPr>
    </w:p>
    <w:p w:rsidR="001466DC" w:rsidRDefault="001466DC" w:rsidP="003B048A">
      <w:pPr>
        <w:pStyle w:val="ad"/>
        <w:spacing w:line="420" w:lineRule="exact"/>
        <w:ind w:firstLine="480"/>
      </w:pPr>
      <w:r w:rsidRPr="00F17713">
        <w:rPr>
          <w:rFonts w:hint="eastAsia"/>
        </w:rPr>
        <w:t>又由于过去多有杀生作集恶业，受恶果的缘故，地狱人无量百千年岁在地狱里受恶业果报。所生的恶业果报极其严重、惨烈，是一种无法描述的大苦痛，没有跟它相似的，所以拿不出对应的譬喻来形容。</w:t>
      </w:r>
    </w:p>
    <w:p w:rsidR="001466DC" w:rsidRPr="00F17713" w:rsidRDefault="001466DC" w:rsidP="003B048A">
      <w:pPr>
        <w:pStyle w:val="ae"/>
        <w:spacing w:line="420" w:lineRule="exact"/>
        <w:ind w:firstLine="448"/>
        <w:jc w:val="right"/>
        <w:rPr>
          <w:rFonts w:hint="eastAsia"/>
        </w:rPr>
      </w:pPr>
      <w:r w:rsidRPr="00F17713">
        <w:rPr>
          <w:rFonts w:hint="eastAsia"/>
        </w:rPr>
        <w:t>正法念处经卷第十三</w:t>
      </w:r>
    </w:p>
    <w:p w:rsidR="001466DC" w:rsidRDefault="001466DC" w:rsidP="001810DD">
      <w:pPr>
        <w:pStyle w:val="ae"/>
        <w:ind w:firstLine="448"/>
        <w:sectPr w:rsidR="001466DC" w:rsidSect="00DE0B4A">
          <w:headerReference w:type="default" r:id="rId33"/>
          <w:type w:val="nextColumn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</w:p>
    <w:p w:rsidR="00DE0B4A" w:rsidRPr="00352A75" w:rsidRDefault="00DE0B4A" w:rsidP="00DE0B4A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6" w:name="_Toc21375536"/>
      <w:r w:rsidRPr="00352A75">
        <w:rPr>
          <w:rFonts w:ascii="方正清刻本悦宋简体" w:eastAsia="方正清刻本悦宋简体" w:hAnsi="SimHei" w:hint="eastAsia"/>
          <w:b/>
          <w:sz w:val="30"/>
          <w:szCs w:val="30"/>
        </w:rPr>
        <w:lastRenderedPageBreak/>
        <w:t>地狱品之</w:t>
      </w:r>
      <w:r>
        <w:rPr>
          <w:rFonts w:ascii="方正清刻本悦宋简体" w:eastAsia="方正清刻本悦宋简体" w:hAnsi="SimHei" w:hint="eastAsia"/>
          <w:b/>
          <w:sz w:val="30"/>
          <w:szCs w:val="30"/>
        </w:rPr>
        <w:t>十</w:t>
      </w:r>
      <w:bookmarkEnd w:id="6"/>
    </w:p>
    <w:p w:rsidR="00DE0B4A" w:rsidRDefault="00DE0B4A" w:rsidP="00B73020">
      <w:pPr>
        <w:spacing w:line="4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4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2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B048A" w:rsidRPr="003B048A" w:rsidRDefault="003B048A" w:rsidP="003B048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B048A" w:rsidRPr="003B048A" w:rsidRDefault="003B048A" w:rsidP="003B048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正法念处经卷第十四</w:t>
      </w:r>
    </w:p>
    <w:p w:rsidR="001466DC" w:rsidRPr="002D77DB" w:rsidRDefault="001466DC" w:rsidP="00DE0B4A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地狱品之十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观察偷盗，乐行多作所受果报。彼见闻知，如是偷盗恶业行人，旋火之轮，乾闼婆城鹿爱相似，大财物聚，地狱中见，有金珠宝，衣裳财物，种种各异和合聚集。彼恶业人如是见已，生于贪心，贪痴业诳生如是心：彼财物者，是我财物。如是痴人，以恶业故，于焰火燃炭聚中过，走趣彼物。恶业所作，阎魔罗人，即以刀网，取彼罪人一切身分，劈割烧尽唯有骨在。无始世来贪心不舍，如是受苦，犹忆不忘。</w:t>
      </w: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lastRenderedPageBreak/>
        <w:t>再者，比丘观察偷盗乐行多作所受的果报。他见闻了解到，这样造偷盗恶业的行人，在地狱里发生幻觉，就像看旋火轮、乾闼婆城、渴鹿爱的阳焰一样。旋火轮本来只是一个火点快速地旋转，人看成是一个圆轮，还有乾闼婆城、阳焰等现相，都只是一种无而现的假相，却把它当成真的。同样在地狱当中，罪人以他过去的偷盗恶业，会见到大的财富堆，有金银珠宝、衣裳财物，各式各样都和合聚在一起。那恶业人这样见后，生了大贪心，被贪痴的业所诳骗，起这样的心：“那些财物就是我的财物！”这样的痴人以恶业力故，穿过焰火炽燃的炭聚，直接奔向那堆财物。由于恶业力所作，阎魔人以刀网取罪人的一切身分，劈割、焚烧穷尽，只剩下骨头。由于无始以来贪心的习性太重，即使受这样的大苦，对财物还是忆念不忘，执持不舍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众生的贪烦恼心有多强呢？即使在地狱里受苦，贪心还是很大，一见到这些财物，还是起贪，还要求取。这是一种病，叫“习气病”，是一种造作等流，一旦染上了，一直都脱不掉，因为“江山易改，秉性难移”，所以堕到地狱里还是想偷、想占有。要知道，贪著自己的财物都是轮回的因，何况贪别人的财物，做偷盗的恶业，更是制造阿鼻地狱的因，所以要发愿断掉贪欲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尔时世尊，而说偈言：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慢心嫉烟髻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分别取他物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贪心火烧人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世间火烧木</w:t>
      </w:r>
    </w:p>
    <w:p w:rsidR="003B048A" w:rsidRDefault="003B048A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“贪心火烧人”，指人被贪心的火所烧，一见到好东西就垂涎三尺，一心想占为己有。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慢心、嫉妒像烟髻一样，会冒出很多毒烟，如此，以邪分别取他人财物，会出贪心的火，这火烧着罪人，就像世间的火烧着树木一样。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贪毒所啮人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彼人叵寂静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数数喜乐贪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又复更增长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被贪毒所咬啮的人，一直处在贪欲的冲动恼乱当中，少有寂静。一旦发现猎物，就会数数喜乐贪求，得手以后，贪心再度增长，不断地膨胀。所以，贪心就像搔痒，越搔越痒，又像喝盐水，越喝越渴一样。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犹如火得薪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贪心如是长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火烧人得走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贪烧不可避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就像火焰得了薪柴，会越烧越旺那样，贪心得了妙好之物，会越贪越长。所以，以满足贪心来止贪是很可笑的做法，所谓水涨船高，你越是满足它，它的欲望就越大。火烧人还能够跑开，而贪烧人是无法回避的，因为这个贪欲之法就住在你心中，一旦盛燃起来，就会止不住，没办法安歇。所以</w:t>
      </w:r>
      <w:r w:rsidRPr="002D77DB">
        <w:rPr>
          <w:rFonts w:hint="eastAsia"/>
        </w:rPr>
        <w:lastRenderedPageBreak/>
        <w:t>仔细观察一下，人一旦有了欲望，就会迫不及待，一心要求取到，谁都拦不住，这就是他被贪欲魔所使，完全丧失理智的缘故。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贪人如轮转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贪心诳惑人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无始终世界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更无始贪怨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贪欲人如同轮子一样不停地转，这是贪心诳惑人的结果。这个世界无始无终，从无始以来，贪心的怨敌就住在人心中，不断地折磨人。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贪心所诳人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入于海水中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入饶刀头处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因贪心故受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人被贪心所诳骗，就像入到无边的海水里，或者入到布满刀头的险处，以贪心的缘故，时时要受这样的苦。贪心只要诳惑一下，就算是蝇头小利，人也会不惜一切代价，无数次溺在欲海中，无数次处在刀尖上，无数次受断头之苦，甚至堕到地狱里也不死心。你看，贪心把人骗得多惨！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贪因缘作王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迭亘相杀害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离母子和合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爱物入头处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以贪的因缘做国王时，为了争夺财富、权势、城池、女人等，也都是互相杀害，不惜一切代价来满足他的权力欲、</w:t>
      </w:r>
      <w:r w:rsidRPr="002D77DB">
        <w:rPr>
          <w:rFonts w:hint="eastAsia"/>
        </w:rPr>
        <w:lastRenderedPageBreak/>
        <w:t>领袖欲等等，这都是贪心引发的过患。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若得脱爱毒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彼人舍贪火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若人金土等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则近于涅槃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如果脱离了爱毒，那人就会舍离贪火。如果人达到黄金和泥土等同，他就接近涅槃了。也就是，他心里对于外物没有贪著，在他眼里，黄金跟泥土一样的，没有任何差别，这个人以离贪的缘故，已经趣近涅槃。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戒为最胜财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日为第一光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财物可散坏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戒常不失减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持戒生三天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复生禅境界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戒光无相似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此世未来世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若灭贪火者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以智慧为水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不灭贪心人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解脱不可得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戒是最殊胜的财富，日是第一光明，财物可以散坏，而戒常常不失坏、不损减。也就是，只要心中有戒德，它会在一切处利益你，时时让你得财富。外在的财富可散坏，而心中戒的财富是不会失掉的。以持戒的功德，能够生在欲天、色天、无色天，还能生禅定的境界。此世以及未来世中，戒光都很殊胜，没有与之相似的。如果想灭掉贪的火，要以智慧为水，而不灭贪心的人，没办法得到解脱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彼地狱人，于彼贪火如是烧已，复入阿鼻第二火烧复堕险岸，</w:t>
      </w:r>
      <w:r w:rsidRPr="002D77DB">
        <w:rPr>
          <w:rFonts w:hint="eastAsia"/>
        </w:rPr>
        <w:lastRenderedPageBreak/>
        <w:t>在利刀处三倍极烧。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那地狱人这样被贪火所焚烧后，又入到阿鼻地狱的第二个火烧处，又堕在险岸下，在利刀处受三倍极度地焚烧。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彼地狱处，如旋火轮，乾闼婆城鹿爱相似，如是物贪，如梦所见。阎魔罗人，执地狱人，乃过无量百千年岁，与大苦恼。偷盗业故。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ascii="SimHei" w:eastAsia="SimHei" w:hAnsi="SimHei" w:hint="eastAsia"/>
          <w:b/>
        </w:rPr>
      </w:pPr>
      <w:r w:rsidRPr="002D77DB">
        <w:rPr>
          <w:rFonts w:hint="eastAsia"/>
        </w:rPr>
        <w:t>“如梦所见”，所谓“他世现行犹如梦”，当业成熟时，会像做梦那样现在心前，实际上一无所有。又比如“日有所思，夜有所梦”，白天对某个东西很贪著，夜里就会梦到它的形相，以及自己的求取、获得等各种颠倒的相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处，就像旋火轮、乾闼婆城、鹿群所爱的阳焰那样，都是恶业习气的势力所幻现的假相，看起来好像有，寻找时一无所得，所以叫它“幻相”。就像这样，罪人对于财物的贪欲习气很大，其实一切就像梦里所见那样，全是虚假的。这时阎魔罗人抓住地狱人，在无量百千年岁中，给他很大的苦恼。这都是他过去造偷盗业的缘故。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又彼比丘，观察阿鼻邪行业果。彼见如是作恶业人，彼铁恶处既得脱已，过火聚已，恶业转故，更入异处，名邪见处。彼恶</w:t>
      </w:r>
      <w:r w:rsidRPr="002D77DB">
        <w:rPr>
          <w:rFonts w:hint="eastAsia"/>
        </w:rPr>
        <w:lastRenderedPageBreak/>
        <w:t>业故，见有妇女，如本人中先所见者，先所行者。彼既见已，无始来习欲火发起，即便疾走趣彼妇女。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比丘再来观察阿鼻地狱邪行的业果。他见到这样的作恶之人，从铁恶处地狱里脱离后，穿过大火聚，以恶业转变的缘故，又入到一处叫做“邪见处”的地狱。以恶业力故，他见到一女人，正是他过去在人中见过也一起行淫的。他见了后，无始以来串习的欲火燃起，快速地向那女人奔去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彼妇女者，恶业所作身皆是铁。既前到已，为彼所抱，复呜其口，食其唇等，无有在者如芥子许。身亦食尽，尽已复生，生已复食，食已复生。彼人如是受坚鞕苦。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女人是恶业力变作的，全身都是铁。罪人一到面前，就被女人抱住，吻他的嘴，吃他的唇等，身体全被吃光，连芥子许也没剩下。身体被吃光后又生出来，生了又吃，吃了又生。罪人这样受非常坚固难拔的大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如是欲火不舍，复于异处，更见妇女，欲火所烧，疾走往趣，不念苦恼。彼妇女者，身是金刚，铁火焰燃，抱彼罪人。抱即破碎，如摧沙抟。一切身散，散已复生，生已复散，散已复生，又复更走。如是受苦，欲心不定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罪人像这样欲火不断，在别处又见到这女人，他被欲火所烧，又疾速地奔过去，完全不念过去受的苦恼。这女人身体是金刚，铁火焰燃，她抱住罪人后，罪人马上碎掉，就像摧成了沙抟。一切身体的部分都散裂了，散了以后又生出完整的形体，生了以后又散裂，散裂以后又出生，罪人又往前奔去。就像这样，他重复地受苦，始终处在欲心动荡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如是比丘，见彼处已，闻知亦尔，而说偈言：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像这样，比丘见闻了解到，彼处地狱业力果报的情况后，生了厌离心，这样说道：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女为恶根本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能失一切物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若人乐妇女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乐则不可得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一切法中恶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妇女多谄妒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丈夫因妇女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能令二世失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女人是诸恶的根本，能使得人丧失一切妙好之物，如果男人乐著女人，就得不到真实的乐。贪著女人是一切法中的恶法，女人生性多有谄曲、嫉妒，男人因为女人，会失坏今生和来世的一切安乐。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妇女乐行欲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妇女常行诳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心中所念异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口说异言语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女人喜欢行欲，女人常常诳骗，心口不一致，心中念一个，口里说的话却是另一个。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初时软滑语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后心如金刚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非恩非供养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心轻不忆念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一开始说温软语，别人听着非常舒服，后来心就像金刚一样，非常坚硬，不念恩德，也不作供养，心里轻薄而不再忆念一点情义。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百恩而不念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而计于一恶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心如鹿爱体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妇女恶业地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丈夫欲染心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妇女令人失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此世未来世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女失第一失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即使对她施予百恩，也不忆念，以为理所当然；就算对她做一个恶，也会一直记在心头，计较不休。她的心就像鹿爱即阳焰一样，是虚诳不实的体性。她又是发生无数恶业的所依，所以，女人实在是恶业之地。男人为淫欲心所染，女人令他失坏此世和未来世的一切安乐，所以女人的失坏是第一失坏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若欲受乐者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应当舍妇女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若舍妇女者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世间第一乐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若人欲断爱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悕望大富乐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欲至寂静处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彼应舍妇女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如果要享受安乐，就应当舍离女人，如果能舍离女人，会得到世间第一乐。如果有人想断除爱欲，希求大的富足和安乐，想到达寂静之地，他就应当舍离女人。这里的“寂静”有内外两层涵义，内寂静是内心得到清凉，外寂静是关闭声色五欲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以痴心故，如是无量百千年岁，烧煮破坏，又复更生。彼人彼处若得脱已，复入火聚，烧已煮已，饥渴所逼，处处驰走。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以痴心的缘故，这样无数百千年岁中一直被烧煮破坏，然后又复生。那人脱离彼处后，又入到大火聚中，被烧煮以后，由饥渴所逼，到处奔驰。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就可以看到，淫欲具有欺诳性，它的造作等流很厉害，即使堕到地狱里还是痴心不断。罪人淫欲的习气很重，一见到过去的情人，忍不住又跑过去，要跟她行淫。那女人立即抱住他，亲他的口，咬他的唇，把他吃得一点不剩。他复活之后还是狂心不歇，见到那女人又会追上去，这样不断地死而复生。地狱只不过是把这个景象明显而已，现前的人中，这样的情况很多，人被欲心所使，不断地男追女、女追男，即使吃再多的苦、付出再大的代价，也还是不死心。就像这样，淫欲习气害了我们生生世世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又彼比丘，观察阿鼻不善满足妄语业人，乐行多作，所受果报。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再者比丘继续观察，具足不善体性的妄语业人，对妄语乐行多作，在阿鼻地狱中所受的果报。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彼见闻知，妄语业人，在彼地狱，饥渴乱烧。彼有大力阎魔罗人，执彼罪人而问之曰：汝何所患？答言饥渴。阎魔罗人执集业人，即擘其口而出其舌。恶业力故，如是恶舌，五由旬量。妄语果故。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他见闻了解到，造妄语业的人在阿鼻地狱里，被饥渴乱烧。那里具有大力的阎魔罗人抓住罪人，问他说：“你现在有什么患难？”他回答：“我现在很饥渴。”阎魔罗人抓住这个集妄语业的人，扒开他的口，拔出他的舌头，以恶业力故，这个坏舌头长达五由旬，以妄语业就会这样显现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彼舌既出，阎魔罗人，即取敷置焰燃铁地。以恶业故，作一千犁。在彼地处，犁头焰燃，极大力牛，百到千到，若来若去，纵横耕之。脓血成河。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拔出舌头后，阎魔罗人把它铺展在焰燃的铁地上。以恶</w:t>
      </w:r>
      <w:r w:rsidRPr="002D77DB">
        <w:rPr>
          <w:rFonts w:hint="eastAsia"/>
        </w:rPr>
        <w:lastRenderedPageBreak/>
        <w:t>业故，当时变作一千个犁。就在这个舌面上，犁的头端火焰炽燃，有极大力量的牛拉着犁在舌面上，百道千道、来来回回、纵横地犁耕。舌面上犁出一道又一道的沟，出的脓血流成了河。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河中有虫，又复舌中多饶虫生。舌极柔软，如天服软。如是软舌纵横耕已，复更生合，合已复耕。如是无量百千亿岁，如是恶舌，受恶苦恼，恶苦坚鞕，不可忍耐。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脓血河里有虫子，舌头里又出好多的虫子。舌头极其柔软，就像天人的衣服那么轻软。这样软的舌头经过纵横耕犁以后，完全破碎了，之后又复合成一个完整的舌头，继续受耕犁之苦。像这样，经过无量百千亿年岁，这个坏舌头受极大的恶苦，而这种恶苦非常坚硬，摆脱不掉，罪人无法忍受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彼人受苦，唱唤号哭，孤独无救。如是恶业，非是母作，亦非父作，亦非天作，又复非是异丈夫作。非是不作，非异处来。自作不失，不作不得，作业受果。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那人受苦后，不断地叫唤啼哭，却孤独无依，没人救援。这样的妄语恶业，不是母亲作的，也不是父亲作的，也不是</w:t>
      </w:r>
      <w:r w:rsidRPr="002D77DB">
        <w:rPr>
          <w:rFonts w:hint="eastAsia"/>
        </w:rPr>
        <w:lastRenderedPageBreak/>
        <w:t>天人作的，更不是其他男人作的。不是不作，不是从他处来，而是自己当初造妄语业的缘故。作了妄语业就不会失坏，没有作不会得这种果报，作了就要受这种拔舌耕犁的苦，这都是自作自受，怨不得别人。所以，一切都是由业变现的，造恶业就会受惩罚，要想不受惩罚，切莫造恶业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彼人如是受苦叫唤，阎魔罗人为呵责之，而说偈言。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罪人这样受苦叫唤，阎魔罗人为了呵责他，就宣说以下的偈颂：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应舍离坚恶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无美味妄语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妄语说之人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心轻不久失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所谓“坚恶”，指颠倒习气串习得非常坚固。应当舍离内心顽固的恶行，不要说没有美味的妄语，凡是说妄语的人，心都很轻薄，不久就会失坏。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不信如是处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一切善人舍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不爱如怨家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健者能舍离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“不信如是处”，指妄语无信用之处。这些秉持善道的行者，就像对待怨家一样不爱这个妄语，具足道力的健者能</w:t>
      </w:r>
      <w:r>
        <w:rPr>
          <w:rFonts w:hint="eastAsia"/>
        </w:rPr>
        <w:t>够</w:t>
      </w:r>
      <w:r w:rsidRPr="002D77DB">
        <w:rPr>
          <w:rFonts w:hint="eastAsia"/>
        </w:rPr>
        <w:t>舍离这个妄语。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妄语先自诳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然后诳他人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若不舍妄语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自他俱破坏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妄语先是骗自己，然后骗别人，如果不舍离妄语，无论自他都会遭到破坏。也就是，说妄语，当然首先毁坏自己的心，由于妄语不真实的缘故，违背了本心，因此往后的一切都是颠倒地现，丧失了一切实义。因为一切义由心而生，心发之于口，口既然不真，心也就必然不真，一切真实义的果都不会得到。以妄语来骗人，会损坏自他一切的乐果，所以妄语是自他俱坏的大恶业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妄语言说人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先自口破坏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彼人天舍离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终到恶处去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若喜乐妄语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彼人无好处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世出世间道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妄语故舍离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人说妄语，首先是破坏自己的口，人天也不护持他而舍离，终究会到恶处去。如果喜乐说妄语，这个人得不到好处，妄语完全是欺骗自他、损害自他的，心不真实的缘故，什么利益也得不到。再者，世间出世间的道，以妄语故完全会舍离，世间的道走不了，出世的道也行不通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妄语坚报坚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黠慧人舍离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依止妄语人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到于地狱处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妄语是坚报中的坚报，一旦说了妄语，这种业报很难拔</w:t>
      </w:r>
      <w:r w:rsidRPr="002D77DB">
        <w:rPr>
          <w:rFonts w:hint="eastAsia"/>
        </w:rPr>
        <w:lastRenderedPageBreak/>
        <w:t>除掉，一直会缠绕着自己，所以，识知利害的黠慧人会舍离妄语。而依止妄语的人，以此恶业故，会到达地狱处。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实说人中胜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一切人供养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妄语一切舍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如是应实语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有诚实美德的人，他成为人中的殊胜，一切人都供养他。而说妄语的话，一切人都会舍离他，世间人一旦识破他的假话，谁都不再信任他，所以应当说真实语。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若不杀实语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软心悲众生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实语为天阶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实为第一法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如果人能够说诚实语，以柔软心、悲愍心护念众生，不欺骗众生，守持这样的善行，那实语就成为提升至高层的阶梯，所以实语是第一法。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若人地狱行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阎魔罗人前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彼因缘妄语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智者如是说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如果一个人要悲惨地在地狱中行，走到阎魔罗人面前受刑，他的因缘就是妄语，照见缘起真相的智者如是明说。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毒罥钩相似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如刀如火等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若说妄语者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多受恶果报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妄语就像毒药、罥索、铁钩或者利刀、火焰等，如果说妄语，就要受很多的恶果报。剧毒能毁坏人身，罥索能系缚人，钩子能钩裂人，刀能毁坏身体，火能焚烧殆尽，就像这样，一旦说妄语，必然会导致自我的毁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欲求善业果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欲得见真谛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常应实语说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舍离恶妄语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想求得善业的果报，想得见真谛，应当恒常说诚实语，舍离虚妄之语。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地狱人，受如是等坚鞕苦恼，如是无量百千年岁犁耕其舌，彼妄语人，舌还入口。彼人怖畏，破口破面处处驰走。堕炭火聚，入已被烧。彼人如是受大苦恼，无救无归。更复有余阎魔罗人，手执棒刀。彼地狱人，从头至足皆令破散，唱唤啼哭而常不息。阿鼻之火，常极烧燃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人受这样的坚固难拔的苦恼，在无量百千年岁中受犁耕舌头的苦，受完此报，舌头又回到他口中。那人非常怖畏，破口破面，到处奔驰。又堕在炭火聚中，一进去就被烧燃。他是这样受极大的苦恼，无归无救。又有别的阎魔罗人，手拿着棒刀，地狱人从头到脚全部被劈裂破散，他受此大苦，不断地唱唤啼哭，时时不能止息。阿鼻地狱的火常常</w:t>
      </w:r>
      <w:r w:rsidRPr="002D77DB">
        <w:rPr>
          <w:rFonts w:hint="eastAsia"/>
        </w:rPr>
        <w:lastRenderedPageBreak/>
        <w:t>极度烧燃，罪人又受到这种烈火烧身之苦。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观察两舌，乐行多作，所得果报。彼见闻知此地狱人，两舌业果。两舌因故，复到极恶地狱之中。彼处更有阎魔罗人，转更甚恶。罪人见之，问罪人曰：汝何所患？答言患饥。阎魔罗人，即擘其口，挽出其舌，手中提之。如是舌量三百由旬，如是普出。彼阎魔罗，无慈恶人，取焰铁刀，刃利焰燃，割舌一厢。彼舌一厢有狗野干豺等食之。彼受如是极恶苦恼，唱唤号哭声自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比丘观察两舌乐行多作的果报，他见闻了解到这地狱人两舌的业果。罪人以两舌业因的缘故，又堕到极险恶的地狱中。那里有阎魔罗人更加凶恶，见了罪人后问他说：“你有什么患难？”他回答：“我很饿。”阎魔罗人就扒开他的口，拉出舌头，提在手中。这舌头的量有三百由旬，这样全部被拉了出来。那没有慈悲、凶恶的阎魔罗人拿着焰燃的铁刀，刀刃锋利，火焰炽燃，迅速割掉舌头的一边，割下的这边有狗、野干、豺狼等来吃。罪人受这样极恶的苦恼，唱唤啼哭声停止不了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彼地狱人如是唱唤，阎魔罗人呵责之故，而说偈言：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地狱人这样大声唱唤，阎魔罗人为呵责他而宣说以下的偈颂：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汝以破坏心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而作多语说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一切法中垢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彼果如是煮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破坏语恶人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生处常孤独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何人两舌说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善人所不赞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你以破人关系的心而作两舌说，这是一切法中的垢染，以它的果报，你就要这样被烧煮。说破坏语的恶人，所生之处常常孤独无依。谁人说两舌，善人是不会赞叹的。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生处常凡鄙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在于恶处生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若人两舌说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则是痴所秉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他所生之处非常地凡鄙下劣，在这样的险恶处出生。如果人说两舌，是被痴心所持的缘故。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恶业行之人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常被地狱烧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若人乐作恶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彼常两舌说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行恶业的人常常被地狱火焚烧。如果人欢喜作恶，他常常会说两舌，搬弄是非。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第一恶所诳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密言不隐覆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两舌人两面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常食他背肉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他被两舌的第一恶业所诳骗，对于本应隐秘的话不作隐藏，在张三面前说李四，在李四面前说张三，这就是两舌人的两面性。以这样造恶的缘故，他背上的肉常常被吃掉。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若人舍两舌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彼人常坚密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知识兄弟等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常不曾舍离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如果人舍弃了两舌，他跟谁的关系都非常地坚固、密切，无论相知还是兄弟等，恒常跟随他，不会舍离。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若人舍两舌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常护王密语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舍两舌寂静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若人离妒恶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何故不行法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何不舍两舌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今受两舌果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何故心生悔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如果人舍离了两舌，常常能守护国王的密语，舍弃两舌也会内心寂静。如果人想远离嫉妒之恶，为什么不行于法道？为什么不舍离两舌呢？当初肆意地造恶，现在受两舌的果报，因果使然，为什么心生后悔呢？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阎魔罗人，如是呵责地狱人已，受舌苦人，入大苦海，乃过无量百千年岁。彼人恶业，若脱彼处坚鞕苦已，舌还如本，更不复见阎魔罗人。彼地狱人，既得脱于地狱中苦，处处急走，受第一苦，不可忍耐。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阎魔罗人这样呵责地狱人后，这受着割舌之苦的人入在大苦海里受报，经过了无量百千年岁。直到他的恶业穷尽，脱离彼处的坚固苦后，舌头才恢复如初，再也不见阎魔罗人。那地狱人脱离地狱的苦后，到处火急奔驰，受着第一大苦，无法忍耐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恶业风力，吹恶报薪，大火烧燃，处处急走。彼处复有阎魔罗人执而问曰：汝何所患？恶业因缘，即便答言：我今患饥。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恶业的风力吹着恶报的薪柴，大火普遍烧燃，罪人急速奔驰，到处躲避。那里又有阎魔罗人抓住他问：“你有什么苦患？”以恶业因缘，他回答：“我现在很饥饿。”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，即擘其口而取其舌，大势力人以刀割之，驱令自啖。彼患饥急，即自食舌，涎血流出，彼人如是自食其舌。彼舌如是割已复生，割已复生。业罥力故，宛转在地，唱唤号哭。彼人苦恼，眼转睛动，受大苦恼，孤独无伴，自作自受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时，阎魔罗人扒开他的口取出舌头，这具大势力的人用刀割了，逼他吃下去。罪人当时饿得厉害，就自己吃了舌头，血水从口里流出，他这样吃了自己的舌头。以恶业力故，舌头割了又生，割了又生。以业的罥索力的缘故，他在地上</w:t>
      </w:r>
      <w:r w:rsidRPr="002D77DB">
        <w:rPr>
          <w:rFonts w:hint="eastAsia"/>
        </w:rPr>
        <w:lastRenderedPageBreak/>
        <w:t>痛得翻来覆去，唱唤啼哭。这人受此苦恼时，眼睛胡乱转动，受极大苦恼，孤独无伴，这一切都是他自作自受。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阎魔罗人为呵责之，而说偈言：</w:t>
      </w:r>
    </w:p>
    <w:p w:rsidR="003B048A" w:rsidRDefault="003B048A" w:rsidP="00B73020">
      <w:pPr>
        <w:pStyle w:val="ad"/>
        <w:ind w:firstLine="480"/>
      </w:pPr>
    </w:p>
    <w:p w:rsidR="001466DC" w:rsidRDefault="001466DC" w:rsidP="00B73020">
      <w:pPr>
        <w:pStyle w:val="ad"/>
        <w:ind w:firstLine="480"/>
      </w:pPr>
      <w:r w:rsidRPr="002D77DB">
        <w:rPr>
          <w:rFonts w:hint="eastAsia"/>
        </w:rPr>
        <w:t>阎魔罗人为呵责他，而说以下的偈颂：</w:t>
      </w:r>
    </w:p>
    <w:p w:rsidR="003854E6" w:rsidRPr="003854E6" w:rsidRDefault="003854E6" w:rsidP="003854E6">
      <w:pPr>
        <w:pStyle w:val="01"/>
        <w:rPr>
          <w:rFonts w:ascii="Calibri" w:eastAsia="SimSun" w:hAnsi="Calibri" w:hint="eastAsia"/>
          <w:lang w:val="en-US" w:eastAsia="zh-CN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舌弓之所放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利口语火箭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若人恶口说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彼果此相似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舌头的弓放出锋利的恶口火箭，伤害了别人。如果人这样说恶口，会得到相似的果报，也就是得到割舌之苦。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如世食肉者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一切人舍离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若人恶口说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彼人舌如毒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就像世间的食肉者，生性凶残，一切人都舍离他。同样，如果人说恶语，他的舌头像毒一样伤人，一切人也会舍离他。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刀火毒等恶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此恶非大恶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若人恶口说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此恶是大恶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利刃、烈火、剧毒等的恶，尚且不是大恶。如果人说恶口，这才是真正的大恶。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舌钻能生火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在心中增长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人中恶口火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如烧干燥薪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舌头的钻能生火，火在心中会越烧越旺。在人中说恶口的火，就像焚烧干柴一样，会烧毁自他的一切。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若人乐甜语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一切人供养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如自母无异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心喜如己父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如果人喜欢说甜语，一切人都会供养他，就像对待自己的母亲一样，对他心生欢喜，如同对待自己的父亲一样。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甜语第一善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因乐果亦乐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不尽能除恶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利一切世间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甜语是第一善，因乐果也乐，得到无尽乐的受用，能够遣除恶行，利益世间的一切。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甜语为天阶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甜为第一藏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甜为世间眼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甜如蜜无异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甜语是往上升进的阶梯，甜语是第一宝藏，甜语是世间眼目，甜语像纯蜜一样。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恶口第一恶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说已到地狱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汝舌作自受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今何悔故生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恶口是第一恶，说了就会堕到地狱里。你的舌头说恶口的缘故，感受割舌之苦，一切是自作自受，现在何故悔恨呢？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阎魔罗人，如是呵责地狱罪人，乃过无量百千年岁，彼恶业人，妄语恶口，乐行多作，教他随喜，受如是苦。若脱彼处，处处驰走。又复更有阎魔罗人，执持极烧，与大苦恼。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阎魔罗人这样呵责地狱罪人后，经过无量百千年岁，那恶业人以妄语恶口业乐行多作、教他随喜的缘故，一直受这样的大苦。脱离彼处后，他到处奔驰，又被阎魔罗人抓住，极度地烧燃，感受极大的痛苦。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又彼比丘，观察绮语，乐行多作，恶业果报。彼见闻知，此地狱人，自业果报，受极苦恼，第一苦逼。得脱如是阎魔罗人，处处驰走。复更为余阎魔罗人，执捉问言：汝何所患？彼即答言：患饥极渴。而说偈言：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比丘观察绮语乐行多作的恶业果报。他见闻了解到，这个地狱人以自业果报受极度的苦恼，被第一大苦所逼。他脱离这样的阎魔罗人后，到处奔驰，又被其他的阎魔罗人抓住问道：“你有什么苦患？”他就回答：“我极度地饥渴。”而且这样说偈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自身功德尽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自身钻所生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铁火烧饥渴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我受恶烧苦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自身的功德已经穷尽，被自身的恶业钻所生的铁火焚烧，极度地饥渴，还是死不了，我受这样恶烧的大苦。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如冰雪于火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如须弥芥子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饥于地狱火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其胜亦如是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就像冰雪与火，或者须弥与芥子那么大的差距，我心中的饥饿火也是远远胜过了外在的地狱火。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地狱火势力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不行于异处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如是饥渴火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天中亦能到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如此地狱中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受余重苦恼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如是苦虽重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不如渴火苦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地狱火的势力不会走到其他处，而我这样的饥渴之火连天上也能到。就像这样，地狱中受的其他深重的痛苦，虽然这些苦是很重，但还是不如饥渴之火的苦痛大。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阎魔罗使闻彼语已，焰燃铁钳以擘其口，焰燃铁钵，盛赤铜汁，热沸焰燃置其口中。彼不相应绮语罪过故烧其舌，即时消洋如雪在火。彼地狱人受二种苦，不可具说。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阎魔罗人听到他的话后，就用烈焰炽燃的铁钳扒开他的</w:t>
      </w:r>
      <w:r w:rsidRPr="002D77DB">
        <w:rPr>
          <w:rFonts w:hint="eastAsia"/>
        </w:rPr>
        <w:lastRenderedPageBreak/>
        <w:t>口，又用烈焰炽燃的铁钵盛了红色的铜汁，把这滚沸焰燃的红铜汁倒进他口里。这就是他过去说不相应绮语罪过的缘故，现在受烧舌头的果报，舌头很快融化掉，就像雪在火里融化那样。这个地狱人受到铁钳扒口、铜汁烧舌的两种大苦，苦状难以形容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如是烧已，唱声大唤。以大唤故，更复多多，内其口中。焰燃赤铜烧其舌已，次烧咽喉。烧咽喉已，次烧其心。既烧心已，次烧其肠。既烧肠已，次烧熟藏。烧熟藏已，从下而出。如是罪人，受苦唱唤。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样被烧以后，他大声地叫唤。以大声叫唤的缘故，又有更多的铜汁灌到他口里。这炽燃的红铜汁先烧掉他的舌头，再烧咽喉，烧掉咽喉又烧他的心，烧掉心又烧他的肠，烧掉肠又烧他的熟藏，烧完熟藏就从下门流出。像这样，罪人受苦不断地叫唤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阎魔罗人即为说偈，呵责之言：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阎魔罗人就说了以下偈颂来呵责罪人：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前后不缚句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无义不相应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汝本绮语说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彼果如是受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前后无有关联的不相属的语句、无有意义的不相应的语句，你过去就说这些绮语，所以现在受这样的果报，没有什么可抱怨的。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若常不实说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若常不读诵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彼则非是舌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唯可是肉脐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若人常实语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常乐善功德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彼则是天阶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乃得名为舌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如果常常说不实的话，常常不读诵，那么它就不算是舌头，而只是一个肉脐。如果人常常说实语，常常欢喜善功德，那它就是生天的阶梯，有这种作用的才可以称为“舌头”。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阎魔罗人如是呵责地狱罪人。既呵责已，复以热沸洋赤铜汁，置彼地狱罪人口中。如是无量百千年岁，以不相应绮语说故，如是恶报。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阎魔罗人这样呵责地狱罪人后，又把炽热滚沸的红铜汁灌进地狱罪人的口中。像这样无量百千年岁中，由于说不相应绮语的缘故，得到了这种恶报。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彼地狱人若得免离阎魔罗人，处处驰走。复入火聚，身体消洋，脚髀腰等在火聚中，皆悉洋消，如生酥块，洋已复生。彼人如是望救望归，处处驰走。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那地狱人脱离阎魔罗人以后，到处奔驰。又进入一处大火聚中，身体被消解融化，脚部、髀骨、腰部等在火聚当中全部被烧融了，就像生酥块那样，烧融后又生出。他希望得到救护，到处奔驰。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2D77DB">
        <w:rPr>
          <w:rFonts w:hint="eastAsia"/>
        </w:rPr>
        <w:t>以恶业故，望见有城，满中宝物，他人守护。如是痴人，恶业因故，心生贪著，走向彼物，谓是已有。彼贪心人，恶不善业，乐行多作，所得果报，于地狱中，心颠倒见。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以恶业力的缘故，他远远地看到有一座城，里面充满了宝物，被人守护着。这个痴人以恶业因故，就生了贪著心，疾速地奔向那些宝物，还说那些是自己所有的。这个贪心人由于对恶不善业乐行多作，在受果报时，在地狱里心会颠倒而见。也就是，明明是厌恶的苦境，以颠倒心会看成喜欢的，这正是引诱他去受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见已，以贪心故，望多受用。以贪心故，手中刀生，走向彼物。既到物所，以刀相斫。彼地狱人迭相削割，如是相割，唯有骨在。后复更生，生已更割，割已复生，乃过无量百千年岁。恶业所作，阎魔罗人，手执利刀，</w:t>
      </w:r>
      <w:r w:rsidRPr="002D77DB">
        <w:rPr>
          <w:rFonts w:ascii="SimSun" w:eastAsia="SimSun" w:hAnsi="SimSun" w:cs="SimSun" w:hint="eastAsia"/>
        </w:rPr>
        <w:t>㓟</w:t>
      </w:r>
      <w:r w:rsidRPr="002D77DB">
        <w:rPr>
          <w:rFonts w:hint="eastAsia"/>
        </w:rPr>
        <w:t>地狱人，捉地狱人，一切割削。一切肉尽，无芥子许，唯有骨在。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当时他这样见了后，以贪心的缘故，希望在那里多得到受用，手里自然生出刀来，奔向那些宝物。到了以后，地狱人为了争夺宝物，用刀互相砍杀。那时他们互相削砍、割截，以这样相互割截的缘故，最后只剩下一堆骨头。之后又生出完整的形体，生了以后又互相割截，割了又生，这样一直经过了无量百千年岁。以恶业的变化力，有阎魔罗人手拿着利刀来割地狱人，抓住地狱人一切割削。这地狱人的身肉被全部割尽，没有芥子许存留的，只剩下一具骨头。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彼地狱人唱唤号哭，忧愁苦恼。如是割削，削已复生，如以刀割。阎魔罗人若置河中，即复还活。如是如是，彼地狱人还复更生，如是受苦，唱唤号哭。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那地狱人大叫号哭，忧愁苦恼。他被这样割削，削了又生，就像在用刀子割。阎魔罗人如果把他放到河里，很快又活过来。就像这样，那地狱人活过来以后，还要这样受苦，痛得大叫啼哭。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/>
        </w:rPr>
      </w:pPr>
      <w:r w:rsidRPr="002D77DB">
        <w:rPr>
          <w:rFonts w:hint="eastAsia"/>
        </w:rPr>
        <w:t>阎魔罗人复为说偈，呵责之言：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贪所坏丈夫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为贪之所诳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于他物悕望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此间如是煮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贪心恶不善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痴人心喜乐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贪心还自烧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如木中出火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阎魔罗人复为说偈，呵责罪人说：被贪毒毁坏的男人，你被贪所诳骗，对于他人的财物等常常以贪心求取，希图占为己有，所以在这里要这样被烧煮。贪心是恶的，是不善的，痴人心里喜乐这恶行，反过来贪心会烧毁自己，就像木中出火反过来烧掉木头那样。也就是，愚人从内心生了贪心之火，这把火又会把他烧毁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贪心甚为恶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令人到地狱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如是应舍贪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苦报毒恶物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见他人富已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贪心望自得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彼贪生毒果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今来此处受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贪心是很恶劣的，能把人送到地狱里，因此，应当舍掉贪这个苦报的毒恶之物。见到他人富有，就以贪心希望自己得到，以这个贪得心生了毒果，所以现在来这里受报。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t>阎魔罗人如是责疏地狱罪人。既责疏已</w:t>
      </w:r>
      <w:r w:rsidRPr="002D77DB">
        <w:rPr>
          <w:rFonts w:hint="eastAsia"/>
        </w:rPr>
        <w:t>，</w:t>
      </w:r>
      <w:r w:rsidRPr="002D77DB">
        <w:t>然后多多与诸苦恼。如是无量百千年岁</w:t>
      </w:r>
      <w:r w:rsidRPr="002D77DB">
        <w:rPr>
          <w:rFonts w:hint="eastAsia"/>
        </w:rPr>
        <w:t>，</w:t>
      </w:r>
      <w:r w:rsidRPr="002D77DB">
        <w:t>乃至恶业未尽已来</w:t>
      </w:r>
      <w:r w:rsidRPr="002D77DB">
        <w:rPr>
          <w:rFonts w:hint="eastAsia"/>
        </w:rPr>
        <w:t>，</w:t>
      </w:r>
      <w:r w:rsidRPr="002D77DB">
        <w:t>时节长远</w:t>
      </w:r>
      <w:r w:rsidRPr="002D77DB">
        <w:rPr>
          <w:rFonts w:hint="eastAsia"/>
        </w:rPr>
        <w:t>，</w:t>
      </w:r>
      <w:r w:rsidRPr="002D77DB">
        <w:t>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阎魔罗人这样斥责地狱罪人以后，接着多多地给他苦恼。就像这样经过无量百千年岁，乃至恶业的习气势力没有穷尽之间，罪人在长远的时节里不断地受苦。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彼地狱人，若离彼处，望救望归，处处驰走。复入火聚，堕</w:t>
      </w:r>
      <w:r w:rsidRPr="002D77DB">
        <w:rPr>
          <w:rFonts w:hint="eastAsia"/>
        </w:rPr>
        <w:lastRenderedPageBreak/>
        <w:t>极焰燃热铁之地，宛转复起，处处驰走，孤独无伴。恶业行人，恶业怨家，将入地狱。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地狱人离开了彼处后，希望得到救护，处处驰走。又进入一处大火聚中，堕在极度火焰炽燃的热铁地中，倒在地上翻来覆去，然后又起身处处奔驰，孤独没有伴侣。这个恶业行人被恶业的怨家带到了地狱，也就是恶业是自己最大的怨家，它把自己整惨了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若复得离阎魔罗人，处处驰走。此人嗔心，乐行多作，果报今受，无救无归。师子虎蛇恶嗔之类，现住其前，彼人怖畏，处处驰走。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如果又离开阎魔罗人后，处处驰走。由于他过去以嗔心对</w:t>
      </w:r>
      <w:r>
        <w:rPr>
          <w:rFonts w:hint="eastAsia"/>
        </w:rPr>
        <w:t>种种</w:t>
      </w:r>
      <w:r w:rsidRPr="002D77DB">
        <w:rPr>
          <w:rFonts w:hint="eastAsia"/>
        </w:rPr>
        <w:t>的恶业乐行多作，所以现在受此果报，得不到归救。狮子、虎、蛇等恶嗔类的旁生现在他面前，他十分怖畏，处处奔驰。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以恶业故，而不能走，为彼所执，极大嗔怒，先食其头。既被食头，唱唤悲苦，宛转在地。复有恶蛇，牙有恶毒而复啮之，而食其胁。虎食其背，火烧其足，阎魔罗人，复远射之。如是受苦。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以恶业力故他逃不掉，旁生抓住他，以极大的嗔怒先吃掉他的头。他被吃掉头以后叫唤悲苦，在地上不断地翻转。又有恶蛇以剧毒的牙齿来咬他，吃他的胁部，又有老虎吃他的背，火烧他的脚，阎魔罗人又在远处射他。像这样受种种大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阎魔罗人复为说偈，呵责之言：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汝为嗔所烧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人中最凡鄙　复到此处烧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何故今唱唤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阎魔罗人又为他说偈，这样呵责说：你被嗔火所烧，是人中最凡鄙下劣的，以造作恶业故，又来此处被烧，一切都是自作自受，为什么现在叫唤呢？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嗔为第一因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令人生地狱　如绳系缚汝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今得此苦恼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嗔是第一恶因，使人生在地狱里，它就像绳索一样系缚着你，所以现在得这样的苦恼。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嗔心诳痴人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常念嗔不舍　不曾心寂静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如蛇窟中住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愚痴的人被嗔心所诳骗，恒常念着嗔而不能舍离，心不曾有片刻寂静，就像住在蛇窟中一样。也就是心比喻成洞窟，</w:t>
      </w:r>
      <w:r w:rsidRPr="002D77DB">
        <w:rPr>
          <w:rFonts w:hint="eastAsia"/>
        </w:rPr>
        <w:lastRenderedPageBreak/>
        <w:t>嗔比喻成洞窟中的蛇，人处在嗔心当中衔恨不舍，就好像待在蛇窟里一样。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若人坚恶体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恒常多行嗔　彼人不得乐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如日中之闇　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如果人有顽固的恶性，恒常造很多的嗔恚业，他就得不到快乐，犹如日光中得不到黑暗。“日中之暗”是说不可得，就如同说龟毛兔角般，指毕竟不可得。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非法非多财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非知识非亲　一切不能护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嗔恚乱心人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法不能护，多财富不能护，相识者不能护，亲人不能护，一切都不能护这嗔恚乱心的人。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于此世他世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能作黑闇果　复能到恶处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是故名为嗔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在此世和他世能造作黑暗的果，而且能使人堕到险恶处，所以把它叫做“嗔”。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不嗔者第一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嗔人则非胜　若人舍离嗔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彼人趣涅槃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不嗔是第一之人，嗔恚他人不好，如果人能舍离嗔，就</w:t>
      </w:r>
      <w:r w:rsidRPr="002D77DB">
        <w:rPr>
          <w:rFonts w:hint="eastAsia"/>
        </w:rPr>
        <w:lastRenderedPageBreak/>
        <w:t>会趣近涅槃。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汝以嗔因缘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>到恶处地狱　业尽乃得脱</w:t>
      </w:r>
      <w:r w:rsidRPr="002D77DB">
        <w:rPr>
          <w:rFonts w:hint="eastAsia"/>
        </w:rPr>
        <w:t xml:space="preserve">  </w:t>
      </w:r>
      <w:r w:rsidRPr="002D77DB">
        <w:rPr>
          <w:rFonts w:hint="eastAsia"/>
        </w:rPr>
        <w:t xml:space="preserve">宛转何所益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你以嗔的因缘堕到险恶处的地狱，业力尽了才能从中脱出，你现在这样翻转号哭有什么利益呢？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阎魔罗人如是呵责地狱罪人。既呵责已，复更箭射。师子虎等多嗔畜生，以嗔因故，杀而食之。彼业相似，得相似报，果似种故。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这样呵责地狱罪人后，就再向他射箭。狮子、虎等多嗔的畜生以嗔因的缘故，杀死他而吞食。这跟他过去造的嗔业相似，所以得到相似的果报。因为果似因种的缘故，也就是变现的果相和因种是同类，造何种因就得何种果，没有丝毫的紊乱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如是罪人，恶业果报，久时煮食。若脱彼处，望救望归，处处驰走。邪见恶因，五逆果报，得如是道，生在阿鼻。如是五逆，决定彼受，如业相似。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这样，罪人以恶业的果报故，在长久时中煎煮而被吃掉。</w:t>
      </w:r>
      <w:r w:rsidRPr="002D77DB">
        <w:rPr>
          <w:rFonts w:hint="eastAsia"/>
        </w:rPr>
        <w:lastRenderedPageBreak/>
        <w:t>如果脱离了彼处，他希求得到归救，又处处奔驰。以邪见恶因的缘故，他造下五逆恶业，所受的果报就是生在阿鼻这样的地狱中。因此，造五逆罪是决定受报的，以与恶业相似的方式而感受。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彼地狱人，在于何处？摩娑迦离及不兰那、提婆达多、居迦离等，彼处烧煮。彼地狱人，到大地狱，决定烧煮，彼受第一急恶苦恼。彼处苦者，何者苦恼？一切众生，不能说喻。如是阿鼻地狱罪人，受大苦恼。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人在哪里呢？摩娑迦离、不兰那、提婆达多、居迦离等恶人都在彼处被烧煮。彼地狱人到了这个大地狱处决定被烧煮，他受到第一猛急恶劣的苦恼。那里的苦是怎样呢？一切众生没办法言说，也没有相似的譬喻形容，也就是说不出、比喻不出的大苦。像这样，阿鼻地狱的罪人受极大的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恶业行人闇聚和集。一切众生，毛起地狱。在上雨刀，阿鼻之人，烧煮劈裂，又复更生，生已复裂，更劈更烧。雨金刚枷，雨金刚雹，又复雨石。破坏碎散。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恶业行人非常多，是一个黑暗聚的和集。这个地狱受报</w:t>
      </w:r>
      <w:r w:rsidRPr="002D77DB">
        <w:rPr>
          <w:rFonts w:hint="eastAsia"/>
        </w:rPr>
        <w:lastRenderedPageBreak/>
        <w:t>的情形让一切众生汗毛竖立。从上方降下刀雨，阿鼻地狱的人被烧煮劈裂，活过来以后又遭到劈裂，再劈再烧。又从空降下了金刚枷雨、金刚雹雨，然后又降下石头雨，罪人的身体都碎散破坏掉。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彼五逆人，如是烧已，又复更有十一焰聚，受大苦恼，不可忍耐。十方十焰。第十一者，饥渴火聚，以饥渴故，口中焰出。彼人周匝，十焰围身。如是烧煮，遍其身体，无有微细如毛孔许而不烧燃。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五逆罪人被这样焚烧后，又有十一个火焰聚烧在身上，受极大苦恼，无法忍耐。十方有十个火焰聚，也就是上下、东南西北、东南西南、东北西北十个方向都有火焰。第十一个火焰聚是内心的饥渴火聚，以饥渴的缘故口中喷出火焰。这十个火焰聚周匝围绕他的身体，他这样被烧煮，周遍了全身，连毛孔许的微细地方都被烧燃，没有一处剩下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诸罪人，平等被烧，乃至无有毛根许乐，故名阿鼻。乃至无有微少许乐，故名阿鼻。一切诸根，一切境界，皆悉煮熟，以不正心，故名阿鼻。此世间退，更无生处，唯生于彼，大地狱中，苦更无过，时节无数，故名阿鼻。一切欲界所摄众生，最为极下，故名阿鼻。如是阿鼻，更无过者，故名阿鼻。如是阿鼻，更无胜</w:t>
      </w:r>
      <w:r w:rsidRPr="002D77DB">
        <w:rPr>
          <w:rFonts w:hint="eastAsia"/>
        </w:rPr>
        <w:lastRenderedPageBreak/>
        <w:t>者，故名阿鼻。彼大地狱，如头已上，更无有物。如是阿鼻地处甚热，亦复如是，更无有上，故名阿鼻。彼阿鼻处，其地最热，更无有过。热沸赤铜，烧赤肉骨，更无过者，故名阿鼻。彼处地密，故名阿鼻。彼地狱处，脂肉骨髓一切焰燃。彼地狱人普皆焰燃，不可分别此人彼人，微细中间更不可得，故名阿鼻。如山中河势力不断，昼夜常急，彼阿鼻处，常受苦恼。势力不断，彼人苦恼不可休息，乃至劫尽，复无中间，故名阿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些罪人同等被烧毁，乃至没有毛根许的快乐，所以叫做“阿鼻”。乃至没有微少的乐受，所以叫“阿鼻”。以过去心邪不正的缘故，感得一切诸根、一切境界都在烈火的烧煮当中，全部被烧煮熟透，所以叫“阿鼻”。从这世间道死后再没有别的生处，就唯一生在这大地狱中，所以叫做“阿鼻”。在一切欲界所摄的众生中，这里的众生是最下层的，所以叫“阿鼻”。阿鼻里的苦最重，受苦的时间更是无有量数。这样的阿鼻，没有超过它的，所以叫“阿鼻”。这样的阿鼻，没有胜过它的，所以叫“阿鼻”。就像头上再没有其他的东西，这样的阿鼻地狱极度炽热，也是没有超过其上的，所以叫“阿鼻”。这个阿鼻地狱的地最极炽热，没有超过它的，炽热沸腾的红铜烧着红色的肉骨，也没有超过它的，所以叫“阿鼻”，就是说这里烧煮得最厉害。这里的地稠密，所以叫“阿鼻”。在这个地狱处，脂肪、肌肉、骨骼、骨髓</w:t>
      </w:r>
      <w:r w:rsidRPr="002D77DB">
        <w:rPr>
          <w:rFonts w:hint="eastAsia"/>
        </w:rPr>
        <w:lastRenderedPageBreak/>
        <w:t>一切都烧得火焰炽燃，地狱人成了完全的火焰，没办法分别这个人那个人，连中间很细微的缝隙也不可得，所以叫“阿鼻”。就像山中的河流势力不断，昼夜恒常湍急地奔流，在阿鼻地狱里，罪人也是昼夜不断地常受苦恼。业的势力不断，罪人受苦便没有一刹那停息，一直到劫尽之间也没有休息之时，所以叫做“阿鼻”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彼人苦恼，不可得说。此有少喻。如海水渧，不可得数。如是如是，阿鼻地狱，恶业行人所受苦恼，不可得数，不可得说。一切苦处，更无有如阿鼻处者。以业重故，受苦亦重。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的苦恼没办法说，这里用少分譬喻来说明。比如海里的水滴没办法计数，就像这样，在阿鼻地狱里，恶业行人所受的苦恼没办法计算它的数量，也没办法言说它的程度等等，一切苦处再没有超过阿鼻地狱的。以业重的缘故，受苦也重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作一逆，彼人苦轻。若作二逆，彼人身大，受苦亦多。如是次第，一切身分，皆悉转大，苦亦如是，业因重故。如是苦因，更无相似。如受乐受，阿迦尼吒，更无相似。苦乐二处，如是上下，皆不可喻。如是上下，边不可喻。何以故？以作恶业，作恶业故，因相似果。于地狱中，在地狱边，相似譬喻不可得故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就像这样，如果作一逆罪，得到的苦较轻微；如果作二逆罪，身体会变得庞大，受苦也多。这样依次地衡量，恶业越重，罪人的身体就越庞大，苦受也会越来越重，以业因重的缘故。这样的苦因没有和它相当的，找不出第二个。就像在阿迦尼吒天受用乐受一样，也是独一的，没有与它相似的。在三界里，这样极苦和极乐的上下两处，都无法用其他的事物来作譬喻。什么缘故呢？由作恶业的因极重的缘故，果是与因相似的方式而现；而且地狱里无论中边，在尽其量度的范畴里也没有与之相仿的譬喻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彼人如是，或有一劫，或有减一劫，在彼烧煮。恶业尽已，尔乃得脱。以因尽故，其果乃尽。如火尽故，其热亦尽，如种失故，其芽亦失。如是阿鼻地狱之人，若恶业尽，无气烂坏，于彼地狱尔乃得脱。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这样或者是一劫，或者是减一劫，在彼处被烧煮，直到恶业的势力穷尽后才得以脱出。以因尽的缘故，果也就尽了，就像火灭了热也就尽了，或者种子坏了芽也就失坏了一样。这样的阿鼻地狱之人，直到恶业的习气势力已经完全穷尽、腐烂败坏，才会从地狱里脱出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若得脱已，余残业果，针孔山岩饿鬼中生。既生彼处，饥渴</w:t>
      </w:r>
      <w:r w:rsidRPr="002D77DB">
        <w:rPr>
          <w:rFonts w:hint="eastAsia"/>
        </w:rPr>
        <w:lastRenderedPageBreak/>
        <w:t>烧身，其身犹如火烧树林。若脱彼处生畜生中，舒舒摩罗。复生屎中，作不净虫。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从地狱脱出以后，以余残业果的势力没有穷尽故，会受生为针孔山岩的饿鬼，然后身体被饥渴之火所烧，就像火烧树林那样。有些饿鬼全身焦黑，就是饥渴火烧的缘故。脱离饿鬼以后，又会生在畜生里，成为舒舒摩罗那样的旁生，又有生在屎中做不净虫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2D77DB">
        <w:rPr>
          <w:rFonts w:hint="eastAsia"/>
        </w:rPr>
        <w:t>于饿鬼中，二百千世，饥渴烧煮。于畜生中，经二千世，恶不善业余残势力，种种生处，一切苦恼。畜生之中，种种恶食，心常忆念，杀生处生。复于彼处，迭相食啖，受大苦恼。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在饿鬼中，二百千世不断地感受饥渴烧煮的苦。在畜生中经历二千世，以恶不善业的余残势力生在种种生处，一切都带来苦恼。畜生中有各种残杀、吞啖等的苦，会生在心里常常忆念杀生的地方，而且在那里互相吞食，受大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若脱彼处，过去业力，得生人中，于五百世胎中而死，复五百世生已而死，为乌所食，复五百世未行而死。是彼恶业余残果报。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从彼处脱离以后，如果以过去的善业力生在人中，也是五百世死在胎中；又有五百世才出生就死了，然后被乌鸦吃掉；又有五百世还不会走就死了。这些都是嗔心恶业的余残果报。</w:t>
      </w:r>
    </w:p>
    <w:p w:rsidR="004B15E9" w:rsidRDefault="004B15E9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若后残业果报尽已，于无始时，业网转行相似得果。有下中上。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最后的残业果报受尽了，由于无始以来一直在业网中辗转地运行，在因果上不断地循环，这样还会与业相应地得到上中下三种果报。也就是，这种业经由堕入地狱，再到饿鬼，再转到畜生，以及生到人中，像这样一次一次地受报，终于连残余的业气也都消光了，然而不是万事大吉，因为无始以来造业非常复杂，又随着一个新的业成熟而相应地感报，当然按这个业成熟的情形，可以分成下中上三种类型。总而言之，一报好不容易了了以后，又有一报发生，轮回是如此可怕！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彼比丘如是观已，而说偈言：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无始生死中　业网覆世界　或生或死灭　皆自业因缘　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从天生地狱　从地狱生天　人生饿鬼界　地狱生饿鬼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异异势力生　异异势力乐　皆是爱业生　非自在所作</w:t>
      </w: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lastRenderedPageBreak/>
        <w:t>比丘这样观察后，宣说偈言：无始以来生死的一切处中，业网覆盖着整个世界（也就是，这个世界有一张天罗地网，普遍覆盖着世间的一切时处，它叫做“业网”）。换句话说，无论生或者死，一切都是各自业缘的显现，都随着业因缘而不断地轮转，从天界死后堕地狱，地狱死后生天，人死后生饿鬼，地狱死后生饿鬼。就像这样，以不同不同的业势力而出现各种受生的现相，出现世间的各种乐受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总而言之，这都是由于爱著三有的业而发生的。一切有漏业都是由爱而生，三界的一切受生都是由爱的力量所驱使。这并不是自在所作的，既不是外道认为的自在天等造物主创造的，也不是自然就有，唯一是随着业势力而变现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阿僧祇作业　生死众生常　余人不能解　唯如来所知</w:t>
      </w:r>
    </w:p>
    <w:p w:rsidR="001466DC" w:rsidRPr="002D77DB" w:rsidRDefault="001466DC" w:rsidP="00A85AD8">
      <w:pPr>
        <w:pStyle w:val="ae"/>
        <w:ind w:firstLine="448"/>
      </w:pPr>
      <w:r w:rsidRPr="002D77DB">
        <w:rPr>
          <w:rFonts w:hint="eastAsia"/>
        </w:rPr>
        <w:t>彼谛知此业　亦知于因缘　与痴人解脱　化一切众生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些业无量无数，导致众生恒时都在生死里面轮转。对此其他人无法彻底地解了，只有如来真实无余地彻见彻知业的现相、体性等，也知道如何以因缘而现出这些果报。因此，如来宣说缘起法，以解脱一切愚痴之人，化导一切众生入于安乐的正道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诸比丘，彼比丘如是观察阿鼻苦已，一切生死，心得离欲，</w:t>
      </w:r>
      <w:r w:rsidRPr="002D77DB">
        <w:rPr>
          <w:rFonts w:hint="eastAsia"/>
        </w:rPr>
        <w:lastRenderedPageBreak/>
        <w:t>以大慈悲而修其心。正忆念已，得十一地。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世尊又总结宣说：诸比丘，那位比丘像这样观察了阿鼻地狱的苦后，对于一切生死起了离欲之心。也就是，对于一切生死所摄的境界再也没有什么欲求，完全看透了纯是苦的自性，纯是以爱势力造业而不断轮转，一切处都是一种虚诳不实的错乱境，也因此明白这里面没有丝毫安乐可得，没有丝毫坚实可得，从而彻底止息了贪欲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转而观察整个众生界，看到几乎一切众生都处在愚痴当中，不断地贪求、不断地追逐这世间的境界，不断地造业感果，生生死死轮转不息。因此，比丘生起了大慈悲心，想给予他们真正的快乐，拔除他们长劫都无法脱离的大苦。像这样，他不断地缘着众生修大慈悲心。在这样如理忆念后，他获得了第十一地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彼地夜叉，知已欢喜，复更传闻，虚空夜叉。虚空夜叉，闻四大王，彼四大王闻四天王。如前所说，次第乃至闻大梵天。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当地夜叉了解到，这位比丘如理地正念出离、修慈悲心，获得了十一地，他非常地欢喜，就上报给虚空夜叉。虚空夜叉又上报给四大王，四大王又上报给四天王，就像前面所说的那样，次第上报到大梵天那里。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如是说言：阎浮提中，某国某村，如是种姓某善男子，剃除须发，被服法衣，正信出家。与魔共战，不住魔界。心不喜乐染欲境界，得十一地。彼大梵天，闻已欢喜，说如是言：魔分损减，正法朋起，善分增长，随顺法行。诸比丘法，建立炽燃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向大梵天汇报时，这样说：在阎浮提里某国某村，有这样种姓的某善男子，剃除须发，被服法衣，正信出家；与魔斗战，他很有道心，不住在魔的境界里；心不喜乐欲染境界，得了第十一地。大梵天听后非常欢喜，就这样说：魔的队伍损减，正法的队伍壮大了，善的方面在增长，随顺法而行，诸比丘法正在炽然地建立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又修行者，内心思惟，随顺正法，观察法行。云何彼比丘，观阿鼻已随顺修行？云何彼比丘，观察阿鼻大地狱处？阿鼻地狱，凡有几处？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再者，修行者内心思惟，随顺正法而行，观察怎样是应理的法行。修行者又思惟：那位比丘是怎样观察阿鼻地狱，然后随顺修行呢？他又是怎样观察阿鼻大地狱处？阿鼻地狱一共有几处呢？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彼见闻知，如余地狱，具十六处，此阿鼻狱，亦复如是，具</w:t>
      </w:r>
      <w:r w:rsidRPr="002D77DB">
        <w:rPr>
          <w:rFonts w:hint="eastAsia"/>
        </w:rPr>
        <w:lastRenderedPageBreak/>
        <w:t>十六处。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他见闻了解到，就像其他的地狱有十六处，这个阿鼻地狱同样也有十六处。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何等十六？一名乌口，二名一切向地，三名无彼岸长受苦恼，四名野干吼，五名铁野干食，六名黑肚，七名身洋，八名梦见畏，九名身洋受苦，十名两山聚，十一名吼生阎婆叵度，十二名星鬘，十三名苦恼急，十四名臭气覆，十五名铁鍱，十六名十一焰。此十六处，乃是阿鼻根本地狱眷属之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哪十六处呢？就是指乌口乃至十一焰这些。这十六处是阿鼻根本地狱的眷属之处。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彼十不善恶业道行，并五逆业，皆共和集大地狱行，入阿鼻狱。有内五逆，有外五逆。究竟作已，生在阿鼻大地狱中。如业相似，生于彼处。如业相似，作集之业，业普究竟，乐行多作，在彼地狱别异处生。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如果曾经在人间做了十种不善的业道之行和五逆罪行，这些合集起来的恶业力，会牵着人走向大地狱，入在阿鼻地狱里。五逆也有内五逆和外五逆之分，究竟做后就会生在阿</w:t>
      </w:r>
      <w:r w:rsidRPr="002D77DB">
        <w:rPr>
          <w:rFonts w:hint="eastAsia"/>
        </w:rPr>
        <w:lastRenderedPageBreak/>
        <w:t>鼻大地狱里。跟所作的恶业相似，受果报时就会生在彼处。果报的情形跟恶业相似，当作集的恶业达到普遍究竟，乐行多作时，就会在阿鼻地狱的别异之处受生。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彼阿鼻业，凡有五种。谓杀罗汉，恶心思惟，出佛身血，心生随喜，乐行多作，复教他作，令彼安住，或遣他作。彼人以是恶业因缘，身坏命终，堕于恶处，在彼地狱生乌口处，受大苦恼。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受生阿鼻地狱的业一共有五种，所谓杀阿罗汉；恶心思惟，出佛身血；心里生起随喜，乐行多作；而且教他人做，让他人也安住此恶行中；或者派遣他人做。这个人以此恶业因缘，死后就堕在恶处，生在这地狱的乌口处，受极大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所谓苦者，如前所说，活黑绳等七大地狱，唯除阿鼻所受苦恼。彼一切苦，此中具受，百倍更重。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所谓的苦，就是前面所说的等活、黑绳等七大地狱，除去阿鼻地狱的苦，这一切苦在这里都要感受，而且百倍地加重。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复有胜者，阎魔罗人，擘罪人口，如擘乌口。然后将到，名黑灰河。浚流漂急，入其口中。如是热灰，初烧其唇。既烧唇已，</w:t>
      </w:r>
      <w:r w:rsidRPr="002D77DB">
        <w:rPr>
          <w:rFonts w:hint="eastAsia"/>
        </w:rPr>
        <w:lastRenderedPageBreak/>
        <w:t>次烧其齿。既烧齿已，次烧其咽。既烧咽已，次烧其心。既烧心已，次烧其肺。既烧肺已，次烧其肠。既烧肠已，次烧肠藏。烧肠藏已，次烧生藏。烧生藏已，次烧熟藏。烧熟藏已，从下而出。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里“将到”就是带到的意思。还有厉害的，阎魔罗人扒开罪人的口，就像扒开乌鸦的口一样，然后把他带到一条叫做“黑灰河”的河里。那里水流湍急，炽热的黑灰水迅疾流入罪人的口中。就像这样，热灰先烧掉他的嘴唇，然后烧掉牙齿，再烧掉咽喉，再烧掉心，再烧掉肺，再烧掉肠，再烧掉肠藏，再烧掉生藏，再烧掉熟藏，最后从下门流出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彼地狱人，受灰河苦，烧内皆尽，身内无物，唯有外物。恶业任持，是故不死，受坚鞕苦。于长久时，常烧常煮，无数年岁。乃至恶业，未坏未烂，业气未尽，于一切时，与苦不止。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地狱人受到灰河烧身之苦，五脏六腑全都被烧光了，身体里空荡荡的，只剩外在一层。由恶业的任持力还是死不掉，继续受坚固难拔的苦。在长久的时节里常常被烧被煮，年岁不可计数。乃至恶业的习气势力没有完全消尽之间，一切时中不断地受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若恶业尽，彼地狱处，尔乃得脱。既得脱已，于一千世生饿</w:t>
      </w:r>
      <w:r w:rsidRPr="002D77DB">
        <w:rPr>
          <w:rFonts w:hint="eastAsia"/>
        </w:rPr>
        <w:lastRenderedPageBreak/>
        <w:t>鬼中，名鼎饿鬼。若脱彼处生畜生中，作象、牦牛、肫徒、魔逻、鼠、狼、毒蛇、守宫、蚯蚓、蚊子等虫，又复作牛。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直到恶业的势力尽了，才从地狱里脱出。脱出以后，还要一千次生在饿鬼里，那时叫做“鼎饿鬼”。如果脱离彼处生在畜生中，又要做象、牦牛、肫徒、魔逻、鼠、狼、毒蛇、守宫、蚯蚓、蚊子等虫，又要做牛。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2D77DB">
        <w:rPr>
          <w:rFonts w:hint="eastAsia"/>
        </w:rPr>
        <w:t>既脱彼处，若生人中同业之处，生脍子家，于二百世胎中而死。或复生已，未行而死。或复欲出而便命终。余残恶业之因缘故。复作恶业。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脱离彼处后，以前世的善业力，如果生在人中的同业之处，会受生在脍子家，二百世死在胎中，或者刚生下来还不会走就死掉，或者快要出产门当即命终，这都是余残恶业的因缘故。而且以造作等流的习性，还会继续造作恶业，根本无法自主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又彼比丘，知业果报，观察阿鼻大地狱处。彼见闻知，复有异处，彼处名为一切向地，是彼地狱第二别处。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再者，那比丘为了了知恶业果报，又再观察阿鼻大地狱</w:t>
      </w:r>
      <w:r w:rsidRPr="002D77DB">
        <w:rPr>
          <w:rFonts w:hint="eastAsia"/>
        </w:rPr>
        <w:lastRenderedPageBreak/>
        <w:t>处。他见闻了解到，还有一个特异之处，叫做“一切向地”，是阿鼻地狱的第二差别处。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众生何业，生于彼处？彼见闻知，若人思惟得漏尽证圣比丘尼、阿罗汉人，强行淫欲，乐行多作。彼人以是恶业因缘，身坏命终，堕于恶处，在彼地狱一切向地别异处生，受大苦恼。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众生以什么业生在那里呢？他见闻了解到，如果有人思惟对于得漏尽证的圣比丘尼、阿罗汉人强行淫欲，不仅这样做了，而且喜欢做、大量地做。他以此恶业因缘，死后就堕在恶处，生在一切向地的特别地狱里受大苦恼。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所谓苦者，如前所说，活、黑绳、合、唤、大叫唤、热、大焦热七地狱中，所受苦恼，彼一切苦，此中具受，百倍更重。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所谓的苦，就像前面所说那样，等活、黑绳、众合、叫唤、大叫唤、焦热、大焦热这七大地狱中的一切苦恼，这里全部都要受，而且百倍地加重。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复有胜者，彼处铁地，头面在下，身在于上，颠倒上下，数数转换。阎魔罗人与地狱人极重苦恼。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还有厉害的，那里都是铁地，罪人头朝下，身子在上，上下完全是颠倒的，与常人不同，数数地转换。阎魔罗人给予这地狱人极重的苦恼。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彼人受苦，不能唱唤，不得出声，不得出气。半身下分，若在其上。阎魔罗人以利斤斧，渐渐斩之，乃至肉尽，唯有骨在。又复彼骨灰汁洗之，洗已堕落。彼人彼处有命而已。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那人受此大苦，发不出一点声音，也出不了气。他的下半身朝上，阎魔罗人用锋利的斧头渐次砍斫，直到把肉全部砍光，只剩下一具骨头为止。狱卒又把灰汁倒在骨头上，洗完骨头后甩在地上。受了这样的大苦，彼处的罪人只剩一条命而已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复置热沸焰漂赤铜热沸铁镬，在彼镬中上下回转，极煮烂熟，如大小豆。既煮熟已，普气遍覆，一切叵见。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罪人又被放到热焰沸腾、赤铜热沸的铁锅中，在里面上下回转，煮得极为烂熟，形状就像大大小小的豆子。煮熟以后，整个被水气笼罩着，什么也见不到。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如是无量百千亿岁，铁镬中煮。乃至恶业未坏未烂，业气未</w:t>
      </w:r>
      <w:r w:rsidRPr="002D77DB">
        <w:rPr>
          <w:rFonts w:hint="eastAsia"/>
        </w:rPr>
        <w:lastRenderedPageBreak/>
        <w:t>尽，于一切时，与苦不止。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这样在无量百千亿岁中，罪人一直受铁锅的烧煮之苦。乃至恶业的习气势力没有完全穷尽之间，一切时不断地出苦。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若恶业尽，彼地狱处尔乃得脱。若于一劫若减一劫，复更烧身。所受苦恼，少于阿鼻地狱中苦。于一千世，受饿鬼身，而生责疏饿鬼之中。饥渴烧身，一切身燃，如灯相似。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直到恶业的势力穷尽了，才从此地狱中脱出。或者一劫或者减一劫，又再度被烧身，这时所受的苦比阿鼻地狱的苦要轻一些。这以后还要一千世受饿鬼身，生在“责疏饿鬼”当中。这类饿鬼所受的苦，是时时被饥渴烧身，身体一切处普遍炽燃，亮得就像一盏灯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彼若得脱，于一千世，生畜生中，旷野鸟等，常患饥渴。谓遮多迦、野干、蝉虫、瞿陀、野马、野驴、鹿等，如是畜生。是彼恶业余残果报。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罪人脱离饿鬼以后，还要一千世生在畜生中，做旷野里的鸟等，常常受饥渴之苦，又做遮多迦、野干、蝉虫、瞿陀、野马、野驴、野鹿等这样的畜生。这就是过去造邪淫恶业的</w:t>
      </w:r>
      <w:r w:rsidRPr="002D77DB">
        <w:rPr>
          <w:rFonts w:hint="eastAsia"/>
        </w:rPr>
        <w:lastRenderedPageBreak/>
        <w:t>余残果报。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脱彼处已，若生人中同业之处，则于马面国土中生，于三百世在胎而死。若过去业，得活不死，贫穷常病，多受苦恼，五百世中，作不能男。是彼恶业余残果报。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脱离畜生以后，如果生在人中的同业之处，就会生在马面国土里，三百世死在胎中。如果以过去世的善业力，不死而能活下来，也是一生贫穷，常常生病，身心多受苦恼，五百世做黄门。这就是过去邪淫恶业的余残果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又彼比丘，知业果报，观察阿鼻大地狱处。彼见闻知，复有异处，名无彼岸长受苦恼，是彼地狱第三别处。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再者，那比丘为了了解恶业果报，又继续观察阿鼻大地狱。他见闻了解到，又有一特异之处，叫做“无彼岸长受苦恼”，是阿鼻地狱的第三别处。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众生何业，生于彼处？彼见闻知，若何等人境界所乱，或因欲心，或近恶友，或自酒醉，共母行欲。行已心惶，近恶知识取其言语。如是痴人，复更如是乐行多作，复教他人令如是行。彼人以是恶业因缘，身坏命终，堕于恶处，在彼地狱，名无彼岸长</w:t>
      </w:r>
      <w:r w:rsidRPr="002D77DB">
        <w:rPr>
          <w:rFonts w:hint="eastAsia"/>
        </w:rPr>
        <w:lastRenderedPageBreak/>
        <w:t>受苦处，受大苦恼。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众生以什么业而受生在彼处呢？他见闻了解到，如果有人被境界所乱，或者因为淫欲心，或者亲近恶友，或者自己喝醉酒，而跟母亲行淫。这样做了后心里特别恐慌，就亲近恶知识，取受邪的言教，来求得安慰。以受邪言教熏染的缘故，这个痴人就再行邪淫，不光自己乐行多作，还教他人这样做。他以这个恶业因缘，死后就堕在无彼岸长受苦处的地狱里，感受极大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所谓苦者，如前所说，活、黑绳等七大地狱，所受苦恼，彼一切苦此中具受，百倍更重。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所谓的苦，就像前面所说，等活、黑绳等七大地狱所受的一切苦恼，这里都要受，而且一百倍加重。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有胜者，所谓彼处，阎魔罗人，热焰铁钩，钩其人根，从脐而出。取棘刺针，刺其人根。或于脐人铁钩钉入，或钉其鼻，或钉其耳，复斫其口，焰燃铁钩，置口令满。普焰满口，受大苦恼。彼人下分，复受大苦。彼人如是，三处受苦，烧压劈打，皆悉破坏。普彼一切名无彼岸长受苦处，在阿鼻内，受大苦恼，所受苦恼不可譬喻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还有厉害的，彼处的阎魔罗人用炽热铁焰的铁钩钩住罪人的男根，然后从脐部拉出，又取来棘刺针刺他的男根。或者把铁钩钉入脐部，或者钉他的鼻子，或者钉他的耳朵，再砍他的嘴巴。狱卒将这火焰炽燃的铁钩整个塞入他口里，让他满口都是火焰，这样受极大的苦恼。他身体的下分也要受大苦，像这样，上、中、下三处受苦，烧压劈打，全身被破坏无余。在这阿鼻地狱名叫“无彼岸长受苦”的特别之处，罪人在此普遍受大苦，所受的苦恼无法用譬喻来形容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乃至恶业，未坏未烂业气未尽，于一切时，与苦不止。或于一劫或</w:t>
      </w:r>
      <w:r w:rsidRPr="00A85AD8">
        <w:rPr>
          <w:rFonts w:ascii="Calibri" w:eastAsia="SimSun" w:hAnsi="Calibri" w:hint="eastAsia"/>
        </w:rPr>
        <w:t>减</w:t>
      </w:r>
      <w:r w:rsidRPr="002D77DB">
        <w:rPr>
          <w:rFonts w:hint="eastAsia"/>
        </w:rPr>
        <w:t>一劫，如是常烧。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像这样，乃至恶业的习气势力没有完全消尽之间，一切时中不停地受苦。或者一劫，或者减一劫，像这样常常被焚烧。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若恶业尽，彼地狱处尔乃得脱。既得脱已，于四千世，食彼不罗，饿鬼中生，饥渴烧身。若脱彼处，生畜生中，在于旷野无水之处，竹林中生，口常干燥。生迮狭处，山谷之中。常畏阴影，常畏鸽鹫畜生中生。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直到恶业尽了，他才从地狱里脱出。脱出以后，还要四</w:t>
      </w:r>
      <w:r w:rsidRPr="002D77DB">
        <w:rPr>
          <w:rFonts w:hint="eastAsia"/>
        </w:rPr>
        <w:lastRenderedPageBreak/>
        <w:t>千世生在“食彼不罗”的饿鬼类中，时时被饥渴烧身。脱离彼处以后，还要生在畜生当中，以恶业力故，会生在那些没有水的旷野之处，或者生在竹林当中，口中常常干燥，或者生在狭窄处，或者山谷之中，生在常常畏惧阴影、常常畏惧鸽子鹫鸟的畜生当中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以何因缘，生竹林中？彼竹林处，常有大风，吹竹生火，四千世中常被烧死，还生彼处。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以什么因缘生在竹林里呢？那竹林处常常刮大风，吹着竹子生出火来，四千世中常被烧死。以业势力没消尽的缘故，死后还要生在那里，这样反复受报。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脱彼处已，若生人中同业之处，贫穷常病，世中鄙贱，妻不贞良。若侵他妻，或犯他女，为彼所捉，捉已付王。若王王等，拔其人根。无有舍宅，于四出巷，若三角巷，从他乞食，以自活命。常患饥渴，彼复发病。或四出巷，若墓田中，苦毒而死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脱离恶趣以后，如果生在人中的同业之处，也是贫穷，常常生病，身份卑微下贱，妻子也不贞良。或者侵犯他人的妻子或者女儿，就会被人抓住交给国王。国王或者与国王相</w:t>
      </w:r>
      <w:r w:rsidRPr="002D77DB">
        <w:rPr>
          <w:rFonts w:hint="eastAsia"/>
        </w:rPr>
        <w:lastRenderedPageBreak/>
        <w:t>类的上层裁决者，会命人拔掉他的人根。他没有舍宅，在四出巷或三角巷以乞讨为生。常常被饥渴逼恼，而且发病。或者在四出巷，或者在墓地当中苦毒而死。这都是邪淫恶业的余残果报。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又彼比丘，知业果报，观察阿鼻大地狱处。彼见闻知，复有异处，名野干吼，是彼地狱第四别处。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再者，那位比丘为了了知恶业果报，又继续观察阿鼻大地狱。他见闻了解到，还有一特异之处，叫做“野干吼”，是这阿鼻地狱的第四别处。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2D77DB">
        <w:rPr>
          <w:rFonts w:hint="eastAsia"/>
        </w:rPr>
        <w:t>众生何业生于彼处？彼见闻知，若人毁呰一切智人，毁辟支佛，毁阿罗汉。若毁法律，非法说法，复教他人令住随喜。彼人非法复说为法，常毁圣人。彼人以是恶业因缘，身坏命终，堕于恶处，在彼地狱野干吼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接着比丘又观察：众生是以什么业而受生在彼处呢？他见闻了解到，如果有人毁谤一切智人佛陀，毁谤辟支佛，毁谤阿罗汉，或者诽谤正法，把非法说为法，而且教他人住于非法，随喜非法。他以这样毁谤圣人、颠倒说法的恶业因缘，死后就堕在恶处，生在野干吼处这个地狱里，感受极大的苦</w:t>
      </w:r>
      <w:r w:rsidRPr="002D77DB">
        <w:rPr>
          <w:rFonts w:hint="eastAsia"/>
        </w:rPr>
        <w:lastRenderedPageBreak/>
        <w:t>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所谓苦者，如前所说，活、黑绳等七大地狱，恶业相似，所受苦恼，彼一切苦，此中具受，百倍更重。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所谓的苦，就像前面所说，等活、黑绳等七大地狱的一切苦，以与恶业相似的方式，这里都要受，而且加重一百倍。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“恶业相似，所受苦恼”，是说与过去所造的恶业相似，而感受相应的苦果，就像种瓜得瓜、种豆得豆，恶业与苦果之间是这样的关系。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有胜者，所谓彼处业作野干，铁口焰燃，遍满彼处。如是野干，焰牙甚利，疾走往趣毁圣法人，各食异处。有食头者，有食项者。以舌恶语，复有野干而食其舌，复有野干食其鼻者，复有野干食胸骨者，有食肺者，食小肠者。食大肠者，有食脬者，有食髀者，有食踹者，有食胫者，有食臂者，食手足者，复有食其手足指者。一切身分，别别割食，食已复生。彼恶业人，作集业果，长久远时，如是受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还有更厉害的，那里有以业力变作的野干，铁口焰燃，喷出的火焰处处遍满。这样的野干，火焰牙齿极其锋利，它快速地奔向毁圣法人，分吃罪人身体的各部分。有的吃头，</w:t>
      </w:r>
      <w:r w:rsidRPr="002D77DB">
        <w:rPr>
          <w:rFonts w:hint="eastAsia"/>
        </w:rPr>
        <w:lastRenderedPageBreak/>
        <w:t>有的吃颈。由于他过去以舌头说恶语，又有野干吃他的舌头。还有野干吃他的鼻子、吃他的胸骨，还有的吃肺、吃小肠、吃大肠，还有的吃膀胱、吃髀骨、吃小腿肚、吃胫骨、吃手臂、吃手足，还有的吃手指、脚趾。总之，罪人身体的一切部分都被别别割食，吃了又生。这就是恶业人作集恶业的果报，在恒常久远的时节当中一直这样受苦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若脱彼处，所受苦恼，望救望归，处处驰走。彼复更有阎魔罗人，擘口出舌，以极利刀，脔脔碎割，割已复生。以舌毁呰说圣人故，以为他人赞非法故，彼人如是，于长远时，如是受苦。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脱离彼处所受的苦恼后，罪人希求得到救助，他处处奔驰。又有阎魔罗人抓住他，扒开他的口拉出舌头，用极锋利的刀把舌头割成小块小块的，割了又生。由于过去以舌头毁呰说圣人的缘故，为他人赞叹非法的缘故，导致在长远的时期里一直受如此大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脱彼处，望救望归，处处驰走。恶业所作，阎魔罗人，复更执持，迭相谓言：此妄语人，曲语涩语，不净垢语，恶法说语，非法说语，令诸众生退失正道。彼复执已，擘口出舌。如是恶舌，长一居赊，其舌柔软。置在赤铜焰燃铁地，画为阡陌，遣人耕之。热焰铁犁，利刀焰燃。其牛脚上，有极利刃，焰火炽燃，纵横耕</w:t>
      </w:r>
      <w:r w:rsidRPr="002D77DB">
        <w:rPr>
          <w:rFonts w:hint="eastAsia"/>
        </w:rPr>
        <w:lastRenderedPageBreak/>
        <w:t>之，百到千到。彼恶语说，于他世证，不相应说受如是苦。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脱离彼处，他希求得到救援，不断地到处奔驰。这时，由恶业化作的阎魔罗人又抓住他，彼此之间互相说：这个妄语人过去说歪曲的话、不清净有垢的话，说恶法语、非法语，使得众生退失了正道。狱卒抓住他以后，扒开他的口拉出舌头。这条恶舌头有一俱卢舍长，很是柔软。狱卒把舌头放在赤铜焰燃的铁地上，画得纵横交错，派人耕犁。这热焰的铁犁上有火焰炽燃的利刀，牛的四只脚上也有极锋利的刀，火焰炽燃，被驱赶着在舌面上纵横耕作，耕出了百道千道。他由过去宣讲恶语，就在他世要实证，这样不相应正理而说，必定受如此的大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如是久时，耕煮烧割，如是恶舌受种种苦。彼人如是受苦唱唤，心悔啼哭。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像这样，罪人在长久的时间当中，不断被耕犁、烧煮、割截，这个恶舌受种种大苦。他这样受苦而大声叫唤，心生悔恨而不断地啼哭。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阎魔罗人呵责之故，而说偈言：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六万阿浮陀　五千六浮陀　口语心愿恶　毁圣到地狱　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lastRenderedPageBreak/>
        <w:t>这时阎魔罗人为呵责他的缘故，宣说以下偈语：六万阿浮陀，五千六百阿浮陀，虽然你口里这样说，其实心里怀着恶意，再发之于行为，诽谤圣人，因此被送到这地狱里。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善色恶业行　非法似法说　以汝前恶说　今于此处烧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你外现得很贤善，其实内在全是恶的造作，把非法当成正法来说，你以过去世这些恶说的缘故，所以现在在此处被烧。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众生悕望实　云何说恶法　以汝恶说故　如恶相似受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众生希求得真实的利益，你为什么说恶法诳骗众人，把他们引向险恶之境？这样你以恶说邪法的缘故，就像你当初所造的恶业那样，现在受到相应的惩罚。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决定妄语人　非法说为法　此为第一贼　余者非大贼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以决定而说妄语的人，把非法说成正法诱惑大众，假装这就是真理。由于劫夺了人们的信任，劫夺了人们的善根，所以他是行窃的第一大贼，其他并非是大贼。在法上颠倒说，毁圣人、毁正法，劫夺了正法的田地，所以他是第一大的强</w:t>
      </w:r>
      <w:r w:rsidRPr="002D77DB">
        <w:rPr>
          <w:rFonts w:hint="eastAsia"/>
        </w:rPr>
        <w:lastRenderedPageBreak/>
        <w:t>盗。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若人正说法　出离一切恶　则到于善处　彼处无苦恼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如果人能够正直说法、纯正说法，以说法的缘故，会出离一切恶，由此就到达善处，那里没有一点苦恼。也就是说，正法是心正、言正、见正、行正、果正，一切都正，不但是自正，而且令他正。所以，正法是宣扬真理，使人们认识到离苦得乐之道，在自心上止恶修善，离过证德。以宣说正法的缘故，就会发展出一切纯正的意乐和行为，从而出离一切恶，到达极善妙之地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无尽财不失　一切不能偷　实语为天阶　亦是涅槃门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宣扬正法是无尽的财富，这是不会失去的，一切都不能偷走。说诚实语是生天的阶梯，也是涅槃的门径，实语它能产生一切实德，所以处处都要说实语，不能歪曲，不能欺心。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如是常实语　常忆念法行　无悲忧不老　彼人人中胜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说实语有什么利益呢？这样常常说实语，常常忆念法行，就不会忧悲苦恼，也不会身心衰老，而是永远年轻，这人是</w:t>
      </w:r>
      <w:r w:rsidRPr="002D77DB">
        <w:rPr>
          <w:rFonts w:hint="eastAsia"/>
        </w:rPr>
        <w:lastRenderedPageBreak/>
        <w:t>人中的殊胜。我们要反反复复思惟这些道理，从而在心里立下坚定的誓愿。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 xml:space="preserve">汝舍离正法　毁呰于善人　汝本集聚恶　今于此处受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你舍离正法、毁呰善人，你过去集聚了这些恶业的缘故，所以现在在此处受惩罚。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阎魔罗人，如是呵责毁圣法人。既责疏已，多与苦恼，彼不可知，不可说苦。何以故？以毁圣人极重因故，相似得果，如来所说。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阎魔罗人这样呵责毁圣法的恶人后，就给他很多苦恼，那是无从思量、难以言说的大苦。什么缘故呢？以毁谤圣人极重业因之故，与之相似地会得到无法言说、无法形容的果报，这是如来所宣说的。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如是烧煮，乃至恶业，未坏未烂，业气未尽，于一切时与苦不止。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这样一直在这野干吼地狱里受烧煮之苦，乃至恶业的习气势力没有完全穷尽之间，一切时不断地出苦。</w:t>
      </w: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lastRenderedPageBreak/>
        <w:t>若恶业尽，野干吼处尔乃得脱。既得脱已，于二千世，生饿鬼中，在宾茶处。彼身为块，肉块相似，不见不闻不嗅不尝，不能言语。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直到恶业的势力穷尽了，才从野干吼地狱里脱出。脱出以后，还要二千世生在饿鬼的宾茶处，这饿鬼的身体就像一个混沌无分的肉块。也就是说，这上面没有眼、耳等五官，因此见不到色、闻不到声、嗅不到香、尝不到味，也不能说话，以他的恶业力，就长成了这么一个奇怪的饿鬼肉块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什么缘故呢？由于他过去世诽谤了圣人和正法，真理之光从此被埋没，人们都普遍陷在黑暗当中，没办法分辨真伪。以这种恶性的业力，即使将来从地狱里爬出来，还是要受生成这种混沌肉块的饿鬼身，他的心识根本没办法作分辨。这样就知道，诽谤圣人、诽谤正法是极其严重的恶业，报应极其强盛，所以自己就要发誓：从今往后，我一定要护持世上一切佛的正法，要赞叹一切圣人！应当如是立愿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若脱彼处，于三千世生畜生中，常作屎虫。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如果脱离了饿鬼处，还要三千次生在畜生当中，常做屎虫。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厕所里的这些屎虫等，很多都是刚从地狱里爬出来的，</w:t>
      </w:r>
      <w:r w:rsidRPr="002D77DB">
        <w:rPr>
          <w:rFonts w:hint="eastAsia"/>
        </w:rPr>
        <w:lastRenderedPageBreak/>
        <w:t>由于过去毁圣人、毁正法的缘故，坏了他人的法身慧命，造下这种恶毒的业，结果就变成这类吃屎的虫子，污秽不堪。所以，不但是自己不造这种诽谤的恶业，对于厕所里的这些屎虫、蛆虫等等，都应该发悲心，给它们念观音心咒等，把修行的功德专门对它们作回向，愿它们早日脱离恶趣身。</w:t>
      </w:r>
    </w:p>
    <w:p w:rsidR="003B048A" w:rsidRDefault="003B048A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既脱彼处，若生人中同业之处，于五百世恒常贫穷。所有语言，人所不信，癞病聋哑。是彼恶业余残果报。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脱离彼处以后，如果生在人中的同业之处，以恶业的余残势力，还要五百世恒常贫穷，他所有的话人们都不相信。正因为过去诽谤圣人、诽谤正法、歪曲事实，所以做人时，他的话就没有任何说服力，完全不被人相信。再者，身上会得麻风病或者聋哑病。也就是，全身生癞，表现在根上就是聋哑，说不出话来，这都是对于舌根的惩罚。以上就是造诽谤口业的余残果报。</w:t>
      </w:r>
    </w:p>
    <w:p w:rsidR="003854E6" w:rsidRPr="002D77DB" w:rsidRDefault="003854E6" w:rsidP="001466DC">
      <w:pPr>
        <w:pStyle w:val="ad"/>
        <w:ind w:firstLine="482"/>
        <w:rPr>
          <w:rFonts w:ascii="SimHei" w:eastAsia="SimHei" w:hint="eastAsia"/>
          <w:b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又彼比丘，知业果报，复观阿鼻大地狱处。彼见闻知，复</w:t>
      </w:r>
      <w:r w:rsidRPr="00A85AD8">
        <w:rPr>
          <w:rFonts w:ascii="Calibri" w:eastAsia="SimSun" w:hAnsi="Calibri" w:hint="eastAsia"/>
        </w:rPr>
        <w:t>有</w:t>
      </w:r>
      <w:r w:rsidRPr="002D77DB">
        <w:rPr>
          <w:rFonts w:hint="eastAsia"/>
        </w:rPr>
        <w:t>异处，彼处名为铁野干食，是彼地狱第五别处。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再者，比丘为了了解恶业果报，又继续观察阿鼻大地狱。他见闻了解到，还有一特异之处，叫做“铁野干食”，是这</w:t>
      </w:r>
      <w:r w:rsidRPr="002D77DB">
        <w:rPr>
          <w:rFonts w:hint="eastAsia"/>
        </w:rPr>
        <w:lastRenderedPageBreak/>
        <w:t>阿鼻地狱的第五别处。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ascii="STZhongsong" w:hAnsi="STZhongsong" w:hint="eastAsia"/>
        </w:rPr>
      </w:pPr>
      <w:r w:rsidRPr="002D77DB">
        <w:rPr>
          <w:rFonts w:hint="eastAsia"/>
        </w:rPr>
        <w:t>众生何业生于彼处？彼见闻知，若人恶心恶念随喜，以重恶心，烧众僧寺，并烧佛像，及多卧敷、衣裳、财物、谷米众具。以恶心故，火烧僧处。烧已随喜，心不生悔，复教他人随喜赞说。业业普遍，作业究竟，和合相应。彼人以是恶业因缘，身坏命终，堕于恶处，在彼地狱铁野干食别异处生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比丘又思惟：众生是以什么业而受生在彼处呢？他见闻了解到，如果有人以恶心、恶念随喜，以很重的恶心烧毁僧寺、佛像，以及众多卧具、衣裳、财物、谷米等资具。罪人以恶心的缘故，火烧僧处，烧了以后就作随喜，心里不生后悔，不仅如此，还教导别人随喜赞叹。当他恶业的造作达到普遍究竟、和合相应之时，以这个恶业因缘，死后就会堕在恶处，生在铁野干食这个特别地狱里，感受极大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所谓苦者，如前所说，活、黑绳等七大地狱，所受苦恼，彼一切苦，此中具受，百倍更重，复有胜者。以业重故，受苦亦重。何以故？因果相似，果似种故。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所谓的苦，就是前面所说的等活、黑绳等七大地狱所受的苦恼，全部都要在这里受，而且百倍地加重，还有比这更</w:t>
      </w:r>
      <w:r w:rsidRPr="002D77DB">
        <w:rPr>
          <w:rFonts w:hint="eastAsia"/>
        </w:rPr>
        <w:lastRenderedPageBreak/>
        <w:t>厉害的，以业重的缘故受苦也重。什么缘故呢？因为果上的受报与因上造业的情形同类相似，即果与因位种的种子的功能相应的缘故。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既生彼处，恶业因缘，一切身分，焰火普燃。彼身焰燃，十由旬量。有十一苦，顶苦最重。诸地狱中，此苦最胜。</w:t>
      </w:r>
    </w:p>
    <w:p w:rsidR="003B048A" w:rsidRDefault="003B048A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生到那里以后，以恶业的因缘，身体的一切部分都是火焰炽燃。他全身都在烧燃，起了十由旬那么高的火焰。有十一种苦，是顶苦的苦最重，诸地狱中属这里的苦最厉害。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样就知道，过去以恶心烧毁僧众的寺院以及佛像等，这都是非常恶劣的行为，死后会入在地狱里，全身普遍燃起十由旬高的火焰。自己以恶心点了一把火，结果反过来烧了自己，报应确实丝毫不爽。所以，人要敬畏因果，不能动一点坏心思，不然就会报在自己身上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处复有火相似山，彼山一切炎火普燃。饥渴烧煮，于长远时常烧常打。伸手向上。彼人伸手，高五由旬，焰鬘普烧，如烧山角。彼人普烧，唱声吼唤，悲啼号哭。唱唤口张，火焰满口，内外普燃，皆作一焰，无有中间。火焰渐长，久时烧煮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那里还有与火相似的山，山上一切处都是火焰，普遍炽</w:t>
      </w:r>
      <w:r w:rsidRPr="002D77DB">
        <w:rPr>
          <w:rFonts w:hint="eastAsia"/>
        </w:rPr>
        <w:lastRenderedPageBreak/>
        <w:t>燃。当时罪人被饥渴的火所烧煮，在长久时中常常被烧被打。他非常痛苦，就伸手向上，希望得到归救。以恶业力的缘故，他伸出的手有五由旬那么高，上面全是火焰，普遍烧燃，就像在烧山角一样。也就是说，他的手就像山角一样，上面都是炽燃的火焰。他被普遍烧燃，痛得大声吼唤，悲哀地啼哭。当他唱声吼唤的时候，口一张开顿时就被火焰充满，这样外身内部普遍烧燃，通身烧成了一团火焰，没有丝毫的间隙。火焰逐渐地变长，罪人在长久时中不断地被烧被煮，受这样的大苦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所以要知道，烧佛像、烧寺院其实就是烧自己。怎么说呢？因为寺院和佛像等是具有极大力量的境，造了这样焚烧的恶业，将来受果报就堕在地狱里，被烈火无数次地焚烧身体，以受这样的大苦来偿还深重的业债。想一下，在生时被火烫一下就受不了，地狱的大火一直烧煮着身体，这种苦你怎么受得了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若脱彼处，望救望归，处处驰走。喎口破面，求觅乐处。自作恶业，随顺系缚彼地狱中。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他脱离彼处以后，希望得到归救，就到处驰走。他歪着嘴巴破了脸面，想寻求一个安乐之处。但是，过去造的恶业就像影子跟定身形那样，一直不离地把这罪人紧紧系缚在地</w:t>
      </w:r>
      <w:r w:rsidRPr="002D77DB">
        <w:rPr>
          <w:rFonts w:hint="eastAsia"/>
        </w:rPr>
        <w:lastRenderedPageBreak/>
        <w:t>狱当中，脱不了身。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复到异处，彼有山河，苦恼增长。上雨铁砖，一居赊量，如夏时雨。砖打彼人，从头至足，破坏并叠，如打干脯。一切身分，不可分别。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罪人又到了另外一处，那里有山有河，他的苦恼逐步增长。那里从上空降下铁砖雨，有一俱卢舍的量，就像夏季普降滂沱大雨那样。这些铁砖纷纷打在身上，从头到脚都打得破烂、坏裂，再叠合、并合，就像打干肉一样，打得身上所有的部分浑成了一块，没法分别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彼人如是，常雨恶铁，受大苦恼。又复更生，彼身无力。焰牙野干而啖食之，如食干脯。和集复生，生已复食。彼恶野干，于长久时，如是常食，如是烧煮，煮已复生。以恶业故，如是食之，受大苦恼。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就像这样，罪人常常受到恶铁雨击身的大苦。身体被打碎后又新生出来，新生的身体软弱无力。这时有长着火焰牙齿的野干来吞食他，就像嚼吃干肉一样。之后身体再重新合集，又生出一个完整的形体，然后又被野干吞食。就像这样，在长久的时期里，罪人常常被那些凶恶的野干吞食，常常被</w:t>
      </w:r>
      <w:r w:rsidRPr="002D77DB">
        <w:rPr>
          <w:rFonts w:hint="eastAsia"/>
        </w:rPr>
        <w:lastRenderedPageBreak/>
        <w:t>烧被煮，煮了又生，生了又被吃掉，循环受报。以过去毁寺院、毁佛像、烧资具等的恶业因缘，这样一直被吃，受极大的苦恼。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自作非他，自作不失，不作不得。非无因得，不从异来。无有作者之所安住，非有受者之所住持，自作因得。乃至恶业，未坏未烂，业气未尽，于一切时与苦不止。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要知道，这些报应都是自己造恶业得来的，不是他人强加的，自己造的恶业不会失坏，没有造也不会凭空得来。这不是无因得来的，也不是从他处而来。造业时，不是里面安住着一个实有的作者，受报时，也不是里面存在着一个实有的受者，无我唯蕴，以自己的前蕴造如</w:t>
      </w:r>
      <w:r>
        <w:rPr>
          <w:rFonts w:hint="eastAsia"/>
        </w:rPr>
        <w:t>是</w:t>
      </w:r>
      <w:r w:rsidRPr="002D77DB">
        <w:rPr>
          <w:rFonts w:hint="eastAsia"/>
        </w:rPr>
        <w:t>因，就有自己的后蕴感如是果，所以一切都是遵循天理，都是因缘所生的，如同幻梦一般。乃至恶业的习气势力没有消尽之间，一切时都像这样不断地出苦。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若恶业尽，如是地狱极恶之处，乃尔得脱。复一千世，生饿鬼中，普身焰烧，发声唱唤。一切国土、一切城邑、一切聚落，夜中唱唤。夜则火烧。于昼日时，日光雨火，火相似烧，乃至生火。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lastRenderedPageBreak/>
        <w:t>直到恶业穷尽了，才从地狱的极险恶处脱出。脱出以后，以恶业力故，还要一千世生在饿鬼当中，周身火焰烧燃，罪人痛得大声唱唤。这声音传遍了一切国土、一切城邑、一切聚落，夜里不断地唱唤。这类鬼一到晚上就被火烧，一到白天太阳就降下日光火，照在身上就跟火烧一样，甚至直接生出火来。也就是说，常人看日光就是日光，但这类饿鬼以恶业力故，感得日光全是火，一照在身上就被烧，甚至直接生出明火来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这就是罪人过去烧佛像、烧僧寺的缘故，造了滔天的罪业，种下恶业的种子，受生为饿鬼时，就会显现这种恶性的火，在一切境界里被烧，非常不可思议。这种现相常人很难理解，实际上，这就是前面“因果相似，果似因种”的道理，过去怎么做的，相应的就怎么受惩罚，丝毫都不会错乱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恶业坏烂，无气尽灭。若脱彼处，于一千世，生畜生中，常在旷野，作百足虫，常患饥渴。两顶两面，复有两口。多时受苦，不能得停。一切身分，多为黑虫之所啖食。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在恶业的习气势力完全消尽以后，如果从饿鬼中脱出，以恶业力故，还要一千世生在畜生里，常常在旷野里做百足虫，常常受饥渴的逼恼。他长着两个头、两张脸，还有两张口。在长久时中不停地受苦，没有片刻休息。身体的一切部</w:t>
      </w:r>
      <w:r w:rsidRPr="002D77DB">
        <w:rPr>
          <w:rFonts w:hint="eastAsia"/>
        </w:rPr>
        <w:lastRenderedPageBreak/>
        <w:t>分多数都被黑虫所啖食。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既脱彼处，过去久远，有少善业，若生人中同业之处，于一千世，作黑色人，色如黑云。喜被毁伤，恒常贫穷。常行多行，处处而行。骆驼行使，为他所使。常患饥渴，难得饮食，系命而已。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t>从畜生中脱离以后，因为过去久远之前种过少量的善根，以此善业力如果生在人中，也是一千世做黑色人，皮肤就像黑云一样。这类人容易被侵毁、被伤害，恒时处在贫穷当中。常常到处走，到处漂泊，无有定所。或者是像骆驼一样被人所使，常常做奴隶，没有自由。又常常受饥渴之苦，很难得到饮食，即使得到少量的，也仅够维持生命而已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的确如此，世间的黑色人是很可怜的。原因这里讲得很清楚，就是过去烧毁僧寺、佛像等，即使有机会做人，皮肤也是黑黑的，常常被歧视、做奴隶被人役使、受饥渴之苦、缺乏资具等等。想一下，过去恣意妄为，痛快了一时，就要在长劫中不断地受苦还债，这笔买卖亏不亏？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A85AD8">
      <w:pPr>
        <w:pStyle w:val="ae"/>
        <w:ind w:firstLine="448"/>
        <w:rPr>
          <w:rFonts w:hint="eastAsia"/>
        </w:rPr>
      </w:pPr>
      <w:r w:rsidRPr="002D77DB">
        <w:rPr>
          <w:rFonts w:hint="eastAsia"/>
        </w:rPr>
        <w:t>如是饿鬼，经一千世。如是畜生，经一千世。如是人中，经一千世。恶业因缘如是受苦。</w:t>
      </w:r>
    </w:p>
    <w:p w:rsidR="003854E6" w:rsidRDefault="003854E6" w:rsidP="001466DC">
      <w:pPr>
        <w:pStyle w:val="ad"/>
        <w:ind w:firstLine="480"/>
      </w:pPr>
    </w:p>
    <w:p w:rsidR="001466DC" w:rsidRPr="002D77DB" w:rsidRDefault="001466DC" w:rsidP="001466DC">
      <w:pPr>
        <w:pStyle w:val="ad"/>
        <w:ind w:firstLine="480"/>
        <w:rPr>
          <w:rFonts w:hint="eastAsia"/>
        </w:rPr>
      </w:pPr>
      <w:r w:rsidRPr="002D77DB">
        <w:rPr>
          <w:rFonts w:hint="eastAsia"/>
        </w:rPr>
        <w:lastRenderedPageBreak/>
        <w:t>这里对受生的业报状况做个总结。这个恶人久经长劫受完地狱的苦报后，就像上面所说那样，还要在饿鬼里受生一千次，在畜生里受生一千次，在人中受生一千次，以过去恶业的因缘就要这样受苦。</w:t>
      </w:r>
    </w:p>
    <w:p w:rsidR="001466DC" w:rsidRDefault="001466DC" w:rsidP="001466DC">
      <w:pPr>
        <w:pStyle w:val="ad"/>
        <w:ind w:firstLine="480"/>
      </w:pPr>
      <w:r w:rsidRPr="002D77DB">
        <w:rPr>
          <w:rFonts w:hint="eastAsia"/>
        </w:rPr>
        <w:t>一旦造了烧僧寺、烧佛像等的大罪，因为境田极其深重的缘故，会长期不断地感受大苦，所以千万不要在业果的方面愚蒙。然而末法时代的人普遍业行颠倒，谤无因果，举心动念全都是罪，甚至正在受着苦报还不自知，总是埋怨老天不公。所以我们要发个大心，在这个世间普遍地宣扬因果，不但自身对因果有胜解，励力地断恶行善，还要发心把因果正见深植在他人的心相续中，教导他人断恶修善，这的确是人生最基础、最重要的课题。</w:t>
      </w:r>
    </w:p>
    <w:p w:rsidR="003854E6" w:rsidRPr="002D77DB" w:rsidRDefault="003854E6" w:rsidP="001466DC">
      <w:pPr>
        <w:pStyle w:val="ad"/>
        <w:ind w:firstLine="480"/>
        <w:rPr>
          <w:rFonts w:hint="eastAsia"/>
        </w:rPr>
      </w:pPr>
    </w:p>
    <w:p w:rsidR="001466DC" w:rsidRPr="002D77DB" w:rsidRDefault="001466DC" w:rsidP="0051561A">
      <w:pPr>
        <w:pStyle w:val="ae"/>
        <w:ind w:firstLine="448"/>
        <w:jc w:val="right"/>
        <w:rPr>
          <w:rFonts w:hint="eastAsia"/>
        </w:rPr>
      </w:pPr>
      <w:r w:rsidRPr="002D77DB">
        <w:rPr>
          <w:rFonts w:hint="eastAsia"/>
        </w:rPr>
        <w:t>正法念处经卷第十四</w:t>
      </w:r>
    </w:p>
    <w:p w:rsidR="001466DC" w:rsidRDefault="001466DC" w:rsidP="001810DD">
      <w:pPr>
        <w:pStyle w:val="ae"/>
        <w:ind w:firstLine="448"/>
        <w:sectPr w:rsidR="001466DC" w:rsidSect="00DE0B4A">
          <w:headerReference w:type="default" r:id="rId34"/>
          <w:headerReference w:type="first" r:id="rId35"/>
          <w:footerReference w:type="first" r:id="rId36"/>
          <w:type w:val="nextColumn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</w:p>
    <w:p w:rsidR="00DE0B4A" w:rsidRPr="00352A75" w:rsidRDefault="00DE0B4A" w:rsidP="00DE0B4A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7" w:name="_Toc21375537"/>
      <w:r w:rsidRPr="00352A75">
        <w:rPr>
          <w:rFonts w:ascii="方正清刻本悦宋简体" w:eastAsia="方正清刻本悦宋简体" w:hAnsi="SimHei" w:hint="eastAsia"/>
          <w:b/>
          <w:sz w:val="30"/>
          <w:szCs w:val="30"/>
        </w:rPr>
        <w:lastRenderedPageBreak/>
        <w:t>地狱品之</w:t>
      </w:r>
      <w:r>
        <w:rPr>
          <w:rFonts w:ascii="方正清刻本悦宋简体" w:eastAsia="方正清刻本悦宋简体" w:hAnsi="SimHei" w:hint="eastAsia"/>
          <w:b/>
          <w:sz w:val="30"/>
          <w:szCs w:val="30"/>
        </w:rPr>
        <w:t>十一</w:t>
      </w:r>
      <w:bookmarkEnd w:id="7"/>
    </w:p>
    <w:p w:rsidR="00DE0B4A" w:rsidRDefault="00DE0B4A" w:rsidP="00B73020">
      <w:pPr>
        <w:spacing w:line="44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4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2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B048A" w:rsidRDefault="003B048A" w:rsidP="003B048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DE0B4A" w:rsidRDefault="00DE0B4A" w:rsidP="00DE0B4A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1466DC" w:rsidRPr="00B45420" w:rsidRDefault="001466DC" w:rsidP="00A85AD8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正法念处经卷第十五</w:t>
      </w:r>
    </w:p>
    <w:p w:rsidR="001466DC" w:rsidRPr="00B45420" w:rsidRDefault="001466DC" w:rsidP="00DE0B4A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地狱品之十一</w:t>
      </w:r>
    </w:p>
    <w:p w:rsidR="001466DC" w:rsidRPr="00B45420" w:rsidRDefault="001466DC" w:rsidP="00A85AD8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又彼比丘，知业果报，复观阿鼻大地狱处。彼见闻知，复有异处，名黑肚处，是彼地狱第六别处。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再者，比丘为了了知恶业果报，又再观察阿鼻大地狱还有什么特别之处。他见闻了解到，还有一特别之处，叫做“黑肚处”，是阿鼻地狱的第六差别处。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A85AD8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众生何业生于彼处？彼见闻知，若何等人，取佛财物而自食</w:t>
      </w:r>
      <w:r w:rsidRPr="00B45420">
        <w:rPr>
          <w:rFonts w:hint="eastAsia"/>
        </w:rPr>
        <w:lastRenderedPageBreak/>
        <w:t>用，不还不偿。不信彼业，而复更取，复教他取。为作住持，或施佛已复还摄取，或他与物令使施佛，而自食用。彼人以是恶业因缘，身坏命终，堕于恶处，在彼地狱，生黑肚处，受大苦恼。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比丘继续观察：众生是以什么业而受生在彼处呢？他见闻了解到，如果有谁取了佛的财物自己享用，不作偿还，他不信业果报应，又去取用，还教别人取用。做住持的时候使用特权，已经供佛的东西又取回来私用，或者别人委托他供佛的东西，留给自己吃用。他以这个恶业因缘，死后就堕在恶处，生在黑肚处地狱里，受极大苦恼。</w:t>
      </w: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所以这里特别要注意，三宝物是极其深重的境，如果私用、滥用，都是堕落阿鼻地狱的因。比如别人委托你供佛，你不去供，而是自己吃掉、用掉，随便乱来，果报就非常大。这里只说到供佛物，法物和僧物也是同样的道理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以，关键是一开始就要学因果，否则非常危险。凡夫的秉性就是肆意而为、随心所欲，喜欢顺着习气来，这在三宝门中尤其可怕。目前很多人都在发心做事，如果一点不懂因果，完全按自己的想法来做，那在明眼人看来真是太可怕了！所以现在就要励力忏悔，不要等到恶业成熟，那时就晚了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A85AD8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所谓苦者，如前所说，活、黑绳等七大地狱，所受苦恼，彼</w:t>
      </w:r>
      <w:r w:rsidRPr="00B45420">
        <w:rPr>
          <w:rFonts w:hint="eastAsia"/>
        </w:rPr>
        <w:lastRenderedPageBreak/>
        <w:t>一切苦，此中具受，百倍更重。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所谓的苦，就像前面所说那样，等活、黑绳等七大地狱所受的一切苦，这里全部都要受，而且百倍地加重。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A85AD8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复有胜者，所谓彼处，饥渴烧身，自食其身，食已复生，食已复生。如是无量百千亿岁，食已复生，生已增长两重受苦，饥渴苦恼。于彼恶业，所受苦恼，百倍更重。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还有厉害的，那里的罪人饥渴时时焚烧着他的身心，被饥渴所逼，他吃着自己的身体，吃了又生，吃了又生（由于过去私用供佛之物，无法消受，以这个所欠的业债，自然感现饥渴烧着身，而且不断地吃自己的身体来还报）。像这样，经过无量百千亿岁，吃后又生，生后又增长饥渴烧身和自食其身的两重苦受，一直处在饥渴的大苦恼中。由彼恶业所受的等活等七大地狱的苦恼，一百倍还重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由于他过去肆意妄为，取供佛物自己享用，以为占了便宜，却没想到无量百千亿年中，要在地狱里受这么大的苦报。所以因果非常可怕，看上去他只是造了一点点恶，结果就变现出无量的果报。既然如此，何必自讨苦吃呢？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自作苦恼，还自押身。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自己过去做非理的业，造出的苦报钳制着自身，无法摆脱。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人如是，自食身肉，处处驰走。既如是走，有黑肚蛇，如黑云色。执彼罪人，从足甲等，稍稍渐啮，合骨而食。食已复生，生已复食，食已复生。如是久时，以恶业故，如是被食。以彼罪人食用佛物，诸福田中，佛福田胜，损佛物故，如是受苦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这人像这样吃自己的身肉，到处奔走。他正这样奔着，出现一条黑肚蛇，颜色就像黑云一样，缠住罪人，从他的脚趾甲等开始逐渐往上咬食，连骨头也一起吃掉。吃完了又生，生了又吃，吃了又生。就像这样，以恶业力故，在长久的时间里，罪人一直这样被咬食。因为他过去享用佛物，而在诸福田中，佛福田最殊胜，以损佛物的缘故就要这样受报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以，我们做事要有特别重的因果观念。如果自以为是地认为没有业果，想怎么做就怎么做，这就非常危险，一犯就是很大的业，时时都是往地狱的险境里奔。这还不像醉酒开车，最多只是撞得车毁人亡，害你一世肉体的生命。与之相比，业果愚不知要危险多少亿倍，会害掉你无量亿世的生命。它就是恶趣的根源，就是拉往地狱的元凶，就是毁掉我们法身慧命的祸首，所以千万不要执迷不悟！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既得脱已，入焰铁地，佉陀罗炭火炎相似。入彼地中，一由旬量。彼人入火，无量百千亿岁煮烧，复更增长，如是极煮。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脱离黑肚蛇以后，他又入到一处焰铁地中，那里的佉陀罗炭就像火焰一样。也就是，它看起来像平常的黑炭，实际上跟炽燃的火焰一样。焰铁地有一由旬的量，罪人一进去，就入在大火中，无量百千亿年里一直被烧被煮，火焰又不断地增长，烧得越来越旺，这样极度地烧煮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若得脱已，望救望归。彼处复有阎魔罗人，以焰铁钳，钳取其身，置铁镬中，煮之极熟，如大小豆。烧煮转捩，若浮若沈，受坚鞕苦，第一恶苦。如是苦恼，不可譬喻。一切三界，因果相似。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脱离了焰铁地后，罪人希望得到救度。但是那里又有阎魔罗人用火焰的铁钳，钳取罪人的身体放在铁镬里，煮得极度烂熟，就像大大小小的豆子。罪人被烧煮得不断旋转、折捩，时而上浮时而下沉，受坚固难拔、第一凶恶的大苦。这样的苦恼极大，没有相似的譬喻来形容。实际上，在一切三界里，因的相和果的相是以相似的方式而显现的，造如是因就感得如是果，不会出一点差错，大家要明白这一点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彼人所受地狱苦中，百分千分歌罗分中，不及其一。如是苦恼，百千势力，第一苦恼。大海所漂，自业果证。乃至作集恶不善业，未坏未烂，业气未尽，于一切时与苦不止。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罪人所受的地狱苦中，其他的苦百分、千分、歌罗分不及其一。这样的苦恼有百千种的势力，是第一重的苦恼。被业的大海所漂，是由于自己过去造了恶业，就要这样来证实它的果报。乃至所作集的恶不善业的习气势力没有完全消尽之间，一切时不断地出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恶业尽，于彼黑肚地狱之处，尔乃得脱。既得脱已，千二百世，生于食屎饿鬼之中。若得脱已，于七百世，生于食吐畜生之中。既得脱已，难得人身，如龟遇孔。若生人中同业之处，作食屎等邪见外道。是彼恶业余残果报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要知道，因果的惩罚是很厉害的。在受了极其深重无边的大苦后，恶业的习气势力消尽了，才从黑肚处地狱中脱出。脱出以后，还要一千二百世生在食屎饿鬼当中，吃屎来活命。过去以私心享受佛物，现在做了饿鬼就要罚他吃屎，可见这种业很重。了解到这一点，我们在解大便的时候，应当多念一点观音心咒，来利益那些食屎饿鬼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以业重的缘故，还要继续受报。也就是，如果从饿鬼中</w:t>
      </w:r>
      <w:r w:rsidRPr="00B45420">
        <w:rPr>
          <w:rFonts w:hint="eastAsia"/>
        </w:rPr>
        <w:lastRenderedPageBreak/>
        <w:t>脱出，还要七百世做食吐畜生，专门吃人们吐弃的东西。在脱离畜生以后，也很难得到人身，就像盲龟值木那样难。前世有善业力成熟的话，如果生在人中的同业之处，也是做食屎等的邪见外道。这类外道认为，要吃屎等的不净物才能获得解脱，见解和行为就这么颠倒。这就是私用佛物恶业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又彼比丘，知业果报，复观阿鼻大地狱处。彼见闻知，复有异处，名身洋处，是彼地狱第七别处。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再者，那比丘为了了知恶业果报，又继续观察阿鼻大地狱处。他见闻了解到，还有特别的一处，叫做“身洋处”，是这阿鼻地狱的第七差别处。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众生何业，生于彼处？彼见闻知，有人行恶，取法财物，而自食用。作而复集，业业普遍，作业究竟，复教他作。彼人以是恶业因缘，身坏命终，堕于恶处，在彼地狱，生身洋处，受大苦恼。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这时比丘又思惟：众生是以什么业而受生在彼处呢？他见闻了解到，有人造恶，取了法宝财物自己享用。这一点可能很多人都在犯，本来是供养法宝的财物，比如印经书或者</w:t>
      </w:r>
      <w:r w:rsidRPr="00B45420">
        <w:rPr>
          <w:rFonts w:hint="eastAsia"/>
        </w:rPr>
        <w:lastRenderedPageBreak/>
        <w:t>庄严法物等等，自己擅自使用。这个人一做再做，当业达到普遍究竟时，就结成了业力。不但自己做，还教别人做。他以这个恶业因缘，死后就堕在恶处，生在身洋处地狱里受大苦恼。“洋”，就是消洋、融化。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所谓苦者，如前所说，活、黑绳等七大地狱，所受苦恼，彼一切苦，此中具受，百倍更重。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所谓的苦，就是等活、黑绳等七大地狱所受的一切苦恼，这里全部要受，而且一百倍更重。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复有胜者，所谓彼处，有二铁树，皆悉焰燃。恶业风吹，迭互相合。彼地狱人，在二树中，极势相触，如多罗叶。机关压拶，身体消洋。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还有厉害的，就是那里有两棵铁树，都是火焰炽燃，恶业的风一吹，两树就合起来，地狱人被夹在中间极度地摩擦，就像多罗树叶一样。以这样猛利地压榨，他的身体全部消解融化。为什么呢？因为那两棵树极度地燃烧，都是火焰炽燃，而且极度地碰挤、压磨，罪人的一切身分自然被压解、被火烧，最后全部消融掉。</w:t>
      </w: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要知道，法宝是一切众生的安乐之因，所以法的财物是</w:t>
      </w:r>
      <w:r w:rsidRPr="00B45420">
        <w:rPr>
          <w:rFonts w:hint="eastAsia"/>
        </w:rPr>
        <w:lastRenderedPageBreak/>
        <w:t>非常重的境。如果擅自使用法物，把这本来用于滋长有情法身慧命的资源，吞吃在肚子里，用在自身上，这个债怎么偿还？比如十块钱拿去印经书，再流通出去，看的人就能增长很大的善根，由此源源不断地出生果利。一旦私自享用这个钱，前面这些利益根本没办法产生，因果上的亏欠太大，不是两树这样拶磨、消融，是不足以偿还业债的。他还不是一次受报，要不断地压挤、烧燃，然后完全消融掉，是无数次地这样受报，才能还清业债，所以业果实在太可怕了！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特别是现在这一代人，从小就受世间邪教的熏染，普遍认为这世上没有因果律，没有地狱，可以肆意地造恶，随便乱来。而且自我意识特别强，对他稍微严格一点，比如要他持律仪、信因果，就起很大的反感，认为限制了他的自由，还说现代社会要扔掉这守旧的一套。这样一检查下来，身口意三门不晓得造了多少地狱业因。尤其在三宝门中一点不顾忌的话，那将来不晓得要堕在多么深的地狱里了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又复更生，生已复拶。两树直来，两边拶身，受大苦恼。如是蹉捩，消洋堕地。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这样被压解融化以后，罪人又生出完整的形体，然后再度地被拶磨。两树直接撞过来，从两边压挤他的身体，由此感受极大苦恼。就像这样，他的身体折裂、破碎，最后消洋</w:t>
      </w:r>
      <w:r w:rsidRPr="00B45420">
        <w:rPr>
          <w:rFonts w:hint="eastAsia"/>
        </w:rPr>
        <w:lastRenderedPageBreak/>
        <w:t>而堕在地上。</w:t>
      </w:r>
    </w:p>
    <w:p w:rsidR="003B048A" w:rsidRDefault="003B048A" w:rsidP="00CF1EC9">
      <w:pPr>
        <w:pStyle w:val="ae"/>
        <w:ind w:firstLine="448"/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有铁鸟，金刚恶嘴，在彼树上，啄罪人头，啄已上树，数数如是。罪人头破，啄眼而食，罪人唱唤，悲啼号哭。复食其眼，破其头已，而饮其脑。既饮脑已，次劈其心。既劈心已，而饮肉血。彼既饮已，次食其肠。既食肠已，次食其胃。既食胃已，次食熟藏。食熟藏已，次食其髋。既食髋已，次食其髀。既食髀已，次食其胫。既食胫已，次食足趺。食足趺已，次食足指。彼人如是受坚鞕苦。于长久时年岁无数，百年中数亦不可尽，无少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这时，有铁鸟长着金刚恶嘴，从树上飞下来啄罪人的头，啄完再飞回树上，不断地这样做。它啄破罪人的头以后，又啄食里面的眼睛，罪人痛得大声唱唤，悲啼号哭。铁鸟又啄食他的眼睛，啄破他的头后喝他的脑髓，喝完脑髓再劈开他的心，劈开心再吃他的血肉，吃掉血肉再吃肠子，吃掉肠子再吃胃，吃掉胃再吃熟藏，吃掉熟藏再吃髋骨，吃掉髋骨再吃髀骨，吃掉髀骨再吃胫骨，吃掉胫骨再吃他的脚背，吃掉脚背再吃他的脚趾。就像这样，罪人受坚固难拔的大苦。在长久的时间里，不可计数的年岁中不断地受苦，一百年里所受的苦数算也算不尽，没有少分与之相似的苦相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今说少分。如大海中取一掬水置于异处。如是所说，唯说一</w:t>
      </w:r>
      <w:r w:rsidRPr="00B45420">
        <w:rPr>
          <w:rFonts w:hint="eastAsia"/>
        </w:rPr>
        <w:lastRenderedPageBreak/>
        <w:t>分。彼恶业人，如是长时受坚鞕苦。如是乃至作集恶业，未坏未烂，业气未尽，于一切时，与苦不止。</w:t>
      </w:r>
    </w:p>
    <w:p w:rsidR="003B048A" w:rsidRDefault="003B048A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现在只是说苦相的少分。就像从大海中取出一捧水放在别处，这一捧水的量与大海量相比，那是极少的。同样，言语所说的只是一点点，没办法说尽全部恶的果报，就像这样，只是取其中一分来说。这个恶业人这样长时受坚牢难忍的大苦痛，乃至所作集的恶业的习气势力没有完全消尽之间，一切时都不断地出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恶业尽，彼地狱处，尔乃得脱。既得脱已，于一千世，生于食唾饿鬼之中，有命而已。第一饥渴苦恼烧身。彼处若脱，生畜生中而作大鱼，在大海中醎水之处，常在大海水中而住。谓那迦罗，若摩伽罗，若作大龟，常患饥渴。醎水中行经一千世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直到恶业的势力穷尽了，才从地狱里脱出。脱出以后，还要一千世生在食唾饿鬼当中，吃别人吐弃的唾液活命，他断不了气，只是有个命而已。他时时都被第一重的饥渴之苦焚烧着身体。从这里脱出以后，还要生在畜生中做大鱼，生在大海的咸水之地，常常在大海里安住。比如做那迦罗、摩伽罗或者大龟，常常都被饥渴的苦所逼恼。要在咸水中过一千世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有些旁生的确很可怜，生在咸水水域，又饿又渴，根本没什么吃的。这都是过去盗用法物的果报。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既脱彼处，于过去世有人业熟，若生人中同业之处，所在国土，二王中间疆界之处，彼二国王，常共斗诤。彼人财物聚集得已，为他所取，王罚而取。既夺取已，狱中守掌，饥渴烧身，从他得食，受极苦恼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脱离畜生以后，有人过去世的善业力成熟，如果生在人中的同业之处，所在的国土也是两个国王中间的疆界之处，这两个国王为了疆界经常打仗。因此，他辛苦聚集的财物会被人掠走，或者被国王惩罚而取走。不仅财物被夺，他还被关押在监狱里看守，饥渴烧着身体，只能从别人那里得饮食，感受极度的苦恼。这就是盗用法物恶业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梦见畏，是彼地狱第八别处。众生何业生于彼处？彼见闻知，若何等人于多比丘众聚和合欲食之食，取而食之。令彼众僧不得饮食，身受饥苦，不得念善，不得坐禅，心不寂静。彼恶业人，取僧现食，取已不忏，心不生悔。复于僧食喜乐欲取，复教他人，心生随喜。业业普遍，作业究竟。彼人以是恶业因缘，身坏命终，堕于恶处，在彼地狱梦见畏处，受大苦恼。</w:t>
      </w: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lastRenderedPageBreak/>
        <w:t>再者，比丘为了了知恶业果报，又观察阿鼻大地狱处。他见闻了解到，还有一特异之处，叫做“梦见畏”，是这阿鼻地狱的第八别处。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思惟：众生是以什么业而受生在彼处呢？他见闻了解到，如果有人对于诸多比丘聚合时要吃的食物，取了私自食用，使僧众得不到食物，身受饥饿之苦，不能念法，不能坐禅，心不寂静。这个恶业人取了僧众现前要吃的食物，取后不忏罪，对造罪不生追悔心。对于僧众的食物欢喜又想取用，还叫别人取用，对此心生随喜。当业业普遍、作业达到究竟之时，他以这个恶业因缘，死后就堕在地狱的梦见畏处，感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所谓苦者，如前所说，活黑绳等七大地狱所受苦恼，彼一切苦，此中具受，百倍更重。复有胜者，一切众生不知其名，彼大苦恼，皆悉坚鞕，甚切难忍。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所谓的苦，就像前面所说，等活、黑绳等七大地狱中的一切苦恼，这里都要受，而且一百倍加重。还有厉害的，一切众生都不知道怎么称名那些苦状，那里的大苦恼十分坚鞕，极度地逼切难忍。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所受苦恼，自业所起。今说少分，如海一渧。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所受的苦恼都是自己业力所起，现在只说一点点，就像大海中的一滴。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如人梦中，所见不实，此地狱中，所见如梦。见有恶人，甚可怖畏。彼人手执种种器仗，若枷若杵，取地狱人、恶业行人，置在铁地，坐铁函中。以热铁杵，捣筑其身，并骨碎散，如蜡蜜块。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就像人梦中所见的事物都虚假不实，地狱里所见的也是如梦一般。所谓“他世现行犹如梦”，由过去的业力成熟，忽然之间就到了地狱，就像梦里见到的那样。那里有非常可怕的恶人，手里拿着各种器杖，或者枷锁或者铁杵，取了这个地狱人、恶业的行人放在铁地上，坐在铁函当中，以炽热的铁杵捶打他的身体，连着骨头都碎散掉了，就像蜡蜜块一样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又复更生，生已棒打，破坏碎散。是彼恶业，作集势力，受彼果报。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打碎了又聚成完整的形体，这以后再次棒打，打得粉身碎骨。以他过去恶业作集的势力，就要这样感受果报。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若脱彼函，所受苦恼，复入铁林。自业道行。入彼铁林，一切身分，分分析裂，劈割令散，堕铁床上。彼恶业人，一切身分皆悉破坏。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脱离铁函中所受的苦恼后，又入到一处铁林中，这也是随着自己业力而行。进了铁林后，身体的一切部分都被一分分地析解、碎裂，在劈割分散以后，掉落在铁床上。就像这样，这个恶业人身体的一切部分全被破坏了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脱彼处，望救望归，处处驰走。复雨铁刀，劈割其身。一切筋脉，断绝破坏，唯有骨网，无有少肉可停蝇处。皮骨筋连，唯是骨网。更复雨铁，劈裂破碎。悲苦唱唤，啼哭而走，处处驰走，而不得脱。自恶业起，不善业起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脱离彼处以后，罪人希望得到救度，他到处奔走。天上又降下铁刀雨劈割他的身体，一切筋脉都断绝破坏了，只剩下一具骨头，连停一只苍蝇的肉都没有，整个被割得光光的。一副皮骨连着筋，只是一个骨网。又再度降下铁雨，劈裂破碎，罪人悲哀地号哭，处处奔走而不能解脱。这种大苦全是自己的恶业所致、不善业所起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乃至作集不善恶业未尽未坏，极急烧煮，一切身熟，破灭坏</w:t>
      </w:r>
      <w:r w:rsidRPr="00B45420">
        <w:rPr>
          <w:rFonts w:hint="eastAsia"/>
        </w:rPr>
        <w:lastRenderedPageBreak/>
        <w:t>烂。不善业故，长远时受，不得解脱。</w:t>
      </w:r>
    </w:p>
    <w:p w:rsidR="00111557" w:rsidRDefault="00111557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一直到他所造集的盗取僧众饮食的恶业没有穷尽坏烂之间，极度猛急地烧煮身体，使得一切身分都烧熟、破灭、坏烂。由于不善业的缘故，在长远的时间里一直这样受苦，无法解脱。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若彼恶业一切受尽，尔乃得脱。既得脱已，于一千世，生食疮汁饿鬼之中。若脱彼处，于五百世，生畜生中，常有石堕压拶之处，身如苇等，受大苦恼，因此致死。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直到这个恶业的果报一切都受尽了，才从地狱中脱出。脱出以后，还要一千世生在食疮汁饿鬼中，吃脓血等来活命。脱离饿鬼处以后，还要五百世生在畜生中，生在常常被掉下来的石头压拶的地方，经常有被压死的危险，身体如苇等，受极大苦恼，由此而导致死亡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彼处得脱，若生人中同业之处，常贫常病，为他所使。旷野险岸饶沙之处、草稀之处、无草之处、无水之处、离泽之处、常怖畏处，恶国土生。是彼恶业余残果报。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脱离畜生以后，如果生在人中的同业之处，也是常常贫</w:t>
      </w:r>
      <w:r w:rsidRPr="00B45420">
        <w:rPr>
          <w:rFonts w:hint="eastAsia"/>
        </w:rPr>
        <w:lastRenderedPageBreak/>
        <w:t>穷多病，被别人指使，没有自由。生在旷野险岸有很多沙的地方，或者草稀少的地方，或者没有草的地方，或者没有水的地方，或者远离水泽的地方，或者常常充满恐怖的地方，在这样的险恶国土里出生。这就是盗取僧众饮食恶业的余残果报。</w:t>
      </w:r>
    </w:p>
    <w:p w:rsidR="003854E6" w:rsidRPr="00B45420" w:rsidRDefault="003854E6" w:rsidP="001466DC">
      <w:pPr>
        <w:pStyle w:val="ad"/>
        <w:ind w:firstLine="482"/>
        <w:rPr>
          <w:rFonts w:ascii="SimHei" w:eastAsia="SimHei" w:hint="eastAsia"/>
          <w:b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又彼比丘，知业果报，复观阿鼻大地狱处。彼见闻知，复有异处，名曰身洋受苦恼处，是彼地狱第九别处。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再者，比丘为了了知恶业果报，继续观察阿鼻大地狱处。他见闻了解到，还有一特异之处，叫做“身洋受苦恼处”。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>众生何业生于彼处？彼见闻知，有檀越家，常有好心，正信成就。恒于病人，于出家人，为差病故，与其财物。如此财物，随何病人，令得病差。而有恶人，贝声行人，内心不善，离善知识，远无漏道，被服袈裟，而是大贼，食彼供养病人财物。用已不忏，心不生悔，不还不偿。复教他人令住随喜，而复贪取。彼人以是恶业因缘，身坏命终，堕于恶处，在彼地狱，生在身洋受苦恼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比丘又思惟：众生是以什么业而受生在那里呢？他见闻了解到，有施主家常常有好心，具足正信，为了病人或出家</w:t>
      </w:r>
      <w:r w:rsidRPr="00B45420">
        <w:rPr>
          <w:rFonts w:hint="eastAsia"/>
        </w:rPr>
        <w:lastRenderedPageBreak/>
        <w:t>人能治好病，恒时对他们提供财物作帮助。这些财物无论给哪个病人，都成为他病愈的资具。而有恶人、贝声行人，外在修梵行，内心却不贤善，远离善知识，远离无漏的道，穿著袈裟，其实是个大贼，他私自享用供养病人的财物，取用后心不作忏悔，也不偿还。不但自己这样做，还教导别人，让别人也住在随喜当中，再度以贪心取用。那人以这恶业因缘，身坏命终就堕在恶处，生在地狱的身洋受苦恼处，感受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所谓的苦，就像前面所说，等活、黑绳等七大地狱所受的一切苦恼，这里都要受，而且百倍地加重。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复有胜者，彼地狱处，一由旬量，热沸铁树，彼树焰燃，恶业所作。彼地狱处，有热焰石，金刚相似，触甚坚鞕，百倍焰烧。如是火树，炽然极高。树根下处，彼地狱生。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还有厉害的，在那地狱处一由旬的范围里，有热焰沸腾的铁树，那铁树烈火炽燃，由罪人的恶业力变现。那地狱处还有一种炽热的火焰石，它与金刚相似，接触时非常地坚硬，</w:t>
      </w:r>
      <w:r w:rsidRPr="00B45420">
        <w:rPr>
          <w:rFonts w:hint="eastAsia"/>
        </w:rPr>
        <w:lastRenderedPageBreak/>
        <w:t>百倍的火焰燃烧。这样的火树火焰燃得极高，那罪人就在树根下的地狱处出生。</w:t>
      </w:r>
    </w:p>
    <w:p w:rsidR="00111557" w:rsidRDefault="00111557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四百四病，增长苦恼。独而无伴，头面在下，脚足在上。彼树炎热，势力炽盛，形地狱火，则如冰冷。彼树根汁，一种苦压，遍罪人身，无毛头许。彼病苦重，于火百倍，树压苦恼，复过于是。时节久远，年岁无数，受如是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罪人身上有四百零四种病，不断地增长苦恼。他孤独无伴，头朝下、脚在上。那树十分炎热，势力炽盛，与它相比，其他的地狱火像冰一样冷。那树的根汁有一种苦的压迫，周遍在罪人身上，没有毛头许的休闲。他所受的病苦极重，比火烧的苦还要重上百倍，而树压的苦又超过病苦。以业重的缘故，在久远的时节，在数不清的年岁里，一直受这样的大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处复有阎魔罗人，手执铁刀，脉脉遍割。彼地狱处，受五种苦，谓树火、铁、饥、渴、病苦。于长久时年岁无数，闻者毛起。百那由他，此说少分。坚鞕苦恼，恶味苦恼。乃至恶业，未坏未烂，业气未尽，于一切时，与苦不止。若恶业尽，彼地狱处，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那里还有阎魔罗人，手拿着铁刀，把脉一根一根地全部割掉。在那地狱处受五种大苦，就是树火苦、铁苦、饥苦、渴苦和病苦。在长久的时间、不可计数的年岁中，一直受这些大苦，听的人都汗毛竖立。在百那由他的罪苦中，这里只说到少分，都是坚固不可拔的苦痛，都是恶味的苦恼。乃至恶业的习气势力没有穷尽之间，一切时都不断地受苦。直到恶业的势力穷尽了，才从那地狱处脱出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既得脱已，于七百世，生食火烟饿鬼之中，饥渴烧身，如烧林屋。彼处得脱，于五百世，生畜生中，作被烧龙。常雨热沙，堕其身上，而被烧煮。于畜生中，既得脱已，若生人中同业之处，住丛林中，常负砖等，尽生极苦。不曾一饱，不得美食，唯闻好食美味之名。为奴他使，贫病凡贱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从地狱里脱出以后，还要七百世生在食火烟饿鬼当中，以火烟为食。时时被饥渴烧着身体，就像火烧林屋那样，非常猛烈，也就是整个身体都被烧得干焦。从饿鬼中脱出以后，又要五百世生在畜生里，做被烧的龙，也就是天上常常雨下热沙，落在它身上而被烧煮。从畜生道脱出之后，如果生在人中与业力相应的地方，也是住在丛林当中，常常背负砖块等重物，尽其一生都是特别苦的；从来没有吃饱过一顿，得不到美食，只是听说好食美味的名字；被他人奴役指使，没</w:t>
      </w:r>
      <w:r w:rsidRPr="00B45420">
        <w:rPr>
          <w:rFonts w:hint="eastAsia"/>
        </w:rPr>
        <w:lastRenderedPageBreak/>
        <w:t>有自由；一生贫穷多病，下贱卑劣。这就是过去出家人盗用供养病人财物等的余残果报。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两山聚，是彼地狱第十别处。众生何业生于彼处？彼见闻知，有人行恶，于辟支佛饥欲啖食，而便偷取。彼人以是恶业因缘，身坏命终，堕于恶处，在彼地狱两山聚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那比丘为了了解恶业果报，继续观察阿鼻大地狱处。他见闻了解到，还有一特异之处，叫做“两山聚”，是阿鼻地狱的第十差别处。比丘又思惟：众生是以什么业而受生在那里呢？他见闻了解到，有人造恶，对于辟支佛饥饿要吃的食物随即偷取。他以这个恶业因缘，死后就堕在恶处，生在地狱的两山聚处受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所谓苦者，如前所说活、黑绳等七大地狱所受苦恼，彼一切苦，此中具受，百倍更重。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所谓的苦，就是前面所说那样，等活、黑绳等七大地狱所受的一切苦恼，这里全部要受，而且百倍地加重。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复有胜者，所谓彼处，多有铁棒、铁戟、铁镬、铁函苦恼。</w:t>
      </w:r>
      <w:r w:rsidRPr="00B45420">
        <w:rPr>
          <w:rFonts w:hint="eastAsia"/>
        </w:rPr>
        <w:lastRenderedPageBreak/>
        <w:t>上两铁山，与种种苦。彼处多雨胜胜山聚，从上而堕一由旬量，唯两山聚。打彼罪人，身体散坏，犹如沙抟。散已复生，生已复散，散已复生。有十一焰，周遍烧身。</w:t>
      </w:r>
    </w:p>
    <w:p w:rsidR="00111557" w:rsidRDefault="00111557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还有厉害的，就是那里有很多铁棒、铁戟、铁镬、铁函伤身的苦恼，上面又有两座铁山给予各种苦恼。那里雨下很多高大的山聚，从上空堕下一由旬的量，唯是两山聚。打得那罪人身体全部散坏，就像沙抟一样。散裂以后恢复成形，之后又散裂，散裂以后再恢复成形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那里有十一种火焰，周遍烧着他的身体。“十一焰”就像前面所说，指上下、四方、四隅十处的火焰，以及内心的饥渴之火。这样内外十一种火焰烧着身体，给他不可思议的痛苦。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火烧身已，次复破眼，破已复生。阎魔罗人，复割其舌，割已复生。复割其鼻，热白镴汁，置其割处。复割其耳，热赤铜汁，置耳令满。以热铁钵，盛热沸灰，以洒其耳。复以利刀，割而复削。四百四病，常具足有。火焰普遍，合为一焰，受极热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火烧身后，接着破掉眼睛，破了又生出来。阎魔罗人又割他的舌头，割后又生。又割鼻子，用炽热的白镴汁倒在割伤之处。再割耳朵，把炽热的红铜水灌满他的耳朵，用炽热</w:t>
      </w:r>
      <w:r w:rsidRPr="00B45420">
        <w:rPr>
          <w:rFonts w:hint="eastAsia"/>
        </w:rPr>
        <w:lastRenderedPageBreak/>
        <w:t>的铁钵盛着炽热的沸灰洒在他耳朵上，又用利刀割了再削。四百零四种病恒常具足，也就是全身各处地水火风都有极大的病苦。所有的火焰合成一股火焰，也就是到处都是火焰，然后合成一个整体的火焰，受极度的热苦。</w:t>
      </w:r>
    </w:p>
    <w:p w:rsidR="00111557" w:rsidRDefault="00111557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彼地狱处，于长久时，无有年数。乃至作集不善恶业，未坏未烂，业气未尽，于一切时，与苦不止。若恶业尽，彼地狱处，尔乃得脱。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在那地狱处，长久的时节中没有年数，乃至所作集的不善恶业没有坏烂穷尽之间，不断地出苦。直到恶业消尽了，才从地狱里脱出。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既得脱已，于五百世，生蝇虫等，遍覆其身，常所唼食。身有疮孔，孔有恶虫，啖食其身。在屏中住。常食粪屎饿鬼之中。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里从“生蝇虫等”一直到“常食粪屎”之间，都是修饰最后的“饿鬼”两字。从地狱脱出以后，还要五百世生在常食粪屎饿鬼当中。这类饿鬼受苦的情形，就是苍蝇、虫子等周遍覆盖他的身体，常常吃他的身体，身上有疮孔，孔里有恶虫啖食他的身体，在黑暗处居住，是这样感受苦报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若脱彼处，于七百世，生畜生中旷野恶处，常受鹿身，饥渴烧煮。既得脱已，若生人中同业之处，身常负重，被打身坏，昼夜不安。手足皆破，口常干燥。身体色恶，衣裳破坏。是彼恶业余残果报。虽生人中，于五百世非是正人，与鬼相似。身常苦恼，昼夜不安。是彼恶业余残果报。</w:t>
      </w:r>
    </w:p>
    <w:p w:rsidR="00111557" w:rsidRDefault="00111557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脱离饿鬼处后，还要在七百世生在畜生里，生在旷野险恶之处。常常受生为鹿身，被饥渴烧煮。从畜生道脱出以后，如果生在人中的同业之处，也是身体常常背负重物，身体被打坏，昼夜身心不安，手脚都破掉，口里常常干燥，相貌很丑陋，衣裳破坏。这就是恶业的余残果报。即使生在人中，也是五百世不是真正的人，跟鬼差不多，身体常常苦恼，昼夜心不安，没有平静的时候。这就是过去偷辟支佛食物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又彼比丘，知业果报，复观阿鼻大地狱处。彼见闻知，复有异处，彼处名为阎婆叵度，是彼地狱第十一处。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再者，那比丘为了了知恶业果报，继续观察阿鼻大地狱处还有什么处所。他见闻了解到，还有一特异之处，叫做“阎婆叵度”，是阿鼻地狱的第十一处。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众生何业生于彼处？彼见闻知，有人野处，于河泽中，取济活命。彼河泽处，是第一业，一切田地谷等食具皆从彼得，以存性命。有恶心人，断截彼河。河既断已，彼处国土一切皆失，鸟鹿亦死，况复人类，城邑聚落一切沙门婆罗门等，皆悉渴死。彼河断故，国土人民一切死尽。彼人以是恶业因缘，身坏命终，堕于恶处，在彼地狱阎婆叵度别异处生，受大苦恼。</w:t>
      </w:r>
    </w:p>
    <w:p w:rsidR="00111557" w:rsidRDefault="00111557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想：众生是以什么业而受生在那里呢？他见闻了解到，有人住在野处，靠着河泽来养活性命。那河泽处是第一重要的业，一切田地的灌溉、谷物庄稼等食具的生长都依赖河泽，人们以此来存养性命。但是，有恶心人从根源上截断了河水。河水一断，彼处国土一切养命的资源都随着丧失了，鸟鹿等的旁生也都死去，更何况那些人类，城邑聚落里的一切沙门、婆罗门等都干渴而死。这样，以河水被截断的缘故，国土中的人民一切都死绝了。那人以这个恶业因缘，死后就堕在恶处，生在阎婆叵度这个特别处，受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所谓的苦，就像前面所说，就是等活、黑绳等七大地狱的一切苦，这里全部要受，而且百倍地加重。</w:t>
      </w: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复有胜者，所谓彼处，七百由旬，如大旷野。险岸高山，大火焰燃，多有铁树。彼地狱人颠倒见故，见有河池树林具足。彼患饥渴，第一恶火，烧其身已，唱唤号哭，走向彼池。作如是意：我到彼处，饮彼池水。既到彼池，有热沸灰，满河池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还有更厉害的，就是那里宽广有七百由旬，像一个大旷野，里面有险恶的河岸和高山，大火炽燃，还有很多铁树。地狱人以颠倒见境的缘故，见到那里有清凉的河池，树林具足。由于身体被第一重的饥渴之火烧得厉害，他一见到这些，就大声叫唤、啼哭着向那河池奔过去。他心里这样想：我到了那里就能喝到那池水。等到了河池边，却发现河池里满满的都是炽热的沸灰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于彼池所，阎魔罗人，手执铁刀，执彼罪人，以刀削割。受二苦恼：一刀割苦，二饥渴苦。彼人如是，在旷野处，刀破其身，受大苦恼。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在河池那里，阎魔罗人手拿着铁刀，抓住罪人，用刀削割他的身体。因此受到两种大苦：一是铁刀割身的苦；二是饥渴烧身的苦。就像这样，那人在旷野处，有刀子削割他的身体而受极大苦恼。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于长久时，若脱彼处，以饥渴故，处处驰走，饥渴烧身，处处驰走。见有冷河，疾走往趣。彼人既走，池中有鸟身大如象，名曰阎婆，嘴利生焰，执地狱人，上举在空，举已游行。彼地狱人，即失忆念。然后放之，如石堕地。彼中地处，焰坚恶触，罪人堕地，碎为百分。复更和合，合已复散，散已复合，鸟复更取，如前所说，与彼苦恼。彼地狱人，复有恶病，如前所说。如是无量百千亿岁，受如是种恶鸟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他在长久的时间中一直受苦。如果脱离了彼处，以饥渴的缘故到处奔驰，饥渴的火焚烧其身，受逼迫故处处驰走。这时，他见到前方有清凉的河，于是很快地向河边奔过去。正这样奔着，那河池里出现一只鸟，身体像大象那么大，叫做“阎婆”，它的嘴非常锋利，冒着火焰，抓住地狱人就飞向虚空，然后在空中飞行，地狱人吓得当时就失去忆念。接着阎婆鸟在空中松开他，那地狱人就像石头一样直接堕在地上。堕落的地方火焰猛烈，有非常痛苦的恶触，罪人一堕在地上就碎成了一百分。然后又复合成形，重复前面的过程，再散裂、再重合，阎婆鸟再次抓住他，就像前面所说那样，给他无数的苦恼。地狱人身上还有很多恶病，就像前面所说。这样经过无量百千亿岁，罪人一直受这种恶鸟给予的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若脱彼处，而复更为阎魔罗人之所执持，置在热沸赤铜旋河。</w:t>
      </w:r>
      <w:r w:rsidRPr="00B45420">
        <w:rPr>
          <w:rFonts w:hint="eastAsia"/>
        </w:rPr>
        <w:lastRenderedPageBreak/>
        <w:t>既置彼处，身皆消洋，如水沫消，又复更生。彼恶业人，恶业行故，长久远时，如是烧煮，无有年数。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脱离彼处，又被阎魔罗人抓住，放在热沸赤铜旋河当中烧煮。放进去以后，身体煮得全部消洋了，就像水沫破灭而消失那样，然后他又新生出来。那恶业人以恶业的力量，在长劫久远的时间中，一直这样被烧煮着，算不出年数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破国土人，若得脱已，饥渴烧身，处处驰走。自恶业故，所行之处，铁钩满道，其刃极利，割破其足，自从足下，次第至髀，一切破裂。足破裂已，其身焰燃，受极苦恼。唱声啼哭，心生悔恼，呻号叫唤。一切身分，皆悉烧燃，烧已复起，起已复去。彼人如是，心乱不正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破国土人脱离彼处以后，饥渴烧身的缘故到处奔走。以自恶业的缘故，所到之处，路上充满了铁钩，铁钩的刃极其锐利，割破他的脚，从脚下一直到髀骨处全部破裂了。脚破裂以后，身体也是火焰炽燃，受极度的苦恼。他大声地啼哭，心里生起悔恼，呻号叫唤。他身体的一切部分都被烧燃，烧完以后又生出新的身体，生出以后又烧完。就像这样，他的心非常狂乱，没办法安定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彼处复有焰齿狗来，遍啮罪人。一切身分皆令破坏，皮肉脂髓，皆悉啖食，复饮其汁。彼破国土恶业行人，自业如是，于长久时，受大苦恼。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那里又有焰齿狗奔过来，咬遍罪人的全身。他身体的一切部分都被咬破，一切的皮肉脂髓都被吞吃，身体里的汁液也被饮食。这个破国土的恶业行人，以他自己的恶业力就感得如此大苦，在长久时中受极大苦恼。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乃至作集恶不善业，未坏未烂，业气未尽，于一切时，与苦不止。若恶业尽，彼地狱处尔乃得脱。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乃至他所造的恶业的习气势力没有穷尽之间，一切时不断地出苦。直到恶业穷尽了，才从地狱里脱出。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</w:pPr>
      <w:r w:rsidRPr="00B45420">
        <w:rPr>
          <w:rFonts w:hint="eastAsia"/>
        </w:rPr>
        <w:t>既得脱已，于五百世，生饿鬼中，极受苦恼。若脱彼处，于五百世，生畜生中，作赊罗婆。生生之世，入火被烧，或为蛇食，或为火烧，或为风杀。彼处既脱，若生人中同业之处，无戒时生，一切人中最为凡鄙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从地狱里脱出以后，还要五百世生在饿鬼中，受极度的苦恼。脱开饿鬼以后，又要五百世生在畜生中做赊罗婆，生</w:t>
      </w:r>
      <w:r w:rsidRPr="00B45420">
        <w:rPr>
          <w:rFonts w:hint="eastAsia"/>
        </w:rPr>
        <w:lastRenderedPageBreak/>
        <w:t>生世世都入到火中被烧，或者被蛇吞食，或者被火烧，或者被风杀掉。从那里脱出以后，以过去的善业力，如果生在人中的同业之处，也是生在人们不持戒、肆意造恶的恶劣时代，而且是一切人中最为凡鄙、最为陋劣的。这就是过去断水源、破国土恶业的余残果报。</w:t>
      </w:r>
    </w:p>
    <w:p w:rsidR="003854E6" w:rsidRPr="00B45420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又彼比丘，知业果报，复观阿鼻大地狱处。彼见闻知，复有异处，名星鬘处，是彼地狱第十二处。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再者，比丘为了了知恶业果报，继续观察阿鼻大地狱还有什么处所。他见闻了解到，还有一特异之处，叫做“星鬘处”，是这阿鼻地狱的第十二处。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>众生何业生于彼处？彼见闻知，有人行恶，于起灭定，一切烦恼尽灭比丘，初起极饥，偷其食已，心生欢喜。食已贪取，口说赞善，复教他人。业业普遍，作业究竟，作而复集，恶业坚鞕。彼人以是恶业因缘，身坏命终，堕于恶处，在彼地狱，生星鬘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比丘又想：众生是以什么业而受生在那里呢？他见闻了解到，有人这样造恶，对于起于灭定、已灭尽一切烦恼的比丘，刚起定的时候非常饥饿，这个人偷取比丘要吃的食物，</w:t>
      </w:r>
      <w:r w:rsidRPr="00B45420">
        <w:rPr>
          <w:rFonts w:hint="eastAsia"/>
        </w:rPr>
        <w:lastRenderedPageBreak/>
        <w:t>生了欢喜心。吃完以后又以贪心偷取，口里赞善，无惭无愧。不但自己做，还教导他人这样做。这样业业普遍，作业达到究竟，做了以后又积集，因此恶业非常坚固。他以这个恶业因缘，死后就堕在恶处，生在星鬘处地狱里，感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所谓苦者，如前所说，活黑绳等七大地狱所受苦恼，彼一切苦，此中具受，百倍更重。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所谓的苦，就像前面所说，就是等活、黑绳等地狱所受的苦，这里全部都要受，而且百倍地加重。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地狱二角，普地狱处，镬汤焰燃，如虚空星。于一角处，二十亿数、九那由他、九千钵头摩、六十亿阿孚陀、三十大钵头摩、亿百网、亿二十千鬘，过如是数时节烧煮，煮熟烧熟，如鱼动转焰燃赤沸铜旋镬中。烧煮增长，一切时烧，受坚恶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还有厉害的苦，就是星鬘处地狱显现上是两个角，周遍那处地狱都是烈焰炽燃的镬汤，就像虚空里的星星一样，多得数不清。其中一角处，在超过二十亿数、九那由他、九千钵头摩、六十亿阿孚陀、三十大钵头摩、亿百网、亿二十千鬘这么多数量的时节里，罪人一直在镬汤中烧煮，烧煮得烂</w:t>
      </w:r>
      <w:r w:rsidRPr="00B45420">
        <w:rPr>
          <w:rFonts w:hint="eastAsia"/>
        </w:rPr>
        <w:lastRenderedPageBreak/>
        <w:t>熟，就像鱼一样，动转在火焰炽燃赤沸的铜旋镬里。烧煮以后再烧煮，不断地增长，像这样，罪人一切时中不断地被烧煮，受坚固难拔的大苦。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彼恶业人，唱唤心悔。自心恶业，长久远时，如是烧煮，如前所说。</w:t>
      </w:r>
    </w:p>
    <w:p w:rsidR="00111557" w:rsidRDefault="00111557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那恶业人受此大苦，痛得大声叫唤，心里生起极度的悔恨。但是，以他自心的恶业力故，在恒常久远的时间中，还是要这样被烧被煮，受报的情形跟前面所说一样。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彼人如是于受苦处，若得脱已，又复更入，胜热味风。恶触如刀，割一切脉。既割脉已，举之在上，移向地狱第二角处。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这个罪人脱离了这样的受苦处以后，又入到一处很可怕的地方，那里有特别厉害的热味的风，触在身上就像刀割一样，割掉罪人的一切脉。割掉脉以后，这风又吹起罪人，移向星鬘处地狱的第二个角。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彼恶业人，既到地狱第二角已，风吹亿剑，割彼罪人一切身分，皆悉散坏，唯有筋脉。彼人如是，身唯筋缕。阎魔罗人，然后执持，置在星鬘风吹镬中。既置彼已，足在于上，头面在下，</w:t>
      </w:r>
      <w:r w:rsidRPr="00B45420">
        <w:rPr>
          <w:rFonts w:hint="eastAsia"/>
        </w:rPr>
        <w:lastRenderedPageBreak/>
        <w:t>头面先入。彼复后时，热沸赤铜先烧其眼，次烧髑髅，次烧其面，次烧其齿，次烧咽喉，热赤铜汁置咽喉中，一切普烧。不能唱唤，不能出声。彼人如是受坚鞕苦。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个恶业人到达地狱的第二角以后，风吹动一亿数量的利剑，割截他身上的一切部分，割得全部散坏，只剩下筋脉。就像这样，他全身只有筋缕存在。然后阎魔罗人又抓住他放在星鬘风吹镬中，放进去时，他的脚在上、头在下，头先进去。进去后，镬里热沸的红铜汁先烧他的眼睛，再烧骷髅，再烧脸部，再烧牙齿，再烧咽喉，炽热的红铜汁放置在咽喉中，一切处都被焚烧。烧得他发不出声音，没办法叫唤。就像这样，那罪人受坚固难拔的大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受彼苦已，更复有余。阎魔罗人，手执铁杵，打筑其头。既筑其头，一切身分皆悉跳建，头身俱跳，如鱼动转。过久远时。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受完那苦以后，还有其他的苦。阎魔罗人手里拿着铁杵猛击他的头部，这样打击以后，身体的一切部分都跳起来、竖起来，头部和身体全都跳起来，就像鱼动转一样。在很久的时间里，他一直这样受苦。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如是两角星鬘地狱，在中煮熟。乃至作集不善恶业，未坏未</w:t>
      </w:r>
      <w:r w:rsidRPr="00B45420">
        <w:rPr>
          <w:rFonts w:hint="eastAsia"/>
        </w:rPr>
        <w:lastRenderedPageBreak/>
        <w:t>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像这样，他在两角星鬘地狱里不断地被烧煮，乃至作集的恶不善业的习气势力没有坏烂穷尽之间，一切时不断地出苦。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</w:pPr>
      <w:r w:rsidRPr="00B45420">
        <w:rPr>
          <w:rFonts w:hint="eastAsia"/>
        </w:rPr>
        <w:t>若恶业尽，彼地狱处尔乃得脱。既得脱已，于一千世，生在悕望饿鬼之中，常受苦恼，饮食难得，于百年中，或得不得。彼处脱已，于五百世，生畜生中，在隘迮处，而受鹿身。心常惊恐，于一切人，皆生怖畏，于险岸中离人之处。常怖畏故，羸瘦无色，身体干枯。恶业力故，猎人所杀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直到恶业尽了，才从地狱里脱出。脱出以后，还要一千世生在悕望饿鬼中，常受苦恼，很难得到饮食，在一百年当中，有时得的到，有时得不到。从饿鬼脱出以后，还要五百世做畜生，生在狭窄逼迫的地方，受生为鹿身，心常常惊慌恐怖，怖畏一切人，住在远离人类的险岸之处。以心常常怖畏的缘故，身体非常羸瘦，没有血色，身体干枯。以恶业力的缘故，最后被猎人杀死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>既得脱已，若生人中同业之处，则常治生，身为导主，饥渴常乏。一切时行，常系属他，为他所使，依他活命。与人相似，</w:t>
      </w:r>
      <w:r w:rsidRPr="00B45420">
        <w:rPr>
          <w:rFonts w:hint="eastAsia"/>
        </w:rPr>
        <w:lastRenderedPageBreak/>
        <w:t>非是正人，常受苦恼。是彼恶业余残果报。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脱离畜生以后，如果生在人中的同业之处，常常身为导主来谋生，饥饿干渴，经常贫乏。一切时的行为常常系属于他人，被他人指使，没有一点自在，依靠他人活命。看起来像人，其实不是真正的人，经常受苦恼。这就是他恶业的余残果报。他过去偷比丘圣者的食物，让比丘受饥饿的苦，因此感受这样的苦报。</w:t>
      </w:r>
    </w:p>
    <w:p w:rsidR="003854E6" w:rsidRPr="00B45420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又彼比丘，知业果报，复观阿鼻大地狱处。彼见闻知，复有异处，彼处名为一切苦旋，是彼地狱第十三处。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再者，那比丘为了了知恶业果报，又继续观察阿鼻大地狱还有什么处所。他见闻了解到，还有一特异之处，叫做“一切苦旋”，是阿鼻大地狱的第十三处。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>众生何业生于彼处？彼见闻知，有恶心人，起颠倒意，于一切智所说言语书画文字，除灭隐障，令失法身，令诸众生不得信佛。若闻正法，则生信心，以无法故，众生不信。如是心意，如是邪见，作集恶业，垢心恶心。若教他人令住随喜，如是作已，后复更作。恶心意故，业业普遍，作业究竟。复于彼处，作已复作。彼人以是恶业因缘，身坏命终，堕于恶处，在彼地狱一切苦</w:t>
      </w:r>
      <w:r w:rsidRPr="00B45420">
        <w:rPr>
          <w:rFonts w:hint="eastAsia"/>
        </w:rPr>
        <w:lastRenderedPageBreak/>
        <w:t>旋别异处生，受大苦恼。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想：众生是以什么业而受生在那里呢？他见闻了解到，如果有恶心的人起了颠倒意，对于一切智佛陀所说的言语、书画、文字，作破坏、遮障等，使得世间界失去法身，让众生不能信佛。以正法存在的缘故，只要众生听闻了正法，就会生信心；但是因为正法隐灭的缘故，令众生没办法信佛。罪人以这样的颠倒心、这样的邪见作集恶业，而这种心是染污的心、恶劣的心。他不但自己做，还教别人住在这种行为里，随喜这样的灭法行为，这样一做再做。他以这样的恶心，使得业业普遍，作业达到究竟。而且在这些地方做了再做，从来不思悔改。他以这个恶业因缘，死后就堕在恶处，生在一切苦旋地狱的别异之处，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所谓的苦，就像前面所说，等活、黑绳等七大地狱的一切苦，这里全部都要受，而且百倍地加重。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复有胜者，所谓彼处，热沸赤铜，置其眼中，二眼皆满。或以热沙金刚恶触，揩磨其眼，消洋碎散，又复更生，生已复揩。</w:t>
      </w:r>
      <w:r w:rsidRPr="00B45420">
        <w:rPr>
          <w:rFonts w:hint="eastAsia"/>
        </w:rPr>
        <w:lastRenderedPageBreak/>
        <w:t>复以利锯，割截其手，截已复生，生已复截。复置焰镬，头在下入，身在镬外，如是极煮。半身镬外，利刀割削。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E27550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还有厉害的苦，就是那里有滚沸的赤铜水置入罪人眼中，充满两个眼眶。或者有恶触的热沙金刚揩磨他的眼睛，使得眼睛消解碎散，然后又生出新的眼睛，生了以后又揩得碎散。又有利锯割截他的手，截断后又生出来，生了以后又截断。然后他被放入满是烈焰的铁镬中，头部入在镬里，身体露在镬外，就像这样，上半身被极度地烧煮。而露在铁镬外的下半身，又受到利刀割削的大苦。</w:t>
      </w:r>
    </w:p>
    <w:p w:rsidR="001466DC" w:rsidRDefault="001466DC" w:rsidP="00E27550">
      <w:pPr>
        <w:pStyle w:val="ad"/>
        <w:ind w:firstLine="480"/>
      </w:pPr>
      <w:r w:rsidRPr="00B45420">
        <w:rPr>
          <w:rFonts w:hint="eastAsia"/>
        </w:rPr>
        <w:t>罪人为什么要受这样的大苦呢？以下讲到原因：</w:t>
      </w:r>
    </w:p>
    <w:p w:rsidR="003854E6" w:rsidRPr="00111557" w:rsidRDefault="003854E6" w:rsidP="00111557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以眼看法，灭坏法故，受如是报。以手指磨灭坏法故，受锯截报。以本恶心隐灭法故，在镬中坐，金刚嘴鸟，拔心而食，饮其心汁。以恶心故，受如是苦。身坐镬中，背分在上，不入镬处。阎魔罗人，执利斤斧，以斤其皮，令使下脱，严热灰汁而灌洗之。焰热利针，遍刺其身。焰热铁轮，疾转在头。如是受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人们以眼睛来看法，而罪人灭坏法的缘故，世人见不到正法，失掉了法眼，因此他受到铜汁灌眼、热沙揩眼的苦报。他以手指揩磨而灭掉教法文字，坏灭法的缘故，就受到利锯截手的苦报。由于他过去以恶心坏灭法的业力，在成熟时变</w:t>
      </w:r>
      <w:r w:rsidRPr="00B45420">
        <w:rPr>
          <w:rFonts w:hint="eastAsia"/>
        </w:rPr>
        <w:lastRenderedPageBreak/>
        <w:t>现出这样的苦报，就是现出在镬中坐，金刚嘴鸟拔出他的心吃掉，喝他心里的汁液。以过去恶心的缘故，造了严重的破法恶业，就会受这样的大苦。另外，身体坐在镬里面，后背露在上面，没有进入铁镬，阎魔罗人就拿着锋利的斧头劈割他身上的皮，使得皮脱落下来，然后用炽热的灰水灌洗他的身体，再用火焰炽热的利针刺遍他全身，又有火焰炽燃的铁轮在他头上急速地旋转。罪人是这样受苦的。</w:t>
      </w:r>
    </w:p>
    <w:p w:rsidR="00111557" w:rsidRDefault="00111557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  <w:rPr>
          <w:rFonts w:hint="eastAsia"/>
        </w:rPr>
      </w:pPr>
      <w:r w:rsidRPr="00CF1EC9">
        <w:rPr>
          <w:rFonts w:ascii="方正准雅宋_GBK" w:hAnsi="Calibri" w:hint="eastAsia"/>
        </w:rPr>
        <w:t>若脱彼处，堕消洋地，</w:t>
      </w:r>
      <w:r w:rsidRPr="00B45420">
        <w:rPr>
          <w:rFonts w:hint="eastAsia"/>
        </w:rPr>
        <w:t>苦常不断。作集业故，于地狱中，受如是苦。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如果脱离彼处，就堕在消洋之地，也就是一堕在这炽热的地上，身体会融化消解。就像这样，苦常常不断。由于他作集破法恶业的缘故，就在地狱里受这样的大苦。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ascii="SimHei" w:eastAsia="SimHei" w:hAnsi="SimHei" w:hint="eastAsia"/>
          <w:b/>
          <w:szCs w:val="28"/>
        </w:rPr>
      </w:pPr>
      <w:r w:rsidRPr="00CF1EC9">
        <w:rPr>
          <w:rFonts w:hint="eastAsia"/>
        </w:rPr>
        <w:t>乃至恶业，未坏未烂，业气未尽，于一切时，与苦不止。若恶业尽，彼地狱处尔乃得脱。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乃至恶业的习气势力没有穷尽之间，一切时不断地出苦。直到恶业穷尽了，才从地狱里脱出。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CF1EC9">
      <w:pPr>
        <w:pStyle w:val="ae"/>
        <w:ind w:firstLine="448"/>
      </w:pPr>
      <w:r w:rsidRPr="00B45420">
        <w:rPr>
          <w:rFonts w:hint="eastAsia"/>
        </w:rPr>
        <w:t>虽脱彼处，于五百世生在食烟饿鬼之中，恶行覆身，心受苦</w:t>
      </w:r>
      <w:r w:rsidRPr="00B45420">
        <w:rPr>
          <w:rFonts w:hint="eastAsia"/>
        </w:rPr>
        <w:lastRenderedPageBreak/>
        <w:t>恼，心乱不止。若脱彼处，于七百世，生畜生中，作夜行虫，若作獯狐兔枭等鸟。脱彼处已，过去久远，有人业者，若生人中同业之处，生雪山中，食恶饮食，恒常贫穷，于三百世夷人中生。是彼恶业余残果报。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即使脱离了地狱，也要五百世生在食烟饿鬼当中，吃烟来活命。由于恶业力覆蔽着身心，心受着苦恼，不断地处在狂乱的状况中。如果脱离了饿鬼道，还要七百世生在畜生中，做夜行虫，或者做獯狐、兔子、枭等的鸟。脱离畜生道后，如果过去久远受生为人的善业成熟，而生在人中的同业之处，也是生在雪山里，吃很恶劣的饮食，恒常贫穷，三百世受生为蛮荒或者边鄙等处的人。这就是灭法恶业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又彼比丘，知业果报，复观阿鼻大地狱处。彼见闻知，复有异处，名臭气覆，是彼地狱第十四处。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再者，比丘为了了知恶业果报，继续观察阿鼻大地狱处还有什么处所。他见闻了解到，还有一特异之处，叫做“臭气覆”，是这阿鼻地狱的第十四处。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>众生何业生于彼处？彼见闻知，有人邪见故，以恶心忆念思惟，随顺嗔心，生喜乐意。于僧田地，或甘蔗田、园林果树，或</w:t>
      </w:r>
      <w:r w:rsidRPr="00B45420">
        <w:rPr>
          <w:rFonts w:hint="eastAsia"/>
        </w:rPr>
        <w:lastRenderedPageBreak/>
        <w:t>复众僧余受用处，放火焚烧。如此烧僧所受用物，令诸比丘衰损失坏。业业普遍，作业究竟，和合相应。彼人以是恶业因缘，身坏命终，堕于恶处，在彼地狱臭气覆处，受大苦恼。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思惟：众生是以什么业而受生在那里呢？他见闻了解到，有人以邪见故，以恶心忆念思惟，随顺嗔心生了喜乐之意，对于僧众的田地，或者甘蔗田、园林果树，或者僧众其余的受用处放火焚烧，这样焚烧僧众受用的物资，使得诸比丘衰损失坏。当业力普遍，作业究竟，达到和合相应之时，他就以这个恶业因缘，死后堕在恶处，生在阿鼻地狱的臭气覆处受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所谓的苦，就是前面所说，等活、黑绳等七大地狱所受的一切苦恼，这里都要受，而且百倍地加重。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者，所谓彼处，有热焰网，名针孔网。热焰普遍，遍地狱中。恶业罪人既生彼处，阎魔罗人焰利大刀，执箭射之，驱入焰燃针孔网中，不能得走。彼恶业人，彼处系缚，不能得脱。彼网极利，削割其手，复削其胁，复削其背，一切身分，皆悉遍</w:t>
      </w:r>
      <w:r w:rsidRPr="00B45420">
        <w:rPr>
          <w:rFonts w:hint="eastAsia"/>
        </w:rPr>
        <w:lastRenderedPageBreak/>
        <w:t>削，唯有骨在。网割削已，阎魔罗人甘蔗杖打，百倒千倒，若百千倒。彼恶业人恶业遍覆，受彼箭苦，于长久时，受大苦恼。坚鞕恶触，所受苦恼，无异相似。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还有厉害的苦，就是那里有热焰网，叫做“针孔网”。炽热的火焰像针孔一样，周遍在此地狱中。恶业罪人生在那里，阎魔罗人挥动着火焰炽盛的锋利大刀，手持着箭射向他，驱赶他入在烈火焰燃的针孔网中，逃不出来。那恶业人被系缚在那里，无法脱出。针孔网极其锋利，削割他的手，又削割他的胁部，再削割背部，身体的一切部分普遍被削割，最后只剩下一具骨头。在针孔网里削割后，阎魔罗人又拿甘蔗杖打他，打成一百道、一千道或者百千道。那恶业人整个被恶业力控制的缘故，毫无自在地受着那种箭射之苦，在长久的时间中受着大的苦恼。这种坚固恶触所带来的苦恼，没有与之相似的，就是说举不出一个跟它相似的比方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彼地狱中，极受大苦。乃至作集恶不善业，未坏未烂，业气未尽，于一切时与苦不止。若恶业尽，彼地狱处尔乃得脱。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像这样，在地狱里受极大苦。一直到所作集的恶不善业没有坏烂、业气未尽之间，一切时不断地出苦。直到恶业穷尽了，才从地狱里脱出。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虽脱彼处，于七百世，生于食血饿鬼之中，唯食产血。若脱彼处，于五百世生畜生中，作鸡、孔雀、鸲鹆等鸟。脱彼处已，若生人中同业之处，于旃陀罗屠儿家生。是彼恶业余残果报。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即使脱离了地狱，还要七百世生在食血饿鬼当中，这种饿鬼只吃女人生产时流出的血。如果脱离了饿鬼处，还要五百世生在畜生里，做鸡、孔雀、鸲鹆等的鸟类。脱离畜类以后，如果生在人中的同业之处，也是受生在旃陀罗种姓的屠夫家里，身份卑微。这就是过去烧毁僧众受用物恶业的余残果报。</w:t>
      </w:r>
    </w:p>
    <w:p w:rsidR="003854E6" w:rsidRPr="00B45420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又彼比丘，知业果报，复观阿鼻大地狱处。彼见闻知，复有异处，名铁鍱处，是彼地狱第十五处。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再者，那比丘为了了知恶业果报，继续观察阿鼻大地狱还有什么处所。他见闻了解到，还有一特异之处，叫做“铁鍱处”，是这阿鼻地狱的第十五处。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众生何业生于彼处？彼见闻知，有人轻心诳心恶意，于俭时世，请唤比丘，作如是言：于此年中，我家夏坐，病药所须，我皆供给，一切勿忧，莫生异意。彼诸比丘，心皆生信。时世复俭，信彼人故，更不余求。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比丘又观察：众生是以什么业而受生彼处呢？他见闻了解到，有施主以一种随便轻乎的心、诳骗他人的恶意，在饥馑的时节请来比丘，这样说道：今年夏坐安居的时候请来我家，病药等所需之物我都能提供，一切包在我身上，不用担忧，不要再生其他的念头。听他这么说，那些比丘从心里信了他的话。当时年景很不好，找个合适的处所不容易，诸比丘相信那人的缘故，不再去其他地方寻求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既赴夏坐，彼恶心人，一切不与，驱令使去。时世俭故，彼诸比丘，或有死者，或有比丘，失前夏者，或有极受饥渴苦者，或有比丘向异国者。如是恶人，弃舍比丘，妨废恼乱。彼人以是恶业因缘，身坏命终，堕于恶处，在彼地狱生铁鍱处，受大苦恼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到了约定的时间，比丘前去施主家安居。可是那个恶心的人却出尔反尔，一切都不给予，而且驱赶比丘们离开。当时年景很差，诸比丘被驱赶后，状况都很不好，有的死掉，有的破了前夏，有的受极度饥渴之苦，还有的投奔异国寻求生路。这样的恶人以弃舍比丘的恶行，严重障碍了比丘修道，恼乱了比丘的身心。他以这样的恶业因缘，死后就堕在恶处，生在阿鼻地狱的铁鍱处，受极大苦恼。</w:t>
      </w: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从这里我们要知道，做人一定要守信用。答应之前要认真考虑，一旦答应下来，那就跟签字、画押一样，需要付诸</w:t>
      </w:r>
      <w:r w:rsidRPr="00B45420">
        <w:rPr>
          <w:rFonts w:hint="eastAsia"/>
        </w:rPr>
        <w:lastRenderedPageBreak/>
        <w:t>实践，真正地去做。如果信用上出了问题，引来的果报会一律归在承诺者身上。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在这个世俗谛里，任何事都是有影响的，要么是利益，要么是损害。所以在做事之前，首先观察好能不能利益自他，如果能利益自他，就要用心去做。如果不去做，只是随着个人的私欲、懒惰等烦恼走，或者只是骗人、糊弄人，就会造成很大的损失，障碍很多人修道，身心上出特别多的恶果，死后还要堕在阿鼻地狱里受报。因此，不守信用的果报非常大！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所谓苦者，如前所说活黑绳等七大地狱所受苦恼，彼一切苦，此中具受，百倍更重。复有胜者，所谓彼处地狱罪人，十一焰聚周匝围绕，常患饥渴。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所谓的苦，就是前面所说的等活、黑绳等七大地狱所受的一切苦恼，这里都要受，而且百倍地加重。</w:t>
      </w: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还有厉害的，这个地狱罪人被十一种火焰聚周匝围绕，常常患饥渴的大苦。“十一焰聚”，就像前面所说，上下、四方、四隅十个方向的火，以及内心的饥渴之火。像这样，罪人被这十一种火团团围住，无法脱出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要知道，这都是业力自现的，不是从外面来的，所以往哪里逃？一直到他的恶业势力消尽为止。就像身上有病，哪</w:t>
      </w:r>
      <w:r w:rsidRPr="00B45420">
        <w:rPr>
          <w:rFonts w:hint="eastAsia"/>
        </w:rPr>
        <w:lastRenderedPageBreak/>
        <w:t>里跑得出去？只要病没好，它会一直骚扰你、缠逼你、折磨你。就像这样，这个恶人背信弃义，过去答应给比丘饮食、医药等等，后来却反悔了，结果造成很多的具戒比丘丧失道业，或者身心忧恼、无法安定，甚至死去，因此这种业力的火就现在他身上，常常受饥渴之苦。以因果相似的缘故，这种恶业力报应在他身上，常常都是特别大的饥渴之苦，煎逼着自心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2576A1">
        <w:rPr>
          <w:rFonts w:hint="eastAsia"/>
        </w:rPr>
        <w:t>阎魔罗人，数</w:t>
      </w:r>
      <w:r w:rsidRPr="00B45420">
        <w:rPr>
          <w:rFonts w:hint="eastAsia"/>
        </w:rPr>
        <w:t>数常以热赤铜汁热铁块抟，令饮令啖。彼罪人身乃于无量大钵头摩、三余多数、尼余多数，常烧常煮，干燥破坏，又复更生。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当时，阎魔罗人数数地常常逼罪人喝下炽热的红铜水，吃下热的铁块抟。在无量大钵头摩、三余多数、尼余多数的长久时间中，他不断地被烧被煮，身体干燥破坏，然后又生出新的形体，继续受苦。就像这样，反反复复受业力的惩罚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复有胜苦，如业所作，阎魔罗人，取热铁鍱，广五由旬，焰火甚炽，普一焰鬘。以彼铁鍱，裹其身体，一切烂熟，普身焰燃。唱唤号哭，石坏苦恼。无少乐事，如针孔许，可攀缘处。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又有很厉害的苦，如同他的业力所作那样（也就是，这</w:t>
      </w:r>
      <w:r w:rsidRPr="00B45420">
        <w:rPr>
          <w:rFonts w:hint="eastAsia"/>
        </w:rPr>
        <w:lastRenderedPageBreak/>
        <w:t>一切都是由业的画师画出来的，是自心的业习现出来的），就会出现阎魔罗人拿着炽热的铁鍱，有五由旬那么宽广，烈焰炽燃，普遍成了一个大火焰的连环，以这个铁鍱裹住罪人的身体，把他身上的一切处都烧得烂熟，全身烧出熊熊的火焰。他唱唤啼哭，石坏了苦恼</w:t>
      </w:r>
      <w:r w:rsidRPr="00B45420">
        <w:rPr>
          <w:rStyle w:val="FootnoteReference"/>
        </w:rPr>
        <w:footnoteReference w:id="1"/>
      </w:r>
      <w:r w:rsidRPr="00B45420">
        <w:rPr>
          <w:rFonts w:hint="eastAsia"/>
        </w:rPr>
        <w:t>。像这样，整个身体全部坏灭、苦恼，没有少许的快乐之事，就连针孔许的可以攀缘的量都没有。也就是，周遍他的身心境界，全部都是炽盛的大苦，连一丁点使心著在上面的安乐之处都没有。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如是铁鍱火遍无间，如是恶触，受苦叵耐。如是铁鍱，作饥作渴，作大炽火，受如是苦。乃至恶业未坏未烂，业气未尽，于一切时，与苦不止。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就像这样，铁鍱火普遍燃烧，没有一点间隙。而这样的恶触（这里的“触”，是指色声香味触法中的触、六尘中的触，生识的境叫做“触”，冷热硬软这些都叫做“触”），也就是这极炽热的铁鍱，它有着极炽燃的恶触，身体一接触的时候，根本没办法忍受。这样的铁鍱裹着身体，给罪人制造了极大的饥渴之苦，还做出大炽燃的火焰，他是这样受苦的。一直到恶业的习气势力没有完全穷尽之间，一切时不断</w:t>
      </w:r>
      <w:r w:rsidRPr="00B45420">
        <w:rPr>
          <w:rFonts w:hint="eastAsia"/>
        </w:rPr>
        <w:lastRenderedPageBreak/>
        <w:t>地受苦。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若恶业尽，彼地狱处尔乃得脱。脱彼处已，于百千世生于食脑饿鬼之中。若脱彼处，于七百世生于食火畜生之中。彼处脱已，若生人中同业之处，于五百世为王不信，常系在狱，饥渴而死。是彼恶业余残果报。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直到恶业的势力完全消尽了，罪人才从彼地狱处脱出。脱出以后，还要百千世生在食脑饿鬼当中，吃脑子来活命。脱离彼处以后，又要七百世生在食火畜生中，以火为食物。脱离畜生以后，如果过去有善业力成熟，而生在人中的同业之处，五百世不被国王信任，常常被关押系缚在牢狱里，因饥渴而死。这就是诳骗、弃舍比丘的余残果报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样就知道，如果表面上说些好听的话，答应得很好，实际上根本不去做，那么他将来就不会被人信任，说什么别人根本不相信，而且常常会被关在监狱里。他本来答应比丘要提供资具，却不提供，所以一直要受饥渴的苦，做了人还要在饥渴中死去。这就是恶业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又彼比丘，知业果报，复观阿鼻大地狱处。彼见闻知，复有异处，名十一焰，是彼地狱第十六处。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再者，比丘为了了解恶业果报，继续观察阿鼻大地狱处。他见闻了解到，还有一特异之处，叫做“十一焰”，是阿鼻大地狱的第十六处。</w:t>
      </w:r>
    </w:p>
    <w:p w:rsidR="003854E6" w:rsidRPr="00B45420" w:rsidRDefault="003854E6" w:rsidP="001466DC">
      <w:pPr>
        <w:pStyle w:val="ad"/>
        <w:ind w:firstLine="482"/>
        <w:rPr>
          <w:rFonts w:ascii="SimHei" w:eastAsia="SimHei" w:hAnsi="SimHei" w:hint="eastAsia"/>
          <w:b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众生何业生于彼处？彼见闻知有人恶行，若于佛像若佛塔等，众僧寺舍，破坏拭灭，恶心破坏圣人住处，灭佛画像。或复有人，非佛弟子，于佛不信，而自说言是佛弟子，为求过失而听佛法，推求其便，闻已于法不生信入，如是毁呰乐行多作。彼人以是恶业因缘，身坏命终，堕于恶处，在彼地狱十一焰处火中而行，受大苦恼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比丘又思惟：众生是以什么业而受生在那里呢？他见闻了解到，有人做恶行，对于佛像、佛塔等，以及僧众的寺院、僧舍作破坏、擦拭、毁灭，他以恶心破坏圣人的住处，灭佛的画像。又有一种情况，这个人不是佛弟子，对于佛不生信心，却说自己是佛弟子。他为了求佛法的过失而去听闻，坐在那里，心里不断地推求：这个出了什么错，那个又怎么不合理等等。他听了后，对于佛法不生信心，因而毁呰佛法，他特别喜欢做，大量地做。这个人以此恶业因缘，死后就堕在恶处，生在这十一焰处地狱，罚他在火中行走，受极大苦恼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所谓苦者，如前所说活黑绳等七大地狱所受苦恼，彼一切苦，此中具受，百倍更重。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所谓的苦，就像前面所说，等活、黑绳等七大地狱所受的一切苦，这里都要受，而且百倍地加重。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</w:pPr>
      <w:r w:rsidRPr="00B45420">
        <w:rPr>
          <w:rFonts w:hint="eastAsia"/>
        </w:rPr>
        <w:t>复有胜者，所谓彼处，有一千倍，严恶毒蛇，彼蛇多饶，普遍地狱。彼地狱人，在中来去。阎魔罗人，手执铁棒，打令疾走，为蛇所啮。复有执火，极热烧燃。彼人如是二种火烧，谓毒火烧，地狱火烧。唱唤驰走，悲号啼哭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还有厉害的，那里有一千倍凶恶的毒蛇，数量非常多，遍在地狱中，地狱人在里面来来去去。阎魔罗人手里拿着铁棒，打着罪人快速奔走，他一快走就被蛇咬住。还有的罪人手里拿火，极热地烧燃。像这样，罪人被两种火烧：一、毒火烧；二、地狱火烧。他痛得大叫，到处驰走，悲号啼哭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</w:pPr>
      <w:r w:rsidRPr="00B45420">
        <w:rPr>
          <w:rFonts w:hint="eastAsia"/>
        </w:rPr>
        <w:t>以唱唤故，阎魔罗人复为说偈，呵责之言：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因为罪人叫唤的缘故，阎魔罗人呵责他说：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汝以爱毒醉　一切痴心力　于正法顽钝　今者徒叫唤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你被爱心的毒所醉，以一切痴心的力量，对于正法顽愚、迟钝，竟然想毁掉正法，所以导致现在受苦，这时候任何叫唤都是徒劳的！</w:t>
      </w:r>
    </w:p>
    <w:p w:rsidR="00111557" w:rsidRPr="00111557" w:rsidRDefault="00111557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见恶业喜乐　唯贪现在乐　作恶初虽甜　后则如火毒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见到恶业的时候特别喜欢做，只贪求一时的快意，作恶的时候好像最初很甜、很舒服，很适合自己的心意，但是后来的果报会像火毒一样毁灭你。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作恶业之人　一切人毁呰　作善者皆赞　如是应舍恶　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凡是作恶业的人会受到一切人的指责，凡是作善的人能得到一切称赞，所以我们应当舍弃恶业。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见者不爱乐　恶报受苦恼　作恶得恶报　如是黠慧舍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凡是造恶的人，别人见了不欢喜，而且要受恶报、受苦恼，作恶就得恶报，所以黠慧者应当舍恶。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作恶不失坏　一切恶有报　恶皆从作得　因心故有作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乃至没遇到恶业的违品之间，一切恶是不会失坏的，都有相当的报应。恶都是从做而来的，因为起了心才会有这种造作。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由心故作恶　由心有果报　一切皆心作　一切皆因心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心能诳众生　将来向恶处　此地狱恶处　最是苦恶处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莫系属于心　常应随法行　法行则常乐　恶行不寂静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由心才造恶，由心而有果报，一切都是心作的，一切都是因为心而起的。但是这个心非常不可靠，尤其凡夫的心都很颠倒，这种心能诳骗众生，会带着他向恶处去。这地狱的恶处是最苦恶之处，所以不要被恶心支配，要常常随顺法而行（也就是，我们的心有两种，一种是好心，一种是坏心。如果常常被坏心指使着作恶，就会陷在颠倒里，所以一定要顺着法去做。以这个缘故，常常要有正念。如果一不小心认贼为子，听信贼儿子的恶心去做，那就直线落在恶趣里了。所以，常常要秉持着正念，一心随着法来做）。如果随法而行，就会常常快乐；如果不随法而行，那就不得寂静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非法无善果　以不颠倒受　一切种种果　如因相似见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果与因相似　异相非因果　如是无常法　皆因缘而生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如果非法而行，就得不到善果。因为善果都是从遵循正法而来的，不会颠倒而受（也就是果随因行，不会颠倒过来，不会因为你造恶而受乐，或者行善而受苦）。一切种种的果都和因相似，会这样见到。果和因是相似的，如果果和因相反，就像种豆子生苦瓜，那就不叫“因果律”。所以种豆得豆、种瓜得瓜，种什么因就得什么果，这叫“果因相似”。就像这样，世俗中没有常法，一切法都是因缘生的，好的因缘就出好法，坏的因缘就出坏法，没有什么固定性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非无因见果　地狱中最胜　如因果相应　地狱中熟煮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这不是没有因会见到果，换句话说，果不是凭空而来的。地狱中的果最厉害，就像因果相应一样，种什么因就得什么果，由于过去以嗔恚等造业，就会在地狱中被火煮熟。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作集业坚鞕　决定恶处行　业果相续缚　地狱中煮熟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作集很坚固的恶业，决定在恶处里走，会被业果相续不断地缠缚，就像身上得了常年大病那样，一直脱不开，最终堕在地狱里被煮熟。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若忏悔方便　恶业则破坏　不见不爱果　实见者所说　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如果能够行忏悔的方便，破坏掉恶业，就不会见到不可爱的果，这是如实见知者佛陀所说。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世间因光明　如业因得果　业果迭相因　一切法如是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世间万物因为光明而得以生长，这跟有了业因就必定得果一样，业果是辗转做因的，由业感果，果又充当了因，因又生果</w:t>
      </w:r>
      <w:r>
        <w:rPr>
          <w:rFonts w:hint="eastAsia"/>
        </w:rPr>
        <w:t>……</w:t>
      </w:r>
      <w:r w:rsidRPr="00B45420">
        <w:rPr>
          <w:rFonts w:hint="eastAsia"/>
        </w:rPr>
        <w:t>一切法都是如此，因因果果牵连不断。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见迭互因缘　迭互自在行　相似随顺缚　实见者所说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“见迭互因缘”，就是因果互相做因缘。“迭互自在行”，就是一直随着业力他自在转，然后出现果，果上又有业的话，会继续生后面的果，这样一直在业力的掌控之下运行。“相似随顺缚”，“相似”是说果与因同类，造了一个业，随顺着就被相应的果报缠缚。这也是如实见知者所说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一切世间法　非是无因果　非自在等作　实见者所说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一切世间法不是无因无果就生的，也不是自在天等非因所作，这是实见者所说。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 xml:space="preserve">无始生死来　皆因缘而生　如业相似见　无法不相似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无始生死以来，一切世间法都是因缘所生，如同业的体性那样，会出现相似的果的相，没有一个果不是与因缘相似而生的。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若知爱作业　众生业因生　彼人知业果　故名寂静人　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如果知道业是心中的爱造作的，众生从这个业因受生，就说明他了解因果，可以叫他“寂静人”。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谓的“爱”，根本上缘于我执无明，一心受自己的私欲或者个人喜好、习气的驱使，然后这样去作业。这个爱，就是我想怎么干就怎么干，要怎么干就怎么干，从爱会造出很多的业来，这些业又决定了未来生什么果报。这个人知道这样的业果关系后，可以止息掉随着爱而造业，所以叫他“寂静人”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t xml:space="preserve">自体作恶人　常为痴罥缚　已作恶业竟　云何心生悔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你这个以自体作恶的人，常常被痴的罥索所系缚，你已经做完了恶业，为什么现在心生后悔？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 xml:space="preserve">恶常依止恶　法常依止法　黠慧人俱舍　实见者所说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恶常常依止恶，依止恶会连续不断，法也是常常依止法，由法会再生一个法，对此黠慧者全部舍离，这是实见者所说。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 xml:space="preserve">若迷道非道　则迷于佛法　彼不得寂静　如日中无闇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人迷失了道和非道的差别，也就迷失了佛法，不晓得该循着什么法来行道，那他就不会得寂静。这就像日光中没有黑暗一样，是绝对无的意思，日光中决定是没有黑暗的，所以只要迷失了正法，那人的内心决定是没有寂静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</w:pPr>
      <w:r w:rsidRPr="00B45420">
        <w:rPr>
          <w:rFonts w:hint="eastAsia"/>
        </w:rPr>
        <w:t xml:space="preserve">若人迷因缘　迷于法非法　法到恶地狱　极苦恼之处　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如果人迷于因缘，不了解法和非法的差别而颠倒行事，那么他所行的恶法，就会把他送到恶地狱这个极苦恼的地方。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阎魔罗人，因相应语，呵责之已，复执戟鉾，以嗔怒心，复以无量种种器仗，缚地狱人，无量百千钵头摩数，于长远时，斫刺打筑。自业所作，如是受苦。乃至作集恶不善业，未坏未烂，业气未尽，于一切时与苦不止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lastRenderedPageBreak/>
        <w:t>这里的“因”是理由，“因相应语”就是与正理相应的语言。阎魔罗人说了因相应语，呵责地狱人后，又拿着戟鉾，再以嗔怒心绑住他，又以无量种种的器仗，在无量百千钵头摩数的长久时间中，不断地斫刺、击打。要知道，这些都是罪人自己的恶业力变作的，因而感受这样的苦报。一直到他所作集的恶不善业的势力没有完全消尽之间，一切时不断地出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</w:pPr>
      <w:r w:rsidRPr="00B45420">
        <w:rPr>
          <w:rFonts w:hint="eastAsia"/>
        </w:rPr>
        <w:t>若恶业尽，彼地狱处尔乃得脱。既得脱已，于七百世生食粪屎饿鬼之中，是彼恶业余残势力。若脱彼处，于五百世生畜生中，作蚯蚓等，彼业势力余残果报。脱彼处已，若生人中同业之处，生于边地，身体黑色，渔人之属，下湿之处，水田无食，饮食难得，食水中虫。是彼恶业余残果报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直到恶业的势力尽了，才从那地狱处脱出。脱出以后，还要七百世生在食粪屎饿鬼当中，吃粪屎来活命，这就是他恶业的余残势力。从饿鬼脱出以后，还要五百世生在畜生里做蚯蚓等等，这就是他恶业势力的余残果报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脱离畜生之后，以过去的善业力如果生在人中的同业之处，也是生在边地。因为过去破坏佛像、佛塔、僧舍，对于正法寻求过失等等，造了这些大恶业，所以这一世生在人当中，也是生在没有正法光明的边地。而且身体黑色，因为过</w:t>
      </w:r>
      <w:r w:rsidRPr="00B45420">
        <w:rPr>
          <w:rFonts w:hint="eastAsia"/>
        </w:rPr>
        <w:lastRenderedPageBreak/>
        <w:t>去破坏佛像，所以这一生皮肤是黑漆漆的，没有光。他会做渔人，以打鱼为生。生活条件很不好，住在潮湿的地带，水田里没有食物，很难得到饮食，只能吃水中的虫子。这就是恶业的余残果报。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又彼比丘，知业果报，观察阿鼻大地狱处，更不见有第十七处。下向亦无，傍厢亦无，粗细俱无，近远皆无，更无所摄，一切不见。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再者，这个比丘为了了解恶业果报，观察阿鼻大地狱处，发现只有这十六处，再没有第十七处。往下行也没有，旁边也没有，其他粗细的状况都没有，远近也没有，再见不到其他阿鼻地狱的内容。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彼比丘如是思惟，见道思惟，观察尽边，八大地狱，各十六处眷属之处。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那比丘这样思惟，见道思惟，他已经观察尽了量的边际，八大地狱的每一个都有十六处眷属处所。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如是尽边恶业人地，一切愚痴凡夫之人，作集此地作恶业人，受证之处，八大地狱并眷属处，我更不见异大地狱，更无异业一</w:t>
      </w:r>
      <w:r w:rsidRPr="00B45420">
        <w:rPr>
          <w:rFonts w:hint="eastAsia"/>
        </w:rPr>
        <w:lastRenderedPageBreak/>
        <w:t>种生处，更无恶处。如此阿鼻大地狱处，何处众生得大苦恼？如此阿鼻大地狱处，毛起地狱，于千分中，不说一分。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就像这样，对于恶业人的处所已经彻底穷尽了边际，也就是全部看完了，一切愚痴的凡夫人、作集此地的作恶业人，他们就会到这里来证实恶业果报。除了八大地狱以及它们的眷属处，此外我再见不到有其他的大地狱，再没有其他业的一种生处，再没有其他的险恶处，就像这样完全观察到量。这样的阿鼻大地狱处，哪处众生会得大苦恼呢？这样的阿鼻大地狱处，听了毛都会竖起的地狱，千分中还没说到它的一分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何以故？不可说尽，不可得听，不可譬喻。地狱苦恼，如是极恶，如是坚鞕，如是大苦，如是叵耐，如是苦恼，无异相似，不可喻苦。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为什么千分中说不到它的一分呢？因为这种地狱不可思议的苦是没办法说完的，没办法完全听到它的情形，也没办法用比喻描述。地狱的苦恼是这样极度地险恶，这样极度地坚牢，没办法拔除，是难以忍受的大苦，没有其他譬喻与之相似，是没办法譬喻的大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ascii="STZhongsong" w:hAnsi="STZhongsong" w:hint="eastAsia"/>
        </w:rPr>
      </w:pPr>
      <w:r w:rsidRPr="00B45420">
        <w:rPr>
          <w:rFonts w:hint="eastAsia"/>
        </w:rPr>
        <w:lastRenderedPageBreak/>
        <w:t>何以故？无人能说，无人能听。若有人说，若有人听，如是之人，吐血而死。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什么缘故呢？因为没有人说得出，也没有人听得到跟阿鼻地狱一样的苦。假使真有人道得出，或者真有人听得到跟它一模一样的苦，这个人会当场吐血而死。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因此，口里说不出那种状况，真正能说得出那个量的话，心已经颤抖的不得了，会吐血而死，或者真正听到了地狱的实情，也是要吐血而死的。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此大地狱，不可爱乐，不可忆念。彼地狱苦，苦中之苦。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这个大地狱是不可爱乐、不可忆念的，这地狱里的苦是苦中之苦。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彼比丘，如是观察大地狱已，则于一切生死苦恼，心生厌离。观察无常苦空无我，见一切法皆悉无常。思惟圣谛，则于生死重生厌离。毁呰生死，如是生死，最为鄙恶。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那比丘这样观察大地狱后，心里对于一切生死的苦恼生起厌离。他观察到，这生死里的法都是无常、苦、空、无我，见到一切法都是无常的，刹那就灭了，一点都不可靠。他思</w:t>
      </w:r>
      <w:r w:rsidRPr="00B45420">
        <w:rPr>
          <w:rFonts w:hint="eastAsia"/>
        </w:rPr>
        <w:lastRenderedPageBreak/>
        <w:t>惟圣谛，对于生死再次生起厌离。他对生死呵责，这样的生死是最鄙恶的。因为一切法都是纯苦、纯空的，什么也没有，只是一种苦恼，所以比丘特别生厌离。</w:t>
      </w:r>
    </w:p>
    <w:p w:rsidR="00111557" w:rsidRDefault="00111557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彼比丘如是见已，生如是心：此诸众生，无有天眼，不知过去离闻正法。复于地狱极苦恼处，第一苦处，第一恶处，而复更生。此如是等愚痴凡夫，爱罥所缚，无始生死。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比丘这样见了后，生这样的心：这些众生没有天眼（也就是，众生如果有天眼，能看到地狱里各种受苦的情形，就知道这里不能待。如果有宿命通，知道自己过去世曾在地狱里怎么受苦，就会清醒过来，明白这个轮回太可怕，从而厌离轮回、希求解脱。然而他无天眼、无宿命通的缘故），不知道过去远离听闻正法，还要在地狱这个极苦恼处、第一苦处、第一恶处不断地受生（这说明众生很可怜啊！他不知道轮回非常险恶，还是继续造恶，把自己往地狱的火坑里推）。这样的愚痴凡夫，由于被爱的罥索所系缚，从无始以来不断地生死，一直无法解脱。这就是说，愚痴的人不了解轮回的状况，不了解苦谛，所以一直都处在生死当中不断地轮转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所以，一定要认真学习《正法念处经》，由此体会轮回的苦状，一心系念在上面，发起真实的出离心，这样才能跳出轮回，否则连一个出轮回的倾向也不会有。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又修行者内心思惟，随顺正法，观察法行。知彼比丘，次第观察一切恶处，从活地狱，次第乃至阿鼻地狱，彼业果报，一切悉知，得十三地。不乐魔界，爱不自在，为脱爱缚，不住魔界，喜乐无常。彼比丘欲断使结，入涅槃城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又修行者内心思惟，随顺正法，观察法行，知道这位比丘次第观察一切险恶处，从等活地狱次第乃至阿鼻地狱，这八层地狱中的业和果报一切都了解清楚，得到了第十三地。他不再欢喜魔境界，明白被爱所使是不自在的，所以一心要脱离爱的缠缚，他不住在魔界里，欢喜观修无常。那比丘想断掉内心的结使，入到涅槃城，因此发起精进的修行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地夜叉，见其精进，心生欢喜，转复上闻虚空夜叉，说如是言：阎浮提中，某国某村，某善男子，某姓某名，剃除须发，被服法衣，正信出家。正行正道，正见不邪，行出世道。知业报法，得十三地，尽见一切地狱边底，知无间苦。</w:t>
      </w:r>
    </w:p>
    <w:p w:rsidR="003854E6" w:rsidRDefault="003854E6" w:rsidP="001466DC">
      <w:pPr>
        <w:pStyle w:val="ad"/>
        <w:ind w:firstLine="480"/>
      </w:pP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当地夜叉见到比丘精进，生了欢喜心，又汇报给虚空夜叉，这样说：阎浮提里某国某村，有某善男子，是这样的姓名，他剃除须发，被服法衣，正信出家；正行正道，正见不邪，行出世的道；他了知业果报法，得了十三地，见到一切地狱中的情况，知道无间的苦。</w:t>
      </w: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lastRenderedPageBreak/>
        <w:t>彼地夜叉，如是如是，具足传闻虚空夜叉。虚空夜叉向四大王，如前所说。彼四大王向四天王，亦如是说。彼四天王向三十三天，说如是。三十三天向夜摩天。亦如是说。彼夜摩天向兜率天，亦如是说。彼兜率天向化乐天，亦如是说。彼化乐天向第六天，亦如是说。次第乃至向少光天，如是说言：天今当听，心当正念，阎浮提中，某国某村，如是种姓某善男子，剃除须发，被服法衣，正信出家。彼正行法，不曾休息，心不乐住魔之境界，不乐染爱，不乐欲染，色声香味触等境界，得十三地，八大地狱一切业报，皆悉尽知。彼比丘如是知已，厌离无明黑闇生死。天今应知，魔分损减，正法增长。彼少光天如是闻已，极大欢喜。其以得闻魔分损减，正法朋长，是故欢喜。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那夜叉听闻后，又这样传闻给虚空夜叉，虚空夜叉又传闻给四大王。像前面所说那样，次第次第一直上传到少光天，这样说：天，你现在应当倾听，心应当住在正念里，阎浮提当中，某国某村有这样种姓的某善男子，剃除须发，被服法衣，正信出家。他正行法，不曾休息，心不乐住魔的境界，不喜欢染爱，不喜欢欲染色声香味触等的境界，得了十三地，对于八大地狱的一切业报都完全了解。这个比丘这样知道后，厌离无明黑暗的生死。天，现在应当知道，魔分已经损减，正法的友朋得以增长。</w:t>
      </w:r>
    </w:p>
    <w:p w:rsidR="001466DC" w:rsidRDefault="001466DC" w:rsidP="001466DC">
      <w:pPr>
        <w:pStyle w:val="ad"/>
        <w:ind w:firstLine="480"/>
      </w:pPr>
      <w:r w:rsidRPr="00B45420">
        <w:rPr>
          <w:rFonts w:hint="eastAsia"/>
        </w:rPr>
        <w:t>少光天听了后，生起极大欢喜，因为他听到“魔分损减，</w:t>
      </w:r>
      <w:r w:rsidRPr="00B45420">
        <w:rPr>
          <w:rFonts w:hint="eastAsia"/>
        </w:rPr>
        <w:lastRenderedPageBreak/>
        <w:t>正法增长”的话，所以特别欢喜。</w:t>
      </w:r>
    </w:p>
    <w:p w:rsidR="003854E6" w:rsidRPr="00B45420" w:rsidRDefault="003854E6" w:rsidP="001466DC">
      <w:pPr>
        <w:pStyle w:val="ad"/>
        <w:ind w:firstLine="480"/>
        <w:rPr>
          <w:rFonts w:hint="eastAsia"/>
        </w:rPr>
      </w:pPr>
    </w:p>
    <w:p w:rsidR="001466DC" w:rsidRPr="00B45420" w:rsidRDefault="001466DC" w:rsidP="00E27550">
      <w:pPr>
        <w:pStyle w:val="ae"/>
        <w:ind w:firstLine="448"/>
        <w:rPr>
          <w:rFonts w:hint="eastAsia"/>
        </w:rPr>
      </w:pPr>
      <w:r w:rsidRPr="00B45420">
        <w:rPr>
          <w:rFonts w:hint="eastAsia"/>
        </w:rPr>
        <w:t>彼处诸天，得闻正法，如是欢喜。未闻佛法，诸天闻已，犹尚欢喜，何况信心随顺行人、谛见正士，闻彼比丘知业报法，增长正法，而不欢喜？</w:t>
      </w:r>
    </w:p>
    <w:p w:rsidR="003854E6" w:rsidRDefault="003854E6" w:rsidP="001466DC">
      <w:pPr>
        <w:pStyle w:val="ad"/>
        <w:ind w:firstLine="480"/>
      </w:pPr>
    </w:p>
    <w:p w:rsidR="001466DC" w:rsidRPr="00B45420" w:rsidRDefault="001466DC" w:rsidP="001466DC">
      <w:pPr>
        <w:pStyle w:val="ad"/>
        <w:ind w:firstLine="480"/>
        <w:rPr>
          <w:rFonts w:hint="eastAsia"/>
        </w:rPr>
      </w:pPr>
      <w:r w:rsidRPr="00B45420">
        <w:rPr>
          <w:rFonts w:hint="eastAsia"/>
        </w:rPr>
        <w:t>那里的诸天听闻正法，因此这样欢喜。那些从未听闻过正法的诸天听后尚且欢喜，何况是具信心、随顺正法的行人、谛见法义的正士，听闻那比丘了解业果报法，增长了正法，哪有不欢喜的呢？</w:t>
      </w:r>
    </w:p>
    <w:p w:rsidR="001466DC" w:rsidRPr="00B45420" w:rsidRDefault="001466DC" w:rsidP="001466DC">
      <w:pPr>
        <w:ind w:firstLine="560"/>
        <w:rPr>
          <w:rFonts w:ascii="STZhongsong" w:hAnsi="STZhongsong" w:hint="eastAsia"/>
          <w:szCs w:val="28"/>
        </w:rPr>
      </w:pPr>
    </w:p>
    <w:p w:rsidR="007D113A" w:rsidRDefault="001466DC" w:rsidP="0051561A">
      <w:pPr>
        <w:pStyle w:val="ae"/>
        <w:ind w:firstLine="448"/>
        <w:jc w:val="right"/>
        <w:sectPr w:rsidR="007D113A" w:rsidSect="00DE0B4A">
          <w:headerReference w:type="default" r:id="rId37"/>
          <w:headerReference w:type="first" r:id="rId38"/>
          <w:footerReference w:type="first" r:id="rId39"/>
          <w:type w:val="nextColumn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  <w:r w:rsidRPr="00B45420">
        <w:rPr>
          <w:rFonts w:hint="eastAsia"/>
        </w:rPr>
        <w:t>正法念处经卷第十五地狱品竟</w:t>
      </w:r>
    </w:p>
    <w:p w:rsidR="007D113A" w:rsidRDefault="007D113A" w:rsidP="0051561A">
      <w:pPr>
        <w:pStyle w:val="ae"/>
        <w:ind w:firstLine="448"/>
        <w:jc w:val="right"/>
        <w:sectPr w:rsidR="007D113A" w:rsidSect="007D113A">
          <w:headerReference w:type="even" r:id="rId40"/>
          <w:footerReference w:type="even" r:id="rId41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</w:p>
    <w:p w:rsidR="007D113A" w:rsidRDefault="007D113A" w:rsidP="0051561A">
      <w:pPr>
        <w:pStyle w:val="ae"/>
        <w:ind w:firstLine="448"/>
        <w:jc w:val="right"/>
        <w:sectPr w:rsidR="007D113A" w:rsidSect="007D113A">
          <w:headerReference w:type="default" r:id="rId42"/>
          <w:footerReference w:type="default" r:id="rId43"/>
          <w:pgSz w:w="8789" w:h="12870" w:code="13"/>
          <w:pgMar w:top="1418" w:right="1191" w:bottom="1701" w:left="1304" w:header="567" w:footer="907" w:gutter="0"/>
          <w:cols w:space="425"/>
          <w:docGrid w:type="lines" w:linePitch="381"/>
        </w:sectPr>
      </w:pPr>
    </w:p>
    <w:p w:rsidR="001466DC" w:rsidRPr="00B45420" w:rsidRDefault="001466DC" w:rsidP="0051561A">
      <w:pPr>
        <w:pStyle w:val="ae"/>
        <w:ind w:firstLine="448"/>
        <w:jc w:val="right"/>
      </w:pPr>
    </w:p>
    <w:sectPr w:rsidR="001466DC" w:rsidRPr="00B45420" w:rsidSect="007D113A">
      <w:headerReference w:type="even" r:id="rId44"/>
      <w:footerReference w:type="even" r:id="rId45"/>
      <w:pgSz w:w="8789" w:h="12870" w:code="13"/>
      <w:pgMar w:top="1418" w:right="1191" w:bottom="1701" w:left="1304" w:header="567" w:footer="90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5B5E" w:rsidRPr="00811154" w:rsidRDefault="003B5B5E" w:rsidP="006F7CAA">
      <w:pPr>
        <w:spacing w:line="240" w:lineRule="auto"/>
        <w:ind w:firstLine="560"/>
        <w:rPr>
          <w:rFonts w:eastAsia="SimSun"/>
        </w:rPr>
      </w:pPr>
      <w:r>
        <w:separator/>
      </w:r>
    </w:p>
  </w:endnote>
  <w:endnote w:type="continuationSeparator" w:id="0">
    <w:p w:rsidR="003B5B5E" w:rsidRPr="00811154" w:rsidRDefault="003B5B5E" w:rsidP="006F7CAA">
      <w:pPr>
        <w:spacing w:line="240" w:lineRule="auto"/>
        <w:ind w:firstLine="560"/>
        <w:rPr>
          <w:rFonts w:eastAsia="SimSu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书宋_GBK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dobe 楷体 Std R">
    <w:altName w:val="SimSun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方正中粗雅宋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方正清刻本悦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新书宋_中印社区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大草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细圆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准雅宋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中等线_GBK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>
    <w:pPr>
      <w:pStyle w:val="Footer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Footer"/>
      <w:ind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Footer"/>
      <w:ind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Pr="007D113A" w:rsidRDefault="007D113A" w:rsidP="007D113A">
    <w:pPr>
      <w:pStyle w:val="Footer"/>
      <w:ind w:firstLine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Pr="007D113A" w:rsidRDefault="007D113A" w:rsidP="007D113A">
    <w:pPr>
      <w:pStyle w:val="Footer"/>
      <w:ind w:firstLine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Pr="007D113A" w:rsidRDefault="007D113A" w:rsidP="007D113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Pr="007C431D" w:rsidRDefault="00F3472E" w:rsidP="009474B3">
    <w:pPr>
      <w:pStyle w:val="Footer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Pr="007C431D" w:rsidRDefault="00F3472E" w:rsidP="009474B3">
    <w:pPr>
      <w:pStyle w:val="Footer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Pr="007C431D" w:rsidRDefault="00F3472E" w:rsidP="009474B3">
    <w:pPr>
      <w:pStyle w:val="Footer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3854E6">
    <w:pPr>
      <w:pStyle w:val="Footer"/>
      <w:ind w:firstLine="360"/>
      <w:jc w:val="center"/>
    </w:pP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5483" w:rsidRPr="00385483">
      <w:rPr>
        <w:b/>
        <w:bCs/>
        <w:noProof/>
        <w:lang w:val="zh-CN" w:eastAsia="zh-CN"/>
      </w:rPr>
      <w:t>26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5483" w:rsidRPr="00385483">
      <w:rPr>
        <w:b/>
        <w:bCs/>
        <w:noProof/>
        <w:lang w:val="zh-CN" w:eastAsia="zh-CN"/>
      </w:rPr>
      <w:t>284</w:t>
    </w:r>
    <w:r>
      <w:rPr>
        <w:b/>
        <w:b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B4A" w:rsidRPr="007C431D" w:rsidRDefault="00DE0B4A" w:rsidP="00DE0B4A">
    <w:pPr>
      <w:pStyle w:val="Footer"/>
      <w:ind w:firstLine="360"/>
      <w:jc w:val="center"/>
    </w:pP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5483" w:rsidRPr="00385483">
      <w:rPr>
        <w:b/>
        <w:bCs/>
        <w:noProof/>
        <w:lang w:val="zh-CN" w:eastAsia="zh-CN"/>
      </w:rPr>
      <w:t>25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5483" w:rsidRPr="00385483">
      <w:rPr>
        <w:b/>
        <w:bCs/>
        <w:noProof/>
        <w:lang w:val="zh-CN" w:eastAsia="zh-CN"/>
      </w:rPr>
      <w:t>284</w:t>
    </w:r>
    <w:r>
      <w:rPr>
        <w:b/>
        <w:bCs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5B5E" w:rsidRPr="00811154" w:rsidRDefault="003B5B5E" w:rsidP="006F7CAA">
      <w:pPr>
        <w:spacing w:line="240" w:lineRule="auto"/>
        <w:ind w:firstLine="560"/>
        <w:rPr>
          <w:rFonts w:eastAsia="SimSun"/>
        </w:rPr>
      </w:pPr>
      <w:r>
        <w:separator/>
      </w:r>
    </w:p>
  </w:footnote>
  <w:footnote w:type="continuationSeparator" w:id="0">
    <w:p w:rsidR="003B5B5E" w:rsidRPr="00811154" w:rsidRDefault="003B5B5E" w:rsidP="006F7CAA">
      <w:pPr>
        <w:spacing w:line="240" w:lineRule="auto"/>
        <w:ind w:firstLine="560"/>
        <w:rPr>
          <w:rFonts w:eastAsia="SimSun"/>
        </w:rPr>
      </w:pPr>
      <w:r>
        <w:continuationSeparator/>
      </w:r>
    </w:p>
  </w:footnote>
  <w:footnote w:id="1">
    <w:p w:rsidR="00A85AD8" w:rsidRPr="00EA31A9" w:rsidRDefault="00A85AD8" w:rsidP="001466DC">
      <w:pPr>
        <w:pStyle w:val="FootnoteText"/>
        <w:ind w:firstLine="360"/>
        <w:rPr>
          <w:rFonts w:ascii="方正中等线_GBK" w:eastAsia="方正中等线_GBK" w:hint="eastAsia"/>
        </w:rPr>
      </w:pPr>
      <w:r w:rsidRPr="00EA31A9">
        <w:rPr>
          <w:rStyle w:val="FootnoteReference"/>
          <w:rFonts w:ascii="方正中等线_GBK" w:eastAsia="方正中等线_GBK" w:hint="eastAsia"/>
        </w:rPr>
        <w:footnoteRef/>
      </w:r>
      <w:r w:rsidRPr="00EA31A9">
        <w:rPr>
          <w:rFonts w:ascii="方正中等线_GBK" w:eastAsia="方正中等线_GBK" w:hint="eastAsia"/>
        </w:rPr>
        <w:t xml:space="preserve"> 此句不明其义。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Pr="0044612A" w:rsidRDefault="00F3472E" w:rsidP="009474B3">
    <w:pPr>
      <w:ind w:left="560" w:firstLineChars="0" w:firstLine="0"/>
      <w:rPr>
        <w:rFonts w:eastAsia="SimSun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Default="007D3594" w:rsidP="009474B3">
    <w:pPr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13A" w:rsidRPr="004A40E7" w:rsidRDefault="007D113A" w:rsidP="00DE0B4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九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5" style="position:absolute;left:0;text-align:left;margin-left:397.5pt;margin-top:227.35pt;width:32.55pt;height:146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" o:allowincell="f" stroked="f">
              <v:path arrowok="t"/>
              <v:textbox style="layout-flow:vertical-ideographic">
                <w:txbxContent>
                  <w:p w:rsidR="007D113A" w:rsidRPr="004A40E7" w:rsidRDefault="007D113A" w:rsidP="00DE0B4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九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Default="007D3594" w:rsidP="009474B3">
    <w:pPr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13A" w:rsidRPr="004A40E7" w:rsidRDefault="007D113A" w:rsidP="00DE0B4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十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36" style="position:absolute;left:0;text-align:left;margin-left:397.5pt;margin-top:227.35pt;width:32.55pt;height:146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CPsSePUBAADY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7D113A" w:rsidRPr="004A40E7" w:rsidRDefault="007D113A" w:rsidP="00DE0B4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十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Header"/>
      <w:ind w:firstLine="48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Default="007D3594" w:rsidP="009474B3">
    <w:pPr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13A" w:rsidRPr="004A40E7" w:rsidRDefault="007D113A" w:rsidP="00DE0B4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十一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37" style="position:absolute;left:0;text-align:left;margin-left:397.5pt;margin-top:227.35pt;width:32.55pt;height:1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pkkzs/UBAADY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7D113A" w:rsidRPr="004A40E7" w:rsidRDefault="007D113A" w:rsidP="00DE0B4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十一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Header"/>
      <w:ind w:firstLine="48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Pr="003854E6" w:rsidRDefault="007D113A" w:rsidP="003854E6">
    <w:pPr>
      <w:ind w:left="560" w:firstLineChars="0" w:firstLine="0"/>
      <w:rPr>
        <w:rFonts w:eastAsia="SimSun" w:cs="Times New Roman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Default="007D113A" w:rsidP="009474B3">
    <w:pPr>
      <w:ind w:firstLine="560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113A" w:rsidRPr="003854E6" w:rsidRDefault="007D113A" w:rsidP="003854E6">
    <w:pPr>
      <w:ind w:left="560" w:firstLineChars="0" w:firstLine="0"/>
      <w:rPr>
        <w:rFonts w:eastAsia="SimSu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Pr="00BF3F7B" w:rsidRDefault="007D3594" w:rsidP="009474B3">
    <w:pPr>
      <w:ind w:left="560" w:firstLineChars="0" w:firstLine="0"/>
      <w:rPr>
        <w:rFonts w:eastAsia="SimSun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-836295</wp:posOffset>
          </wp:positionH>
          <wp:positionV relativeFrom="paragraph">
            <wp:posOffset>-354965</wp:posOffset>
          </wp:positionV>
          <wp:extent cx="5579745" cy="8161655"/>
          <wp:effectExtent l="0" t="0" r="0" b="0"/>
          <wp:wrapNone/>
          <wp:docPr id="1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816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>
    <w:pPr>
      <w:pStyle w:val="Header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 w:rsidP="009474B3">
    <w:pPr>
      <w:ind w:firstLine="5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 w:rsidP="009474B3">
    <w:pPr>
      <w:ind w:firstLine="5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472E" w:rsidRDefault="00F3472E" w:rsidP="009474B3">
    <w:pPr>
      <w:ind w:firstLine="5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Pr="003854E6" w:rsidRDefault="007D3594" w:rsidP="003854E6">
    <w:pPr>
      <w:ind w:left="560" w:firstLineChars="0" w:firstLine="0"/>
      <w:rPr>
        <w:rFonts w:eastAsia="SimSun" w:cs="Times New Roman"/>
      </w:rPr>
    </w:pPr>
    <w:r>
      <w:rPr>
        <w:rFonts w:eastAsia="SimSun" w:cs="Times New Roman"/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posOffset>93345</wp:posOffset>
              </wp:positionH>
              <wp:positionV relativeFrom="page">
                <wp:posOffset>2626995</wp:posOffset>
              </wp:positionV>
              <wp:extent cx="454025" cy="2488565"/>
              <wp:effectExtent l="0" t="0" r="0" b="0"/>
              <wp:wrapNone/>
              <wp:docPr id="1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4025" cy="2488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0B4A" w:rsidRPr="00A70AC1" w:rsidRDefault="007D3594" w:rsidP="00DE0B4A">
                          <w:pPr>
                            <w:spacing w:line="46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 w:hAnsi="Calibri Light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 Light"/>
                              <w:noProof/>
                              <w:spacing w:val="-10"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90500" cy="247650"/>
                                <wp:effectExtent l="0" t="0" r="0" b="0"/>
                                <wp:docPr id="12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15E9">
                            <w:rPr>
                              <w:rFonts w:ascii="方正细圆简体" w:eastAsia="方正细圆简体" w:hAnsi="Calibri Light"/>
                              <w:spacing w:val="-10"/>
                              <w:sz w:val="16"/>
                              <w:szCs w:val="16"/>
                            </w:rPr>
                            <w:t xml:space="preserve"> </w:t>
                          </w:r>
                          <w:r w:rsidR="00DE0B4A" w:rsidRPr="004A40E7">
                            <w:rPr>
                              <w:rFonts w:ascii="方正细圆简体" w:eastAsia="方正细圆简体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佛经宝典系列</w:t>
                          </w:r>
                          <w:r w:rsidR="00DE0B4A" w:rsidRPr="00BB70C3">
                            <w:rPr>
                              <w:rFonts w:ascii="方正细圆简体" w:eastAsia="方正细圆简体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sym w:font="Wingdings" w:char="F09E"/>
                          </w:r>
                          <w:r w:rsidR="00DE0B4A">
                            <w:rPr>
                              <w:rFonts w:ascii="方正细圆简体" w:eastAsia="方正细圆简体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正法念处经讲记</w:t>
                          </w:r>
                          <w:r w:rsidR="007D113A">
                            <w:rPr>
                              <w:rFonts w:ascii="方正细圆简体" w:eastAsia="方正细圆简体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五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3" style="position:absolute;left:0;text-align:left;margin-left:7.35pt;margin-top:206.85pt;width:35.75pt;height:195.9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" o:allowincell="f" stroked="f">
              <v:path arrowok="t"/>
              <v:textbox style="layout-flow:vertical-ideographic">
                <w:txbxContent>
                  <w:p w:rsidR="00DE0B4A" w:rsidRPr="00A70AC1" w:rsidRDefault="007D3594" w:rsidP="00DE0B4A">
                    <w:pPr>
                      <w:spacing w:line="460" w:lineRule="exact"/>
                      <w:ind w:firstLineChars="0" w:firstLine="0"/>
                      <w:jc w:val="center"/>
                      <w:rPr>
                        <w:rFonts w:ascii="方正细圆简体" w:eastAsia="方正细圆简体" w:hAnsi="Calibri Light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 Light"/>
                        <w:noProof/>
                        <w:spacing w:val="-10"/>
                        <w:sz w:val="16"/>
                        <w:szCs w:val="16"/>
                      </w:rPr>
                      <w:drawing>
                        <wp:inline distT="0" distB="0" distL="0" distR="0">
                          <wp:extent cx="190500" cy="247650"/>
                          <wp:effectExtent l="0" t="0" r="0" b="0"/>
                          <wp:docPr id="12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15E9">
                      <w:rPr>
                        <w:rFonts w:ascii="方正细圆简体" w:eastAsia="方正细圆简体" w:hAnsi="Calibri Light"/>
                        <w:spacing w:val="-10"/>
                        <w:sz w:val="16"/>
                        <w:szCs w:val="16"/>
                      </w:rPr>
                      <w:t xml:space="preserve"> </w:t>
                    </w:r>
                    <w:r w:rsidR="00DE0B4A" w:rsidRPr="004A40E7">
                      <w:rPr>
                        <w:rFonts w:ascii="方正细圆简体" w:eastAsia="方正细圆简体" w:hint="eastAsia"/>
                        <w:color w:val="262626"/>
                        <w:spacing w:val="20"/>
                        <w:sz w:val="16"/>
                        <w:szCs w:val="16"/>
                      </w:rPr>
                      <w:t>佛经宝典系列</w:t>
                    </w:r>
                    <w:r w:rsidR="00DE0B4A" w:rsidRPr="00BB70C3">
                      <w:rPr>
                        <w:rFonts w:ascii="方正细圆简体" w:eastAsia="方正细圆简体" w:hint="eastAsia"/>
                        <w:color w:val="262626"/>
                        <w:spacing w:val="20"/>
                        <w:sz w:val="16"/>
                        <w:szCs w:val="16"/>
                      </w:rPr>
                      <w:sym w:font="Wingdings" w:char="F09E"/>
                    </w:r>
                    <w:r w:rsidR="00DE0B4A">
                      <w:rPr>
                        <w:rFonts w:ascii="方正细圆简体" w:eastAsia="方正细圆简体" w:hint="eastAsia"/>
                        <w:color w:val="262626"/>
                        <w:spacing w:val="20"/>
                        <w:sz w:val="16"/>
                        <w:szCs w:val="16"/>
                      </w:rPr>
                      <w:t>正法念处经讲记</w:t>
                    </w:r>
                    <w:r w:rsidR="007D113A">
                      <w:rPr>
                        <w:rFonts w:ascii="方正细圆简体" w:eastAsia="方正细圆简体" w:hint="eastAsia"/>
                        <w:color w:val="262626"/>
                        <w:spacing w:val="20"/>
                        <w:sz w:val="16"/>
                        <w:szCs w:val="16"/>
                      </w:rPr>
                      <w:t>五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B4A" w:rsidRDefault="007D3594" w:rsidP="009474B3">
    <w:pPr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0B4A" w:rsidRPr="004A40E7" w:rsidRDefault="00DE0B4A" w:rsidP="00DE0B4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 w:rsidR="007D113A">
                            <w:rPr>
                              <w:rFonts w:ascii="方正细圆简体" w:eastAsia="方正细圆简体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八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4" style="position:absolute;left:0;text-align:left;margin-left:397.5pt;margin-top:227.35pt;width:32.55pt;height:146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K0orSPUBAADZ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DE0B4A" w:rsidRPr="004A40E7" w:rsidRDefault="00DE0B4A" w:rsidP="00DE0B4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 w:rsidR="007D113A">
                      <w:rPr>
                        <w:rFonts w:ascii="方正细圆简体" w:eastAsia="方正细圆简体" w:hint="eastAsia"/>
                        <w:color w:val="262626"/>
                        <w:spacing w:val="10"/>
                        <w:sz w:val="16"/>
                        <w:szCs w:val="16"/>
                      </w:rPr>
                      <w:t>八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5AD8" w:rsidRDefault="00A85AD8" w:rsidP="001466DC">
    <w:pPr>
      <w:pStyle w:val="Header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0000000E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00000013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8"/>
  </w:num>
  <w:num w:numId="12">
    <w:abstractNumId w:val="1"/>
  </w:num>
  <w:num w:numId="13">
    <w:abstractNumId w:val="7"/>
  </w:num>
  <w:num w:numId="14">
    <w:abstractNumId w:val="0"/>
  </w:num>
  <w:num w:numId="15">
    <w:abstractNumId w:val="14"/>
  </w:num>
  <w:num w:numId="16">
    <w:abstractNumId w:val="19"/>
  </w:num>
  <w:num w:numId="17">
    <w:abstractNumId w:val="9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9"/>
  <w:displayBackgroundShape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40"/>
  <w:drawingGridVerticalSpacing w:val="381"/>
  <w:displayHorizontalDrawingGridEvery w:val="0"/>
  <w:doNotShadeFormData/>
  <w:characterSpacingControl w:val="compressPunctuation"/>
  <w:doNotValidateAgainstSchema/>
  <w:doNotDemarcateInvalidXml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DF"/>
    <w:rsid w:val="00012734"/>
    <w:rsid w:val="0001474C"/>
    <w:rsid w:val="00022642"/>
    <w:rsid w:val="00033141"/>
    <w:rsid w:val="0003418F"/>
    <w:rsid w:val="000343DD"/>
    <w:rsid w:val="00040B94"/>
    <w:rsid w:val="0004180A"/>
    <w:rsid w:val="00044675"/>
    <w:rsid w:val="00047CFA"/>
    <w:rsid w:val="00047E99"/>
    <w:rsid w:val="00050C2C"/>
    <w:rsid w:val="000546CB"/>
    <w:rsid w:val="00056B38"/>
    <w:rsid w:val="00060A97"/>
    <w:rsid w:val="00073BA9"/>
    <w:rsid w:val="0007735A"/>
    <w:rsid w:val="000774A8"/>
    <w:rsid w:val="000B6ACF"/>
    <w:rsid w:val="000C1867"/>
    <w:rsid w:val="000C2445"/>
    <w:rsid w:val="000C34E9"/>
    <w:rsid w:val="000C367C"/>
    <w:rsid w:val="000D27B5"/>
    <w:rsid w:val="000D4460"/>
    <w:rsid w:val="000E1C98"/>
    <w:rsid w:val="000E5BA9"/>
    <w:rsid w:val="000F46BD"/>
    <w:rsid w:val="000F5574"/>
    <w:rsid w:val="000F75C1"/>
    <w:rsid w:val="00104647"/>
    <w:rsid w:val="00107557"/>
    <w:rsid w:val="001078E2"/>
    <w:rsid w:val="00111557"/>
    <w:rsid w:val="00111820"/>
    <w:rsid w:val="00115AEE"/>
    <w:rsid w:val="00116ACE"/>
    <w:rsid w:val="00117A8B"/>
    <w:rsid w:val="0012627B"/>
    <w:rsid w:val="00135491"/>
    <w:rsid w:val="00135FDA"/>
    <w:rsid w:val="001438B6"/>
    <w:rsid w:val="001466DC"/>
    <w:rsid w:val="00147003"/>
    <w:rsid w:val="0014712D"/>
    <w:rsid w:val="00170849"/>
    <w:rsid w:val="001724C2"/>
    <w:rsid w:val="00177608"/>
    <w:rsid w:val="001810DD"/>
    <w:rsid w:val="00185E12"/>
    <w:rsid w:val="001A0833"/>
    <w:rsid w:val="001A1C12"/>
    <w:rsid w:val="001A675D"/>
    <w:rsid w:val="001A71D7"/>
    <w:rsid w:val="001A7C13"/>
    <w:rsid w:val="001B2016"/>
    <w:rsid w:val="001B41ED"/>
    <w:rsid w:val="001B7AE8"/>
    <w:rsid w:val="001C2B6B"/>
    <w:rsid w:val="001C4C94"/>
    <w:rsid w:val="001D0461"/>
    <w:rsid w:val="001E03C4"/>
    <w:rsid w:val="001E5CF2"/>
    <w:rsid w:val="001E5E72"/>
    <w:rsid w:val="001F253B"/>
    <w:rsid w:val="00201343"/>
    <w:rsid w:val="002022DD"/>
    <w:rsid w:val="002050A2"/>
    <w:rsid w:val="00206942"/>
    <w:rsid w:val="002113A5"/>
    <w:rsid w:val="002170F1"/>
    <w:rsid w:val="002177A6"/>
    <w:rsid w:val="00217B6E"/>
    <w:rsid w:val="00227B2C"/>
    <w:rsid w:val="002350BD"/>
    <w:rsid w:val="002350C4"/>
    <w:rsid w:val="002361C1"/>
    <w:rsid w:val="0024146F"/>
    <w:rsid w:val="00251ECC"/>
    <w:rsid w:val="002576A1"/>
    <w:rsid w:val="00257886"/>
    <w:rsid w:val="00262502"/>
    <w:rsid w:val="002665E8"/>
    <w:rsid w:val="00274F99"/>
    <w:rsid w:val="00283B04"/>
    <w:rsid w:val="00285D78"/>
    <w:rsid w:val="00286D83"/>
    <w:rsid w:val="00296544"/>
    <w:rsid w:val="002A0F0B"/>
    <w:rsid w:val="002A1096"/>
    <w:rsid w:val="002A2AF3"/>
    <w:rsid w:val="002A3414"/>
    <w:rsid w:val="002A5425"/>
    <w:rsid w:val="002A64A1"/>
    <w:rsid w:val="002B098D"/>
    <w:rsid w:val="002B1836"/>
    <w:rsid w:val="002B2F2B"/>
    <w:rsid w:val="002B5057"/>
    <w:rsid w:val="002C109E"/>
    <w:rsid w:val="002D0316"/>
    <w:rsid w:val="002D0A74"/>
    <w:rsid w:val="002D2598"/>
    <w:rsid w:val="002D2C14"/>
    <w:rsid w:val="002D7351"/>
    <w:rsid w:val="002E6B90"/>
    <w:rsid w:val="002F4A5A"/>
    <w:rsid w:val="002F5063"/>
    <w:rsid w:val="002F52EF"/>
    <w:rsid w:val="00300658"/>
    <w:rsid w:val="00311192"/>
    <w:rsid w:val="00317E90"/>
    <w:rsid w:val="003322BB"/>
    <w:rsid w:val="00336303"/>
    <w:rsid w:val="003414C5"/>
    <w:rsid w:val="0035324D"/>
    <w:rsid w:val="003543C5"/>
    <w:rsid w:val="00354C3F"/>
    <w:rsid w:val="00354CF2"/>
    <w:rsid w:val="00356141"/>
    <w:rsid w:val="003576F1"/>
    <w:rsid w:val="0036012C"/>
    <w:rsid w:val="003625DF"/>
    <w:rsid w:val="003627D5"/>
    <w:rsid w:val="003671A6"/>
    <w:rsid w:val="00372558"/>
    <w:rsid w:val="0037332C"/>
    <w:rsid w:val="0038411C"/>
    <w:rsid w:val="00385483"/>
    <w:rsid w:val="003854E6"/>
    <w:rsid w:val="00386F25"/>
    <w:rsid w:val="00390C96"/>
    <w:rsid w:val="00393DC1"/>
    <w:rsid w:val="003A54E6"/>
    <w:rsid w:val="003B048A"/>
    <w:rsid w:val="003B5B5E"/>
    <w:rsid w:val="003C6280"/>
    <w:rsid w:val="003D10B9"/>
    <w:rsid w:val="003D222F"/>
    <w:rsid w:val="003E3613"/>
    <w:rsid w:val="003E3C2D"/>
    <w:rsid w:val="003F0D47"/>
    <w:rsid w:val="003F225D"/>
    <w:rsid w:val="00403205"/>
    <w:rsid w:val="00403FAE"/>
    <w:rsid w:val="004069E3"/>
    <w:rsid w:val="0041545A"/>
    <w:rsid w:val="00415FD6"/>
    <w:rsid w:val="00423E8E"/>
    <w:rsid w:val="00425F53"/>
    <w:rsid w:val="00431012"/>
    <w:rsid w:val="004412C6"/>
    <w:rsid w:val="004508A2"/>
    <w:rsid w:val="00452408"/>
    <w:rsid w:val="004530C0"/>
    <w:rsid w:val="00456503"/>
    <w:rsid w:val="00466EEC"/>
    <w:rsid w:val="0048007B"/>
    <w:rsid w:val="004913AF"/>
    <w:rsid w:val="004916AA"/>
    <w:rsid w:val="0049289A"/>
    <w:rsid w:val="004942A1"/>
    <w:rsid w:val="00495499"/>
    <w:rsid w:val="0049649C"/>
    <w:rsid w:val="0049753F"/>
    <w:rsid w:val="004A116C"/>
    <w:rsid w:val="004A3CD6"/>
    <w:rsid w:val="004A57A9"/>
    <w:rsid w:val="004A6845"/>
    <w:rsid w:val="004A7DE1"/>
    <w:rsid w:val="004B00F7"/>
    <w:rsid w:val="004B15E9"/>
    <w:rsid w:val="004B4008"/>
    <w:rsid w:val="004B511E"/>
    <w:rsid w:val="004E25EE"/>
    <w:rsid w:val="00501499"/>
    <w:rsid w:val="00505009"/>
    <w:rsid w:val="005076B8"/>
    <w:rsid w:val="00510CDA"/>
    <w:rsid w:val="00510E21"/>
    <w:rsid w:val="0051561A"/>
    <w:rsid w:val="00517979"/>
    <w:rsid w:val="00517FDC"/>
    <w:rsid w:val="0052322B"/>
    <w:rsid w:val="0053059A"/>
    <w:rsid w:val="00531481"/>
    <w:rsid w:val="00533FA4"/>
    <w:rsid w:val="00536D9A"/>
    <w:rsid w:val="00553882"/>
    <w:rsid w:val="005661BB"/>
    <w:rsid w:val="00574767"/>
    <w:rsid w:val="00577054"/>
    <w:rsid w:val="005832BA"/>
    <w:rsid w:val="00591B21"/>
    <w:rsid w:val="00592B8D"/>
    <w:rsid w:val="00593403"/>
    <w:rsid w:val="005952CC"/>
    <w:rsid w:val="00595471"/>
    <w:rsid w:val="005A09FC"/>
    <w:rsid w:val="005A14C2"/>
    <w:rsid w:val="005A7D13"/>
    <w:rsid w:val="005B3AE3"/>
    <w:rsid w:val="005B4256"/>
    <w:rsid w:val="005C0276"/>
    <w:rsid w:val="005C1AC0"/>
    <w:rsid w:val="005C2DDD"/>
    <w:rsid w:val="005C34CF"/>
    <w:rsid w:val="005C495D"/>
    <w:rsid w:val="005D50F4"/>
    <w:rsid w:val="005D7D1A"/>
    <w:rsid w:val="005D7D85"/>
    <w:rsid w:val="005F1165"/>
    <w:rsid w:val="005F7F5A"/>
    <w:rsid w:val="00601913"/>
    <w:rsid w:val="00601E00"/>
    <w:rsid w:val="00606CD0"/>
    <w:rsid w:val="00612A1B"/>
    <w:rsid w:val="00613388"/>
    <w:rsid w:val="00615C20"/>
    <w:rsid w:val="00617831"/>
    <w:rsid w:val="00617C50"/>
    <w:rsid w:val="006217A9"/>
    <w:rsid w:val="00625A02"/>
    <w:rsid w:val="00626A45"/>
    <w:rsid w:val="00632CF7"/>
    <w:rsid w:val="0064171A"/>
    <w:rsid w:val="00650630"/>
    <w:rsid w:val="0066788A"/>
    <w:rsid w:val="00667A1A"/>
    <w:rsid w:val="00672342"/>
    <w:rsid w:val="006753EF"/>
    <w:rsid w:val="0068288B"/>
    <w:rsid w:val="00682D40"/>
    <w:rsid w:val="00683583"/>
    <w:rsid w:val="00690FA2"/>
    <w:rsid w:val="00695710"/>
    <w:rsid w:val="00696500"/>
    <w:rsid w:val="00697B0A"/>
    <w:rsid w:val="006A3E57"/>
    <w:rsid w:val="006A5DF9"/>
    <w:rsid w:val="006A6B5F"/>
    <w:rsid w:val="006A6EC3"/>
    <w:rsid w:val="006B1D9D"/>
    <w:rsid w:val="006B2A5C"/>
    <w:rsid w:val="006B3291"/>
    <w:rsid w:val="006B574D"/>
    <w:rsid w:val="006C060D"/>
    <w:rsid w:val="006D0DB0"/>
    <w:rsid w:val="006D2A20"/>
    <w:rsid w:val="006D6AA0"/>
    <w:rsid w:val="006E138F"/>
    <w:rsid w:val="006F1415"/>
    <w:rsid w:val="006F7CAA"/>
    <w:rsid w:val="00700E2D"/>
    <w:rsid w:val="0070146A"/>
    <w:rsid w:val="00705DED"/>
    <w:rsid w:val="00706664"/>
    <w:rsid w:val="00712E37"/>
    <w:rsid w:val="007253A4"/>
    <w:rsid w:val="0072645A"/>
    <w:rsid w:val="007310C9"/>
    <w:rsid w:val="007350F0"/>
    <w:rsid w:val="007353FB"/>
    <w:rsid w:val="00736B6A"/>
    <w:rsid w:val="0074575A"/>
    <w:rsid w:val="00756A26"/>
    <w:rsid w:val="00765BBA"/>
    <w:rsid w:val="00766FF8"/>
    <w:rsid w:val="007825E9"/>
    <w:rsid w:val="00792016"/>
    <w:rsid w:val="00794EE4"/>
    <w:rsid w:val="00795705"/>
    <w:rsid w:val="007A2E05"/>
    <w:rsid w:val="007A3EDC"/>
    <w:rsid w:val="007A6940"/>
    <w:rsid w:val="007D113A"/>
    <w:rsid w:val="007D2C29"/>
    <w:rsid w:val="007D3594"/>
    <w:rsid w:val="007D46F2"/>
    <w:rsid w:val="007D55DD"/>
    <w:rsid w:val="007E7410"/>
    <w:rsid w:val="007F3CA9"/>
    <w:rsid w:val="00805C58"/>
    <w:rsid w:val="00810787"/>
    <w:rsid w:val="008107BD"/>
    <w:rsid w:val="00813D05"/>
    <w:rsid w:val="00827EDB"/>
    <w:rsid w:val="00833A6F"/>
    <w:rsid w:val="0084074F"/>
    <w:rsid w:val="00844217"/>
    <w:rsid w:val="008522A1"/>
    <w:rsid w:val="00852A4E"/>
    <w:rsid w:val="00857473"/>
    <w:rsid w:val="00860EF3"/>
    <w:rsid w:val="00860EF5"/>
    <w:rsid w:val="00864AF7"/>
    <w:rsid w:val="0087763C"/>
    <w:rsid w:val="00877F06"/>
    <w:rsid w:val="00890CF7"/>
    <w:rsid w:val="008A068C"/>
    <w:rsid w:val="008A0D57"/>
    <w:rsid w:val="008A3A57"/>
    <w:rsid w:val="008A4278"/>
    <w:rsid w:val="008A56BA"/>
    <w:rsid w:val="008B22F0"/>
    <w:rsid w:val="008B5022"/>
    <w:rsid w:val="008C6204"/>
    <w:rsid w:val="008C65CD"/>
    <w:rsid w:val="008C796A"/>
    <w:rsid w:val="008D5977"/>
    <w:rsid w:val="008D6EE9"/>
    <w:rsid w:val="008E5436"/>
    <w:rsid w:val="009107DE"/>
    <w:rsid w:val="00917A7C"/>
    <w:rsid w:val="00926C4B"/>
    <w:rsid w:val="00937145"/>
    <w:rsid w:val="00942DEB"/>
    <w:rsid w:val="00945061"/>
    <w:rsid w:val="00946263"/>
    <w:rsid w:val="009474B3"/>
    <w:rsid w:val="00947B79"/>
    <w:rsid w:val="00964A1C"/>
    <w:rsid w:val="00971033"/>
    <w:rsid w:val="009723A2"/>
    <w:rsid w:val="00977FE1"/>
    <w:rsid w:val="009849EF"/>
    <w:rsid w:val="00987767"/>
    <w:rsid w:val="009936E2"/>
    <w:rsid w:val="00997A10"/>
    <w:rsid w:val="009A3B3E"/>
    <w:rsid w:val="009A4D83"/>
    <w:rsid w:val="009B3231"/>
    <w:rsid w:val="009B396A"/>
    <w:rsid w:val="009B4435"/>
    <w:rsid w:val="009B531F"/>
    <w:rsid w:val="009C0D33"/>
    <w:rsid w:val="009C2F96"/>
    <w:rsid w:val="009D060C"/>
    <w:rsid w:val="009D63E4"/>
    <w:rsid w:val="009D6AEF"/>
    <w:rsid w:val="009E4454"/>
    <w:rsid w:val="009E6BB7"/>
    <w:rsid w:val="009E73DA"/>
    <w:rsid w:val="009F56CD"/>
    <w:rsid w:val="00A04A7F"/>
    <w:rsid w:val="00A04ABF"/>
    <w:rsid w:val="00A07258"/>
    <w:rsid w:val="00A072FC"/>
    <w:rsid w:val="00A0750E"/>
    <w:rsid w:val="00A105FB"/>
    <w:rsid w:val="00A11335"/>
    <w:rsid w:val="00A11636"/>
    <w:rsid w:val="00A121A8"/>
    <w:rsid w:val="00A177C5"/>
    <w:rsid w:val="00A235C1"/>
    <w:rsid w:val="00A25E3B"/>
    <w:rsid w:val="00A46BBF"/>
    <w:rsid w:val="00A5292D"/>
    <w:rsid w:val="00A53ABD"/>
    <w:rsid w:val="00A53FE4"/>
    <w:rsid w:val="00A54E2D"/>
    <w:rsid w:val="00A56E55"/>
    <w:rsid w:val="00A81B42"/>
    <w:rsid w:val="00A83939"/>
    <w:rsid w:val="00A84413"/>
    <w:rsid w:val="00A85AD8"/>
    <w:rsid w:val="00A94CCB"/>
    <w:rsid w:val="00AA57D3"/>
    <w:rsid w:val="00AB4449"/>
    <w:rsid w:val="00AB7AF5"/>
    <w:rsid w:val="00AE341A"/>
    <w:rsid w:val="00AF1A03"/>
    <w:rsid w:val="00AF50B1"/>
    <w:rsid w:val="00B0620A"/>
    <w:rsid w:val="00B12CD3"/>
    <w:rsid w:val="00B20F30"/>
    <w:rsid w:val="00B212E7"/>
    <w:rsid w:val="00B32BBD"/>
    <w:rsid w:val="00B40780"/>
    <w:rsid w:val="00B43369"/>
    <w:rsid w:val="00B51E51"/>
    <w:rsid w:val="00B5576D"/>
    <w:rsid w:val="00B57A2C"/>
    <w:rsid w:val="00B61AE1"/>
    <w:rsid w:val="00B6225F"/>
    <w:rsid w:val="00B646CF"/>
    <w:rsid w:val="00B73020"/>
    <w:rsid w:val="00B87C4D"/>
    <w:rsid w:val="00B90147"/>
    <w:rsid w:val="00B932A0"/>
    <w:rsid w:val="00B9576F"/>
    <w:rsid w:val="00BA4030"/>
    <w:rsid w:val="00BA7208"/>
    <w:rsid w:val="00BB0811"/>
    <w:rsid w:val="00BB2BB6"/>
    <w:rsid w:val="00BC7E9F"/>
    <w:rsid w:val="00BD7728"/>
    <w:rsid w:val="00BE0BEF"/>
    <w:rsid w:val="00BE1A45"/>
    <w:rsid w:val="00BF65F4"/>
    <w:rsid w:val="00BF6823"/>
    <w:rsid w:val="00C04DA5"/>
    <w:rsid w:val="00C07379"/>
    <w:rsid w:val="00C12D26"/>
    <w:rsid w:val="00C16FDB"/>
    <w:rsid w:val="00C25D95"/>
    <w:rsid w:val="00C31C92"/>
    <w:rsid w:val="00C33628"/>
    <w:rsid w:val="00C34A71"/>
    <w:rsid w:val="00C5347A"/>
    <w:rsid w:val="00C620FC"/>
    <w:rsid w:val="00C657AF"/>
    <w:rsid w:val="00C70A21"/>
    <w:rsid w:val="00C70E39"/>
    <w:rsid w:val="00C734BF"/>
    <w:rsid w:val="00C80216"/>
    <w:rsid w:val="00C808AC"/>
    <w:rsid w:val="00C81727"/>
    <w:rsid w:val="00C822D6"/>
    <w:rsid w:val="00C85BDE"/>
    <w:rsid w:val="00C85BFF"/>
    <w:rsid w:val="00C9197A"/>
    <w:rsid w:val="00C954D5"/>
    <w:rsid w:val="00C95BA8"/>
    <w:rsid w:val="00C95CF0"/>
    <w:rsid w:val="00C95FBB"/>
    <w:rsid w:val="00CA63FE"/>
    <w:rsid w:val="00CB7996"/>
    <w:rsid w:val="00CD0178"/>
    <w:rsid w:val="00CE0381"/>
    <w:rsid w:val="00CE5667"/>
    <w:rsid w:val="00CE73AD"/>
    <w:rsid w:val="00CF1EC9"/>
    <w:rsid w:val="00D016F1"/>
    <w:rsid w:val="00D05DF9"/>
    <w:rsid w:val="00D06D89"/>
    <w:rsid w:val="00D16A31"/>
    <w:rsid w:val="00D2045E"/>
    <w:rsid w:val="00D36535"/>
    <w:rsid w:val="00D50A26"/>
    <w:rsid w:val="00D51265"/>
    <w:rsid w:val="00D53861"/>
    <w:rsid w:val="00D54FA5"/>
    <w:rsid w:val="00D553E5"/>
    <w:rsid w:val="00D66FFD"/>
    <w:rsid w:val="00D67316"/>
    <w:rsid w:val="00D67385"/>
    <w:rsid w:val="00D735B3"/>
    <w:rsid w:val="00D74E54"/>
    <w:rsid w:val="00D8074B"/>
    <w:rsid w:val="00D91677"/>
    <w:rsid w:val="00D91E67"/>
    <w:rsid w:val="00D95FB7"/>
    <w:rsid w:val="00D971DB"/>
    <w:rsid w:val="00DA4BBC"/>
    <w:rsid w:val="00DA6FB5"/>
    <w:rsid w:val="00DB48FC"/>
    <w:rsid w:val="00DC0978"/>
    <w:rsid w:val="00DD1F64"/>
    <w:rsid w:val="00DD41A0"/>
    <w:rsid w:val="00DD7F76"/>
    <w:rsid w:val="00DE0B4A"/>
    <w:rsid w:val="00DE15CC"/>
    <w:rsid w:val="00DE70A8"/>
    <w:rsid w:val="00E04008"/>
    <w:rsid w:val="00E1012D"/>
    <w:rsid w:val="00E12F44"/>
    <w:rsid w:val="00E22465"/>
    <w:rsid w:val="00E2418C"/>
    <w:rsid w:val="00E27550"/>
    <w:rsid w:val="00E30F03"/>
    <w:rsid w:val="00E3203D"/>
    <w:rsid w:val="00E3303F"/>
    <w:rsid w:val="00E3620C"/>
    <w:rsid w:val="00E363B3"/>
    <w:rsid w:val="00E4244B"/>
    <w:rsid w:val="00E42E05"/>
    <w:rsid w:val="00E44B9F"/>
    <w:rsid w:val="00E44D4B"/>
    <w:rsid w:val="00E45A92"/>
    <w:rsid w:val="00E513F8"/>
    <w:rsid w:val="00E5290F"/>
    <w:rsid w:val="00E6066D"/>
    <w:rsid w:val="00E76B44"/>
    <w:rsid w:val="00E8108A"/>
    <w:rsid w:val="00E81980"/>
    <w:rsid w:val="00E83676"/>
    <w:rsid w:val="00E93173"/>
    <w:rsid w:val="00E96C71"/>
    <w:rsid w:val="00E97CFB"/>
    <w:rsid w:val="00EA31A9"/>
    <w:rsid w:val="00EB4911"/>
    <w:rsid w:val="00EB4FE2"/>
    <w:rsid w:val="00EB7891"/>
    <w:rsid w:val="00EC40AF"/>
    <w:rsid w:val="00EC61AE"/>
    <w:rsid w:val="00EC693C"/>
    <w:rsid w:val="00ED1D8E"/>
    <w:rsid w:val="00ED366D"/>
    <w:rsid w:val="00ED5166"/>
    <w:rsid w:val="00EE1224"/>
    <w:rsid w:val="00EE2889"/>
    <w:rsid w:val="00EE3A9A"/>
    <w:rsid w:val="00EE63A5"/>
    <w:rsid w:val="00EF1513"/>
    <w:rsid w:val="00F04973"/>
    <w:rsid w:val="00F209E9"/>
    <w:rsid w:val="00F21EDA"/>
    <w:rsid w:val="00F30887"/>
    <w:rsid w:val="00F31484"/>
    <w:rsid w:val="00F31EA3"/>
    <w:rsid w:val="00F32279"/>
    <w:rsid w:val="00F3472E"/>
    <w:rsid w:val="00F35C19"/>
    <w:rsid w:val="00F3604C"/>
    <w:rsid w:val="00F4073B"/>
    <w:rsid w:val="00F4354F"/>
    <w:rsid w:val="00F43B73"/>
    <w:rsid w:val="00F45C10"/>
    <w:rsid w:val="00F547CD"/>
    <w:rsid w:val="00F56BDC"/>
    <w:rsid w:val="00F60E9A"/>
    <w:rsid w:val="00F72BDA"/>
    <w:rsid w:val="00F739AF"/>
    <w:rsid w:val="00F75832"/>
    <w:rsid w:val="00F75DC3"/>
    <w:rsid w:val="00F7733F"/>
    <w:rsid w:val="00F80931"/>
    <w:rsid w:val="00F814C4"/>
    <w:rsid w:val="00F831BA"/>
    <w:rsid w:val="00F8745B"/>
    <w:rsid w:val="00F87C5E"/>
    <w:rsid w:val="00FA0B85"/>
    <w:rsid w:val="00FA2D3A"/>
    <w:rsid w:val="00FB03EC"/>
    <w:rsid w:val="00FB1485"/>
    <w:rsid w:val="00FB49D1"/>
    <w:rsid w:val="00FB4F23"/>
    <w:rsid w:val="00FC65A7"/>
    <w:rsid w:val="00FC7AF0"/>
    <w:rsid w:val="00FD2E81"/>
    <w:rsid w:val="00FD4412"/>
    <w:rsid w:val="00FD6759"/>
    <w:rsid w:val="00FE4DF8"/>
    <w:rsid w:val="00FE7F76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5:chartTrackingRefBased/>
  <w15:docId w15:val="{71536A16-B978-264D-B1FD-9006E0B2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01"/>
    <w:qFormat/>
    <w:pPr>
      <w:widowControl w:val="0"/>
      <w:spacing w:line="500" w:lineRule="exact"/>
      <w:ind w:firstLineChars="200" w:firstLine="198"/>
      <w:jc w:val="both"/>
    </w:pPr>
    <w:rPr>
      <w:rFonts w:eastAsia="STZhongsong" w:cs="Arial"/>
      <w:kern w:val="2"/>
      <w:sz w:val="28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72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unhideWhenUsed/>
  </w:style>
  <w:style w:type="character" w:customStyle="1" w:styleId="01CharChar">
    <w:name w:val="讲记样式01 Char Char"/>
    <w:link w:val="01"/>
    <w:rPr>
      <w:rFonts w:ascii="STZhongsong" w:eastAsia="STZhongsong" w:hAnsi="STZhongsong" w:cs="Times New Roman"/>
      <w:kern w:val="2"/>
      <w:sz w:val="28"/>
      <w:szCs w:val="28"/>
    </w:rPr>
  </w:style>
  <w:style w:type="character" w:customStyle="1" w:styleId="CharCharChar">
    <w:name w:val="原文样式 Char Char Char"/>
    <w:rPr>
      <w:rFonts w:ascii="SimHei" w:eastAsia="SimHei" w:hAnsi="SimHei" w:cs="Times New Roman"/>
      <w:b/>
      <w:color w:val="000000"/>
      <w:spacing w:val="10"/>
      <w:kern w:val="2"/>
      <w:sz w:val="28"/>
      <w:szCs w:val="28"/>
    </w:rPr>
  </w:style>
  <w:style w:type="character" w:customStyle="1" w:styleId="CharChar">
    <w:name w:val="讲记样式 Char Char"/>
    <w:link w:val="a"/>
    <w:rPr>
      <w:rFonts w:ascii="STZhongsong" w:eastAsia="STZhongsong" w:hAnsi="STZhongsong"/>
      <w:color w:val="000000"/>
      <w:spacing w:val="10"/>
      <w:kern w:val="2"/>
      <w:sz w:val="28"/>
      <w:szCs w:val="28"/>
    </w:rPr>
  </w:style>
  <w:style w:type="character" w:customStyle="1" w:styleId="corr">
    <w:name w:val="corr"/>
    <w:rPr>
      <w:rFonts w:ascii="Times New Roman" w:eastAsia="SimSun" w:hAnsi="Times New Roman" w:cs="Times New Roman"/>
      <w:b w:val="0"/>
      <w:bCs w:val="0"/>
      <w:color w:val="FF0000"/>
    </w:rPr>
  </w:style>
  <w:style w:type="character" w:customStyle="1" w:styleId="BodyTextIndent2Char">
    <w:name w:val="Body Text Indent 2 Char"/>
    <w:link w:val="BodyTextIndent2"/>
    <w:rPr>
      <w:rFonts w:ascii="Times New Roman" w:eastAsia="SimSun" w:hAnsi="Times New Roman" w:cs="Times New Roman"/>
      <w:kern w:val="2"/>
      <w:sz w:val="28"/>
      <w:szCs w:val="24"/>
    </w:rPr>
  </w:style>
  <w:style w:type="character" w:customStyle="1" w:styleId="BalloonTextChar">
    <w:name w:val="Balloon Text Char"/>
    <w:link w:val="BalloonText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CharChar3">
    <w:name w:val=" Char Char3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lg">
    <w:name w:val="lg"/>
    <w:rPr>
      <w:rFonts w:ascii="Times New Roman" w:eastAsia="SimSun" w:hAnsi="Times New Roman" w:cs="Times New Roman"/>
      <w:b w:val="0"/>
      <w:bCs w:val="0"/>
      <w:color w:val="008040"/>
      <w:sz w:val="50"/>
      <w:szCs w:val="50"/>
    </w:rPr>
  </w:style>
  <w:style w:type="character" w:customStyle="1" w:styleId="CharChar0">
    <w:name w:val="原文样式 Char Char"/>
    <w:link w:val="a0"/>
    <w:rPr>
      <w:rFonts w:ascii="SimHei" w:eastAsia="SimHei" w:hAnsi="SimHei"/>
      <w:b/>
      <w:color w:val="000000"/>
      <w:spacing w:val="10"/>
      <w:kern w:val="2"/>
      <w:sz w:val="28"/>
      <w:szCs w:val="28"/>
    </w:rPr>
  </w:style>
  <w:style w:type="character" w:customStyle="1" w:styleId="gaiji">
    <w:name w:val="gaiji"/>
    <w:rPr>
      <w:rFonts w:ascii="SimSun" w:eastAsia="SimSun" w:hAnsi="SimSun" w:cs="Times New Roman" w:hint="eastAsia"/>
    </w:rPr>
  </w:style>
  <w:style w:type="character" w:customStyle="1" w:styleId="CharCharChar0">
    <w:name w:val="科判样式 Char Char Char"/>
    <w:rPr>
      <w:rFonts w:ascii="汉仪粗宋简" w:eastAsia="汉仪粗宋简" w:hAnsi="SimSun" w:cs="Times New Roman"/>
      <w:color w:val="000000"/>
      <w:spacing w:val="10"/>
      <w:kern w:val="2"/>
      <w:sz w:val="28"/>
      <w:szCs w:val="28"/>
    </w:rPr>
  </w:style>
  <w:style w:type="character" w:customStyle="1" w:styleId="DateChar">
    <w:name w:val="Date Char"/>
    <w:link w:val="Date"/>
    <w:rPr>
      <w:rFonts w:ascii="Times New Roman" w:eastAsia="SimSun" w:hAnsi="Times New Roman" w:cs="Times New Roman"/>
      <w:kern w:val="2"/>
      <w:sz w:val="28"/>
      <w:szCs w:val="24"/>
    </w:rPr>
  </w:style>
  <w:style w:type="character" w:customStyle="1" w:styleId="CharChar4">
    <w:name w:val=" Char Char4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CharChar2">
    <w:name w:val="Char Char2"/>
    <w:rPr>
      <w:rFonts w:ascii="Calibri" w:eastAsia="STZhongsong" w:hAnsi="Calibri" w:cs="Times New Roman"/>
      <w:sz w:val="18"/>
      <w:szCs w:val="18"/>
    </w:rPr>
  </w:style>
  <w:style w:type="character" w:customStyle="1" w:styleId="PlainTextChar">
    <w:name w:val="Plain Text Char"/>
    <w:link w:val="PlainText"/>
    <w:rPr>
      <w:rFonts w:ascii="SimSun" w:eastAsia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Pr>
      <w:rFonts w:ascii="Times New Roman" w:eastAsia="SimSun" w:hAnsi="Times New Roman" w:cs="Times New Roman"/>
      <w:kern w:val="2"/>
      <w:sz w:val="24"/>
      <w:szCs w:val="18"/>
    </w:rPr>
  </w:style>
  <w:style w:type="character" w:customStyle="1" w:styleId="CharCharChar1">
    <w:name w:val="讲记样式 Char Char Char"/>
    <w:rPr>
      <w:rFonts w:ascii="STZhongsong" w:eastAsia="STZhongsong" w:hAnsi="STZhongsong" w:cs="Times New Roman"/>
      <w:color w:val="000000"/>
      <w:spacing w:val="10"/>
      <w:kern w:val="2"/>
      <w:sz w:val="28"/>
      <w:szCs w:val="28"/>
    </w:rPr>
  </w:style>
  <w:style w:type="character" w:customStyle="1" w:styleId="CharChar1">
    <w:name w:val="科判样式 Char Char"/>
    <w:link w:val="a1"/>
    <w:rPr>
      <w:rFonts w:ascii="汉仪粗宋简" w:eastAsia="汉仪粗宋简" w:hAnsi="SimSun"/>
      <w:color w:val="000000"/>
      <w:spacing w:val="10"/>
      <w:kern w:val="2"/>
      <w:sz w:val="28"/>
      <w:szCs w:val="28"/>
    </w:rPr>
  </w:style>
  <w:style w:type="character" w:customStyle="1" w:styleId="BodyTextIndentChar">
    <w:name w:val="Body Text Indent Char"/>
    <w:link w:val="BodyTextIndent"/>
    <w:rPr>
      <w:rFonts w:ascii="Times New Roman" w:eastAsia="SimSun" w:hAnsi="Times New Roman" w:cs="Times New Roman"/>
      <w:kern w:val="2"/>
      <w:sz w:val="21"/>
    </w:rPr>
  </w:style>
  <w:style w:type="character" w:customStyle="1" w:styleId="searchword1">
    <w:name w:val="searchword1"/>
    <w:rPr>
      <w:rFonts w:ascii="Times New Roman" w:eastAsia="SimSun" w:hAnsi="Times New Roman" w:cs="Times New Roman"/>
      <w:color w:val="0000FF"/>
      <w:shd w:val="clear" w:color="auto" w:fill="FFFF66"/>
    </w:rPr>
  </w:style>
  <w:style w:type="character" w:customStyle="1" w:styleId="FooterChar">
    <w:name w:val="Footer Char"/>
    <w:link w:val="Footer"/>
    <w:rPr>
      <w:rFonts w:ascii="Calibri" w:eastAsia="STZhongsong" w:hAnsi="Calibri" w:cs="Arial"/>
      <w:sz w:val="18"/>
      <w:szCs w:val="18"/>
    </w:rPr>
  </w:style>
  <w:style w:type="character" w:customStyle="1" w:styleId="CharChar30">
    <w:name w:val="Char Char3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CharChar5">
    <w:name w:val="正中 Char Char"/>
    <w:link w:val="a2"/>
    <w:rPr>
      <w:rFonts w:ascii="Times New Roman" w:hAnsi="Times New Roman"/>
      <w:color w:val="000000"/>
      <w:kern w:val="2"/>
      <w:sz w:val="28"/>
      <w:szCs w:val="28"/>
    </w:rPr>
  </w:style>
  <w:style w:type="character" w:customStyle="1" w:styleId="CharCharChar2">
    <w:name w:val="正中 Char Char Char"/>
    <w:rPr>
      <w:rFonts w:ascii="Times New Roman" w:eastAsia="STZhongsong" w:hAnsi="Times New Roman" w:cs="Times New Roman"/>
      <w:color w:val="000000"/>
      <w:kern w:val="2"/>
      <w:sz w:val="28"/>
      <w:szCs w:val="28"/>
      <w:lang w:val="en-US" w:eastAsia="zh-CN" w:bidi="ar-SA"/>
    </w:rPr>
  </w:style>
  <w:style w:type="character" w:customStyle="1" w:styleId="01CharCharChar">
    <w:name w:val="讲记样式01 Char Char Char"/>
    <w:rPr>
      <w:rFonts w:ascii="Times New Roman" w:eastAsia="SimSun" w:hAnsi="Times New Roman" w:cs="Times New Roman"/>
      <w:color w:val="000000"/>
      <w:spacing w:val="10"/>
      <w:kern w:val="2"/>
      <w:sz w:val="28"/>
      <w:szCs w:val="28"/>
    </w:rPr>
  </w:style>
  <w:style w:type="character" w:customStyle="1" w:styleId="FootnoteTextChar">
    <w:name w:val="Footnote Text Char"/>
    <w:link w:val="FootnoteText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BodyTextChar">
    <w:name w:val="Body Text Char"/>
    <w:link w:val="BodyText"/>
    <w:rPr>
      <w:rFonts w:ascii="Times New Roman" w:eastAsia="SimSun" w:hAnsi="Times New Roman" w:cs="Times New Roman"/>
      <w:kern w:val="2"/>
      <w:szCs w:val="24"/>
    </w:rPr>
  </w:style>
  <w:style w:type="character" w:customStyle="1" w:styleId="CharChar20">
    <w:name w:val=" Char Char2"/>
    <w:rPr>
      <w:rFonts w:ascii="Calibri" w:eastAsia="STZhongsong" w:hAnsi="Calibri" w:cs="Times New Roman"/>
      <w:sz w:val="18"/>
      <w:szCs w:val="18"/>
    </w:rPr>
  </w:style>
  <w:style w:type="character" w:styleId="FootnoteReference">
    <w:name w:val="footnote reference"/>
    <w:rPr>
      <w:rFonts w:ascii="Times New Roman" w:eastAsia="SimSun" w:hAnsi="Times New Roman" w:cs="Times New Roman"/>
      <w:vertAlign w:val="superscript"/>
    </w:rPr>
  </w:style>
  <w:style w:type="character" w:styleId="Hyperlink">
    <w:name w:val="Hyperlink"/>
    <w:rPr>
      <w:rFonts w:ascii="Times New Roman" w:eastAsia="SimSun" w:hAnsi="Times New Roman" w:cs="Times New Roman"/>
      <w:color w:val="0000FF"/>
      <w:u w:val="single"/>
    </w:rPr>
  </w:style>
  <w:style w:type="character" w:styleId="PageNumber">
    <w:name w:val="page number"/>
    <w:rPr>
      <w:rFonts w:ascii="Calibri" w:eastAsia="SimSun" w:hAnsi="Calibri" w:cs="Times New Roman"/>
    </w:rPr>
  </w:style>
  <w:style w:type="character" w:customStyle="1" w:styleId="CharChar40">
    <w:name w:val="Char Char4"/>
    <w:rPr>
      <w:rFonts w:ascii="STZhongsong" w:eastAsia="STZhongsong" w:hAnsi="Times New Roman" w:cs="Times New Roman"/>
      <w:sz w:val="18"/>
      <w:szCs w:val="18"/>
      <w:lang w:bidi="ar-SA"/>
    </w:rPr>
  </w:style>
  <w:style w:type="paragraph" w:customStyle="1" w:styleId="5">
    <w:name w:val="样式5"/>
    <w:basedOn w:val="Normal"/>
    <w:pPr>
      <w:spacing w:line="480" w:lineRule="exact"/>
      <w:ind w:firstLine="200"/>
      <w:contextualSpacing/>
    </w:pPr>
    <w:rPr>
      <w:rFonts w:ascii="STZhongsong" w:eastAsia="SimSun" w:hAnsi="STZhongsong" w:cs="Times New Roman"/>
      <w:szCs w:val="28"/>
    </w:rPr>
  </w:style>
  <w:style w:type="paragraph" w:customStyle="1" w:styleId="010">
    <w:name w:val="样式 讲记样式01 + 自动设置"/>
    <w:basedOn w:val="01"/>
    <w:pPr>
      <w:ind w:firstLineChars="200" w:firstLine="200"/>
    </w:pPr>
    <w:rPr>
      <w:rFonts w:ascii="Calibri" w:eastAsia="SimSun" w:hAnsi="Calibri"/>
    </w:rPr>
  </w:style>
  <w:style w:type="paragraph" w:customStyle="1" w:styleId="a3">
    <w:name w:val="居中"/>
    <w:basedOn w:val="Normal"/>
    <w:pPr>
      <w:spacing w:line="408" w:lineRule="exact"/>
      <w:ind w:firstLineChars="0" w:firstLine="0"/>
      <w:jc w:val="center"/>
    </w:pPr>
    <w:rPr>
      <w:rFonts w:ascii="STZhongsong" w:eastAsia="SimSun" w:hAnsi="Dedris-vowa" w:cs="Times New Roman"/>
      <w:sz w:val="24"/>
      <w:szCs w:val="20"/>
    </w:rPr>
  </w:style>
  <w:style w:type="paragraph" w:customStyle="1" w:styleId="2">
    <w:name w:val="样式2"/>
    <w:basedOn w:val="Normal"/>
    <w:pPr>
      <w:ind w:firstLine="560"/>
    </w:pPr>
    <w:rPr>
      <w:rFonts w:ascii="STZhongsong" w:eastAsia="SimSun" w:hAnsi="Times New Roman" w:cs="Times New Roman"/>
      <w:szCs w:val="28"/>
    </w:rPr>
  </w:style>
  <w:style w:type="paragraph" w:customStyle="1" w:styleId="a">
    <w:name w:val="讲记样式"/>
    <w:basedOn w:val="Normal"/>
    <w:link w:val="CharChar"/>
    <w:pPr>
      <w:ind w:firstLine="600"/>
    </w:pPr>
    <w:rPr>
      <w:rFonts w:ascii="STZhongsong" w:hAnsi="STZhongsong" w:cs="Times New Roman"/>
      <w:color w:val="000000"/>
      <w:spacing w:val="10"/>
      <w:szCs w:val="28"/>
      <w:lang w:val="x-none" w:eastAsia="x-none"/>
    </w:rPr>
  </w:style>
  <w:style w:type="paragraph" w:customStyle="1" w:styleId="a4">
    <w:name w:val="样式（楷体）"/>
    <w:basedOn w:val="Normal"/>
    <w:pPr>
      <w:ind w:firstLine="200"/>
    </w:pPr>
    <w:rPr>
      <w:rFonts w:ascii="Times New Roman" w:eastAsia="楷体" w:hAnsi="Times New Roman" w:cs="Times New Roman"/>
      <w:szCs w:val="24"/>
    </w:rPr>
  </w:style>
  <w:style w:type="paragraph" w:customStyle="1" w:styleId="225">
    <w:name w:val="样式 隶书 小三 黑色 首行缩进:  2 字符 行距: 固定值 25 磅"/>
    <w:basedOn w:val="Normal"/>
    <w:pPr>
      <w:ind w:firstLine="600"/>
    </w:pPr>
    <w:rPr>
      <w:rFonts w:ascii="LiSu" w:eastAsia="LiSu" w:hAnsi="STZhongsong" w:cs="SimSun"/>
      <w:color w:val="000000"/>
      <w:sz w:val="30"/>
      <w:szCs w:val="20"/>
    </w:rPr>
  </w:style>
  <w:style w:type="paragraph" w:customStyle="1" w:styleId="a5">
    <w:name w:val="愿文"/>
    <w:basedOn w:val="Normal"/>
    <w:pPr>
      <w:ind w:firstLineChars="0" w:firstLine="561"/>
    </w:pPr>
    <w:rPr>
      <w:rFonts w:ascii="SimHei" w:eastAsia="SimHei" w:hAnsi="SimHei" w:cs="Times New Roman"/>
      <w:b/>
      <w:szCs w:val="28"/>
    </w:rPr>
  </w:style>
  <w:style w:type="paragraph" w:customStyle="1" w:styleId="a6">
    <w:name w:val="正"/>
    <w:basedOn w:val="a2"/>
  </w:style>
  <w:style w:type="paragraph" w:customStyle="1" w:styleId="a2">
    <w:name w:val="正中"/>
    <w:basedOn w:val="Normal"/>
    <w:link w:val="CharChar5"/>
    <w:pPr>
      <w:ind w:firstLine="560"/>
    </w:pPr>
    <w:rPr>
      <w:rFonts w:ascii="Times New Roman" w:eastAsia="SimSun" w:hAnsi="Times New Roman" w:cs="Times New Roman"/>
      <w:color w:val="000000"/>
      <w:szCs w:val="28"/>
      <w:lang w:val="x-none" w:eastAsia="x-none"/>
    </w:rPr>
  </w:style>
  <w:style w:type="paragraph" w:customStyle="1" w:styleId="a0">
    <w:name w:val="原文样式"/>
    <w:basedOn w:val="Normal"/>
    <w:link w:val="CharChar0"/>
    <w:pPr>
      <w:ind w:firstLine="602"/>
    </w:pPr>
    <w:rPr>
      <w:rFonts w:ascii="SimHei" w:eastAsia="SimHei" w:hAnsi="SimHei" w:cs="Times New Roman"/>
      <w:b/>
      <w:color w:val="000000"/>
      <w:spacing w:val="10"/>
      <w:szCs w:val="28"/>
      <w:lang w:val="x-none" w:eastAsia="x-none"/>
    </w:rPr>
  </w:style>
  <w:style w:type="paragraph" w:customStyle="1" w:styleId="a1">
    <w:name w:val="科判样式"/>
    <w:basedOn w:val="Normal"/>
    <w:link w:val="CharChar1"/>
    <w:pPr>
      <w:ind w:firstLine="600"/>
    </w:pPr>
    <w:rPr>
      <w:rFonts w:ascii="汉仪粗宋简" w:eastAsia="汉仪粗宋简" w:hAnsi="SimSun" w:cs="Times New Roman"/>
      <w:color w:val="000000"/>
      <w:spacing w:val="10"/>
      <w:szCs w:val="28"/>
      <w:lang w:val="x-none" w:eastAsia="x-none"/>
    </w:rPr>
  </w:style>
  <w:style w:type="paragraph" w:customStyle="1" w:styleId="a7">
    <w:name w:val="隶三科用"/>
    <w:basedOn w:val="Normal"/>
    <w:pPr>
      <w:ind w:firstLine="602"/>
    </w:pPr>
    <w:rPr>
      <w:rFonts w:ascii="Times New Roman" w:eastAsia="LiSu" w:hAnsi="Times New Roman" w:cs="Times New Roman"/>
      <w:color w:val="000000"/>
      <w:sz w:val="32"/>
      <w:szCs w:val="30"/>
    </w:rPr>
  </w:style>
  <w:style w:type="paragraph" w:customStyle="1" w:styleId="a8">
    <w:name w:val="讲记正文"/>
    <w:basedOn w:val="Normal"/>
    <w:pPr>
      <w:ind w:firstLineChars="0" w:firstLine="561"/>
    </w:pPr>
    <w:rPr>
      <w:rFonts w:ascii="STZhongsong" w:eastAsia="SimSun" w:hAnsi="Times New Roman" w:cs="Times New Roman"/>
      <w:szCs w:val="28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FootnoteText">
    <w:name w:val="footnote text"/>
    <w:basedOn w:val="Normal"/>
    <w:link w:val="FootnoteTextChar"/>
    <w:pPr>
      <w:snapToGrid w:val="0"/>
      <w:spacing w:line="480" w:lineRule="exact"/>
      <w:ind w:firstLine="200"/>
      <w:jc w:val="left"/>
    </w:pPr>
    <w:rPr>
      <w:rFonts w:ascii="Times New Roman" w:eastAsia="SimSun" w:hAnsi="Times New Roman" w:cs="Times New Roman"/>
      <w:sz w:val="18"/>
      <w:szCs w:val="18"/>
      <w:lang w:val="x-none" w:eastAsia="x-none"/>
    </w:rPr>
  </w:style>
  <w:style w:type="paragraph" w:styleId="Header">
    <w:name w:val="header"/>
    <w:basedOn w:val="Normal"/>
    <w:link w:val="HeaderChar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SimSun" w:hAnsi="Times New Roman" w:cs="Times New Roman"/>
      <w:sz w:val="24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cs="Times New Roman"/>
      <w:kern w:val="0"/>
      <w:sz w:val="18"/>
      <w:szCs w:val="18"/>
      <w:lang w:val="x-none" w:eastAsia="x-none"/>
    </w:rPr>
  </w:style>
  <w:style w:type="paragraph" w:styleId="BalloonText">
    <w:name w:val="Balloon Text"/>
    <w:basedOn w:val="Normal"/>
    <w:link w:val="BalloonTextChar"/>
    <w:pPr>
      <w:spacing w:line="480" w:lineRule="exact"/>
      <w:ind w:firstLine="200"/>
    </w:pPr>
    <w:rPr>
      <w:rFonts w:ascii="Times New Roman" w:eastAsia="SimSun" w:hAnsi="Times New Roman" w:cs="Times New Roman"/>
      <w:sz w:val="18"/>
      <w:szCs w:val="18"/>
      <w:lang w:val="x-none" w:eastAsia="x-none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Chars="200" w:left="420" w:firstLine="200"/>
    </w:pPr>
    <w:rPr>
      <w:rFonts w:ascii="Times New Roman" w:eastAsia="SimSun" w:hAnsi="Times New Roman" w:cs="Times New Roman"/>
      <w:szCs w:val="24"/>
      <w:lang w:val="x-none" w:eastAsia="x-none"/>
    </w:rPr>
  </w:style>
  <w:style w:type="paragraph" w:styleId="Date">
    <w:name w:val="Date"/>
    <w:basedOn w:val="Normal"/>
    <w:next w:val="Normal"/>
    <w:link w:val="DateChar"/>
    <w:pPr>
      <w:spacing w:line="480" w:lineRule="exact"/>
      <w:ind w:leftChars="2500" w:left="100" w:firstLine="200"/>
    </w:pPr>
    <w:rPr>
      <w:rFonts w:ascii="Times New Roman" w:eastAsia="SimSun" w:hAnsi="Times New Roman" w:cs="Times New Roman"/>
      <w:szCs w:val="24"/>
      <w:lang w:val="x-none" w:eastAsia="x-none"/>
    </w:rPr>
  </w:style>
  <w:style w:type="paragraph" w:styleId="PlainText">
    <w:name w:val="Plain Text"/>
    <w:basedOn w:val="Normal"/>
    <w:link w:val="PlainTextChar"/>
    <w:pPr>
      <w:spacing w:line="240" w:lineRule="auto"/>
      <w:ind w:firstLineChars="0" w:firstLine="0"/>
    </w:pPr>
    <w:rPr>
      <w:rFonts w:ascii="SimSun" w:eastAsia="SimSun" w:hAnsi="Courier New" w:cs="Times New Roman"/>
      <w:sz w:val="21"/>
      <w:lang w:val="x-none" w:eastAsia="x-none"/>
    </w:rPr>
  </w:style>
  <w:style w:type="paragraph" w:styleId="BodyTextIndent">
    <w:name w:val="Body Text Indent"/>
    <w:basedOn w:val="Normal"/>
    <w:link w:val="BodyTextIndentChar"/>
    <w:pPr>
      <w:snapToGrid w:val="0"/>
      <w:spacing w:line="480" w:lineRule="auto"/>
      <w:ind w:firstLineChars="0" w:firstLine="573"/>
    </w:pPr>
    <w:rPr>
      <w:rFonts w:ascii="Times New Roman" w:eastAsia="SimSun" w:hAnsi="Times New Roman" w:cs="Times New Roman"/>
      <w:sz w:val="21"/>
      <w:szCs w:val="20"/>
      <w:lang w:val="x-none" w:eastAsia="x-none"/>
    </w:rPr>
  </w:style>
  <w:style w:type="paragraph" w:styleId="BodyText">
    <w:name w:val="Body Text"/>
    <w:basedOn w:val="Normal"/>
    <w:link w:val="BodyTextChar"/>
    <w:pPr>
      <w:spacing w:after="120" w:line="240" w:lineRule="auto"/>
      <w:ind w:firstLineChars="0" w:firstLine="0"/>
    </w:pPr>
    <w:rPr>
      <w:rFonts w:ascii="Times New Roman" w:eastAsia="SimSun" w:hAnsi="Times New Roman" w:cs="Times New Roman"/>
      <w:sz w:val="20"/>
      <w:szCs w:val="24"/>
      <w:lang w:val="x-none" w:eastAsia="x-none"/>
    </w:rPr>
  </w:style>
  <w:style w:type="paragraph" w:customStyle="1" w:styleId="1">
    <w:name w:val="样式1"/>
    <w:basedOn w:val="Normal"/>
    <w:pPr>
      <w:ind w:firstLine="200"/>
    </w:pPr>
    <w:rPr>
      <w:rFonts w:ascii="Times New Roman" w:eastAsia="SimSun" w:hAnsi="Times New Roman" w:cs="Times New Roman"/>
      <w:szCs w:val="24"/>
    </w:rPr>
  </w:style>
  <w:style w:type="paragraph" w:customStyle="1" w:styleId="01">
    <w:name w:val="讲记样式01"/>
    <w:basedOn w:val="1"/>
    <w:link w:val="01CharChar"/>
    <w:qFormat/>
    <w:pPr>
      <w:ind w:firstLineChars="0" w:firstLine="561"/>
    </w:pPr>
    <w:rPr>
      <w:rFonts w:ascii="STZhongsong" w:eastAsia="STZhongsong" w:hAnsi="STZhongsong"/>
      <w:szCs w:val="28"/>
      <w:lang w:val="x-none" w:eastAsia="x-none"/>
    </w:rPr>
  </w:style>
  <w:style w:type="numbering" w:customStyle="1" w:styleId="10">
    <w:name w:val="无列表1"/>
    <w:rsid w:val="006F7CAA"/>
  </w:style>
  <w:style w:type="character" w:customStyle="1" w:styleId="Char">
    <w:name w:val="讲记样式 Char"/>
    <w:rsid w:val="006F7CAA"/>
    <w:rPr>
      <w:rFonts w:ascii="STZhongsong" w:eastAsia="STZhongsong" w:hAnsi="STZhongsong" w:cs="Times New Roman"/>
      <w:color w:val="000000"/>
      <w:spacing w:val="10"/>
      <w:kern w:val="2"/>
      <w:sz w:val="28"/>
      <w:szCs w:val="28"/>
    </w:rPr>
  </w:style>
  <w:style w:type="character" w:customStyle="1" w:styleId="01Char">
    <w:name w:val="讲记样式01 Char"/>
    <w:rsid w:val="006F7CAA"/>
    <w:rPr>
      <w:rFonts w:ascii="Times New Roman" w:eastAsia="SimSun" w:hAnsi="Times New Roman" w:cs="Times New Roman"/>
      <w:color w:val="000000"/>
      <w:spacing w:val="10"/>
      <w:kern w:val="2"/>
      <w:sz w:val="28"/>
      <w:szCs w:val="28"/>
    </w:rPr>
  </w:style>
  <w:style w:type="character" w:customStyle="1" w:styleId="Char0">
    <w:name w:val="正中 Char"/>
    <w:rsid w:val="006F7CAA"/>
    <w:rPr>
      <w:rFonts w:ascii="Times New Roman" w:eastAsia="STZhongsong" w:hAnsi="Times New Roman" w:cs="Times New Roman"/>
      <w:color w:val="000000"/>
      <w:kern w:val="2"/>
      <w:sz w:val="28"/>
      <w:szCs w:val="28"/>
      <w:lang w:val="en-US" w:eastAsia="zh-CN" w:bidi="ar-SA"/>
    </w:rPr>
  </w:style>
  <w:style w:type="numbering" w:customStyle="1" w:styleId="11">
    <w:name w:val="无列表11"/>
    <w:next w:val="NoList"/>
    <w:rsid w:val="006F7CAA"/>
  </w:style>
  <w:style w:type="numbering" w:customStyle="1" w:styleId="20">
    <w:name w:val="无列表2"/>
    <w:next w:val="NoList"/>
    <w:rsid w:val="006F7CAA"/>
  </w:style>
  <w:style w:type="numbering" w:customStyle="1" w:styleId="3">
    <w:name w:val="无列表3"/>
    <w:next w:val="NoList"/>
    <w:rsid w:val="006F7CAA"/>
  </w:style>
  <w:style w:type="numbering" w:customStyle="1" w:styleId="4">
    <w:name w:val="无列表4"/>
    <w:next w:val="NoList"/>
    <w:rsid w:val="006F7CAA"/>
  </w:style>
  <w:style w:type="numbering" w:customStyle="1" w:styleId="50">
    <w:name w:val="无列表5"/>
    <w:next w:val="NoList"/>
    <w:rsid w:val="006F7CAA"/>
  </w:style>
  <w:style w:type="numbering" w:customStyle="1" w:styleId="6">
    <w:name w:val="无列表6"/>
    <w:next w:val="NoList"/>
    <w:rsid w:val="006F7CAA"/>
  </w:style>
  <w:style w:type="numbering" w:customStyle="1" w:styleId="7">
    <w:name w:val="无列表7"/>
    <w:next w:val="NoList"/>
    <w:rsid w:val="006F7CAA"/>
  </w:style>
  <w:style w:type="numbering" w:customStyle="1" w:styleId="8">
    <w:name w:val="无列表8"/>
    <w:next w:val="NoList"/>
    <w:rsid w:val="006F7CAA"/>
  </w:style>
  <w:style w:type="numbering" w:customStyle="1" w:styleId="9">
    <w:name w:val="无列表9"/>
    <w:next w:val="NoList"/>
    <w:rsid w:val="006F7CAA"/>
  </w:style>
  <w:style w:type="numbering" w:customStyle="1" w:styleId="100">
    <w:name w:val="无列表10"/>
    <w:next w:val="NoList"/>
    <w:rsid w:val="006F7CAA"/>
  </w:style>
  <w:style w:type="character" w:customStyle="1" w:styleId="Char1">
    <w:name w:val="科判样式 Char"/>
    <w:rsid w:val="006F7CAA"/>
    <w:rPr>
      <w:rFonts w:ascii="汉仪粗宋简" w:eastAsia="汉仪粗宋简" w:hAnsi="SimSun" w:cs="Times New Roman"/>
      <w:color w:val="000000"/>
      <w:spacing w:val="10"/>
      <w:kern w:val="2"/>
      <w:sz w:val="28"/>
      <w:szCs w:val="28"/>
    </w:rPr>
  </w:style>
  <w:style w:type="character" w:customStyle="1" w:styleId="Char2">
    <w:name w:val="原文样式 Char"/>
    <w:rsid w:val="006F7CAA"/>
    <w:rPr>
      <w:rFonts w:ascii="SimHei" w:eastAsia="SimHei" w:hAnsi="SimHei" w:cs="Times New Roman"/>
      <w:b/>
      <w:color w:val="000000"/>
      <w:spacing w:val="10"/>
      <w:kern w:val="2"/>
      <w:sz w:val="28"/>
      <w:szCs w:val="28"/>
    </w:rPr>
  </w:style>
  <w:style w:type="numbering" w:customStyle="1" w:styleId="12">
    <w:name w:val="无列表12"/>
    <w:rsid w:val="00495499"/>
  </w:style>
  <w:style w:type="numbering" w:customStyle="1" w:styleId="13">
    <w:name w:val="无列表13"/>
    <w:next w:val="NoList"/>
    <w:rsid w:val="00495499"/>
  </w:style>
  <w:style w:type="numbering" w:customStyle="1" w:styleId="21">
    <w:name w:val="无列表21"/>
    <w:next w:val="NoList"/>
    <w:rsid w:val="00495499"/>
  </w:style>
  <w:style w:type="numbering" w:customStyle="1" w:styleId="31">
    <w:name w:val="无列表31"/>
    <w:next w:val="NoList"/>
    <w:rsid w:val="00495499"/>
  </w:style>
  <w:style w:type="numbering" w:customStyle="1" w:styleId="41">
    <w:name w:val="无列表41"/>
    <w:next w:val="NoList"/>
    <w:rsid w:val="00495499"/>
  </w:style>
  <w:style w:type="numbering" w:customStyle="1" w:styleId="51">
    <w:name w:val="无列表51"/>
    <w:next w:val="NoList"/>
    <w:rsid w:val="00495499"/>
  </w:style>
  <w:style w:type="numbering" w:customStyle="1" w:styleId="61">
    <w:name w:val="无列表61"/>
    <w:next w:val="NoList"/>
    <w:rsid w:val="00495499"/>
  </w:style>
  <w:style w:type="numbering" w:customStyle="1" w:styleId="71">
    <w:name w:val="无列表71"/>
    <w:next w:val="NoList"/>
    <w:rsid w:val="00495499"/>
  </w:style>
  <w:style w:type="numbering" w:customStyle="1" w:styleId="81">
    <w:name w:val="无列表81"/>
    <w:next w:val="NoList"/>
    <w:rsid w:val="00495499"/>
  </w:style>
  <w:style w:type="numbering" w:customStyle="1" w:styleId="91">
    <w:name w:val="无列表91"/>
    <w:next w:val="NoList"/>
    <w:rsid w:val="00495499"/>
  </w:style>
  <w:style w:type="numbering" w:customStyle="1" w:styleId="101">
    <w:name w:val="无列表101"/>
    <w:next w:val="NoList"/>
    <w:rsid w:val="00495499"/>
  </w:style>
  <w:style w:type="character" w:customStyle="1" w:styleId="HTMLPreformattedChar">
    <w:name w:val="HTML Preformatted Char"/>
    <w:link w:val="HTMLPreformatted"/>
    <w:rsid w:val="00517979"/>
    <w:rPr>
      <w:rFonts w:ascii="SimHei" w:eastAsia="SimHei" w:hAnsi="Courier New" w:cs="Dedris-vowa"/>
    </w:rPr>
  </w:style>
  <w:style w:type="paragraph" w:styleId="HTMLPreformatted">
    <w:name w:val="HTML Preformatted"/>
    <w:basedOn w:val="Normal"/>
    <w:link w:val="HTMLPreformattedChar"/>
    <w:rsid w:val="00517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SimHei" w:eastAsia="SimHei" w:hAnsi="Courier New" w:cs="Dedris-vowa"/>
      <w:kern w:val="0"/>
      <w:sz w:val="20"/>
      <w:szCs w:val="20"/>
    </w:rPr>
  </w:style>
  <w:style w:type="character" w:customStyle="1" w:styleId="HTMLChar1">
    <w:name w:val="HTML 预设格式 Char1"/>
    <w:link w:val="HTMLPreformatted"/>
    <w:uiPriority w:val="99"/>
    <w:semiHidden/>
    <w:rsid w:val="00517979"/>
    <w:rPr>
      <w:rFonts w:ascii="Courier New" w:eastAsia="STZhongsong" w:hAnsi="Courier New" w:cs="Courier New"/>
      <w:kern w:val="2"/>
    </w:rPr>
  </w:style>
  <w:style w:type="paragraph" w:styleId="ListParagraph">
    <w:name w:val="List Paragraph"/>
    <w:basedOn w:val="Normal"/>
    <w:qFormat/>
    <w:rsid w:val="00517979"/>
    <w:pPr>
      <w:widowControl/>
      <w:ind w:firstLine="420"/>
    </w:pPr>
    <w:rPr>
      <w:rFonts w:eastAsia="SimSun" w:cs="Times New Roman"/>
      <w:szCs w:val="22"/>
    </w:rPr>
  </w:style>
  <w:style w:type="paragraph" w:customStyle="1" w:styleId="22">
    <w:name w:val="样式 首行缩进:  2 字符"/>
    <w:basedOn w:val="Normal"/>
    <w:rsid w:val="00517979"/>
    <w:pPr>
      <w:ind w:firstLine="200"/>
    </w:pPr>
    <w:rPr>
      <w:rFonts w:ascii="Times New Roman" w:eastAsia="SimSun" w:hAnsi="Times New Roman" w:cs="SimSun"/>
      <w:szCs w:val="20"/>
    </w:rPr>
  </w:style>
  <w:style w:type="character" w:customStyle="1" w:styleId="headname">
    <w:name w:val="headname"/>
    <w:rsid w:val="00517979"/>
    <w:rPr>
      <w:rFonts w:ascii="Times New Roman" w:eastAsia="SimSun" w:hAnsi="Times New Roman" w:cs="Times New Roman"/>
      <w:b/>
      <w:bCs/>
      <w:color w:val="0000A0"/>
      <w:sz w:val="52"/>
      <w:szCs w:val="52"/>
    </w:rPr>
  </w:style>
  <w:style w:type="character" w:customStyle="1" w:styleId="note">
    <w:name w:val="note"/>
    <w:rsid w:val="00517979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paragraph" w:customStyle="1" w:styleId="a9">
    <w:name w:val="讲记用"/>
    <w:basedOn w:val="01"/>
    <w:qFormat/>
    <w:rsid w:val="00517979"/>
    <w:rPr>
      <w:lang w:val="en-US" w:eastAsia="zh-CN"/>
    </w:rPr>
  </w:style>
  <w:style w:type="character" w:customStyle="1" w:styleId="Char10">
    <w:name w:val="页眉 Char1"/>
    <w:uiPriority w:val="99"/>
    <w:semiHidden/>
    <w:rsid w:val="00517979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Char11">
    <w:name w:val="页脚 Char1"/>
    <w:uiPriority w:val="99"/>
    <w:semiHidden/>
    <w:rsid w:val="00517979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Char12">
    <w:name w:val="纯文本 Char1"/>
    <w:uiPriority w:val="99"/>
    <w:semiHidden/>
    <w:rsid w:val="00517979"/>
    <w:rPr>
      <w:rFonts w:ascii="SimSun" w:eastAsia="SimSun" w:hAnsi="Courier New" w:cs="Courier New"/>
      <w:kern w:val="2"/>
      <w:sz w:val="21"/>
      <w:szCs w:val="21"/>
    </w:rPr>
  </w:style>
  <w:style w:type="paragraph" w:customStyle="1" w:styleId="aa">
    <w:name w:val="讲记"/>
    <w:basedOn w:val="Normal"/>
    <w:rsid w:val="00517979"/>
    <w:pPr>
      <w:ind w:firstLine="200"/>
    </w:pPr>
    <w:rPr>
      <w:rFonts w:ascii="STZhongsong" w:eastAsia="SimSun" w:hAnsi="STZhongsong" w:cs="Times New Roman"/>
      <w:szCs w:val="28"/>
    </w:rPr>
  </w:style>
  <w:style w:type="paragraph" w:customStyle="1" w:styleId="ab">
    <w:name w:val="原文"/>
    <w:basedOn w:val="Normal"/>
    <w:rsid w:val="00517979"/>
    <w:pPr>
      <w:ind w:firstLine="562"/>
    </w:pPr>
    <w:rPr>
      <w:rFonts w:ascii="SimHei" w:eastAsia="SimHei" w:hAnsi="SimHei" w:cs="Times New Roman"/>
      <w:b/>
      <w:szCs w:val="28"/>
    </w:rPr>
  </w:style>
  <w:style w:type="paragraph" w:customStyle="1" w:styleId="ac">
    <w:name w:val="黑体"/>
    <w:basedOn w:val="Normal"/>
    <w:rsid w:val="00517979"/>
    <w:pPr>
      <w:ind w:firstLine="562"/>
    </w:pPr>
    <w:rPr>
      <w:rFonts w:ascii="SimHei" w:eastAsia="SimHei" w:hAnsi="SimHei"/>
      <w:b/>
    </w:rPr>
  </w:style>
  <w:style w:type="character" w:customStyle="1" w:styleId="foot">
    <w:name w:val="foot"/>
    <w:rsid w:val="00517979"/>
    <w:rPr>
      <w:rFonts w:ascii="Times New Roman" w:eastAsia="SimSun" w:hAnsi="Times New Roman" w:cs="Times New Roman"/>
    </w:rPr>
  </w:style>
  <w:style w:type="paragraph" w:customStyle="1" w:styleId="02">
    <w:name w:val="讲记样式02"/>
    <w:basedOn w:val="Normal"/>
    <w:link w:val="02Char"/>
    <w:qFormat/>
    <w:rsid w:val="00517979"/>
    <w:pPr>
      <w:ind w:firstLine="560"/>
    </w:pPr>
    <w:rPr>
      <w:rFonts w:ascii="STZhongsong" w:hAnsi="STZhongsong" w:cs="Times New Roman"/>
      <w:color w:val="000000"/>
      <w:spacing w:val="10"/>
      <w:szCs w:val="28"/>
      <w:lang w:val="x-none" w:eastAsia="x-none"/>
    </w:rPr>
  </w:style>
  <w:style w:type="character" w:customStyle="1" w:styleId="02Char">
    <w:name w:val="讲记样式02 Char"/>
    <w:link w:val="02"/>
    <w:rsid w:val="00517979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styleId="SubtleEmphasis">
    <w:name w:val="Subtle Emphasis"/>
    <w:uiPriority w:val="19"/>
    <w:qFormat/>
    <w:rsid w:val="00517979"/>
    <w:rPr>
      <w:rFonts w:ascii="Times New Roman" w:eastAsia="SimSun" w:hAnsi="Times New Roman" w:cs="Times New Roman"/>
      <w:i/>
      <w:iCs/>
      <w:color w:val="808080"/>
    </w:rPr>
  </w:style>
  <w:style w:type="character" w:customStyle="1" w:styleId="14">
    <w:name w:val="页眉 字符1"/>
    <w:semiHidden/>
    <w:rsid w:val="00517979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15">
    <w:name w:val="页脚 字符1"/>
    <w:semiHidden/>
    <w:rsid w:val="00517979"/>
    <w:rPr>
      <w:rFonts w:ascii="Times New Roman" w:eastAsia="STZhongsong" w:hAnsi="Times New Roman" w:cs="Times New Roman"/>
      <w:kern w:val="2"/>
      <w:sz w:val="18"/>
      <w:szCs w:val="18"/>
    </w:rPr>
  </w:style>
  <w:style w:type="character" w:styleId="FollowedHyperlink">
    <w:name w:val="FollowedHyperlink"/>
    <w:aliases w:val="已访问的超链接"/>
    <w:uiPriority w:val="99"/>
    <w:semiHidden/>
    <w:unhideWhenUsed/>
    <w:rsid w:val="00517979"/>
    <w:rPr>
      <w:rFonts w:ascii="Times New Roman" w:eastAsia="SimSun" w:hAnsi="Times New Roman" w:cs="Times New Roman"/>
      <w:color w:val="800080"/>
      <w:u w:val="single"/>
    </w:rPr>
  </w:style>
  <w:style w:type="character" w:customStyle="1" w:styleId="16">
    <w:name w:val="纯文本 字符1"/>
    <w:semiHidden/>
    <w:rsid w:val="00517979"/>
    <w:rPr>
      <w:rFonts w:ascii="SimSun" w:eastAsia="SimSun" w:hAnsi="Courier New" w:cs="Courier New"/>
      <w:kern w:val="2"/>
      <w:sz w:val="28"/>
      <w:szCs w:val="24"/>
    </w:rPr>
  </w:style>
  <w:style w:type="character" w:customStyle="1" w:styleId="17">
    <w:name w:val="脚注文本 字符1"/>
    <w:semiHidden/>
    <w:rsid w:val="00517979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18">
    <w:name w:val="正文文本 字符1"/>
    <w:semiHidden/>
    <w:rsid w:val="00517979"/>
    <w:rPr>
      <w:rFonts w:ascii="Times New Roman" w:eastAsia="STZhongsong" w:hAnsi="Times New Roman" w:cs="Times New Roman"/>
      <w:kern w:val="2"/>
      <w:sz w:val="28"/>
      <w:szCs w:val="24"/>
    </w:rPr>
  </w:style>
  <w:style w:type="numbering" w:customStyle="1" w:styleId="140">
    <w:name w:val="无列表14"/>
    <w:next w:val="NoList"/>
    <w:unhideWhenUsed/>
    <w:rsid w:val="00517979"/>
  </w:style>
  <w:style w:type="numbering" w:customStyle="1" w:styleId="150">
    <w:name w:val="无列表15"/>
    <w:next w:val="NoList"/>
    <w:rsid w:val="00517979"/>
  </w:style>
  <w:style w:type="numbering" w:customStyle="1" w:styleId="220">
    <w:name w:val="无列表22"/>
    <w:next w:val="NoList"/>
    <w:rsid w:val="00517979"/>
  </w:style>
  <w:style w:type="numbering" w:customStyle="1" w:styleId="32">
    <w:name w:val="无列表32"/>
    <w:next w:val="NoList"/>
    <w:rsid w:val="00517979"/>
  </w:style>
  <w:style w:type="numbering" w:customStyle="1" w:styleId="42">
    <w:name w:val="无列表42"/>
    <w:next w:val="NoList"/>
    <w:rsid w:val="00517979"/>
  </w:style>
  <w:style w:type="numbering" w:customStyle="1" w:styleId="52">
    <w:name w:val="无列表52"/>
    <w:next w:val="NoList"/>
    <w:rsid w:val="00517979"/>
  </w:style>
  <w:style w:type="numbering" w:customStyle="1" w:styleId="62">
    <w:name w:val="无列表62"/>
    <w:next w:val="NoList"/>
    <w:rsid w:val="00517979"/>
  </w:style>
  <w:style w:type="numbering" w:customStyle="1" w:styleId="72">
    <w:name w:val="无列表72"/>
    <w:next w:val="NoList"/>
    <w:rsid w:val="00517979"/>
  </w:style>
  <w:style w:type="numbering" w:customStyle="1" w:styleId="82">
    <w:name w:val="无列表82"/>
    <w:next w:val="NoList"/>
    <w:rsid w:val="00517979"/>
  </w:style>
  <w:style w:type="numbering" w:customStyle="1" w:styleId="92">
    <w:name w:val="无列表92"/>
    <w:next w:val="NoList"/>
    <w:rsid w:val="00517979"/>
  </w:style>
  <w:style w:type="numbering" w:customStyle="1" w:styleId="102">
    <w:name w:val="无列表102"/>
    <w:next w:val="NoList"/>
    <w:rsid w:val="00517979"/>
  </w:style>
  <w:style w:type="numbering" w:customStyle="1" w:styleId="160">
    <w:name w:val="无列表16"/>
    <w:next w:val="NoList"/>
    <w:unhideWhenUsed/>
    <w:rsid w:val="00517979"/>
  </w:style>
  <w:style w:type="numbering" w:customStyle="1" w:styleId="170">
    <w:name w:val="无列表17"/>
    <w:next w:val="NoList"/>
    <w:rsid w:val="00517979"/>
  </w:style>
  <w:style w:type="numbering" w:customStyle="1" w:styleId="23">
    <w:name w:val="无列表23"/>
    <w:next w:val="NoList"/>
    <w:rsid w:val="00517979"/>
  </w:style>
  <w:style w:type="numbering" w:customStyle="1" w:styleId="33">
    <w:name w:val="无列表33"/>
    <w:next w:val="NoList"/>
    <w:rsid w:val="00517979"/>
  </w:style>
  <w:style w:type="numbering" w:customStyle="1" w:styleId="43">
    <w:name w:val="无列表43"/>
    <w:next w:val="NoList"/>
    <w:rsid w:val="00517979"/>
  </w:style>
  <w:style w:type="numbering" w:customStyle="1" w:styleId="53">
    <w:name w:val="无列表53"/>
    <w:next w:val="NoList"/>
    <w:rsid w:val="00517979"/>
  </w:style>
  <w:style w:type="numbering" w:customStyle="1" w:styleId="63">
    <w:name w:val="无列表63"/>
    <w:next w:val="NoList"/>
    <w:rsid w:val="00517979"/>
  </w:style>
  <w:style w:type="numbering" w:customStyle="1" w:styleId="73">
    <w:name w:val="无列表73"/>
    <w:next w:val="NoList"/>
    <w:rsid w:val="00517979"/>
  </w:style>
  <w:style w:type="numbering" w:customStyle="1" w:styleId="83">
    <w:name w:val="无列表83"/>
    <w:next w:val="NoList"/>
    <w:rsid w:val="00517979"/>
  </w:style>
  <w:style w:type="numbering" w:customStyle="1" w:styleId="93">
    <w:name w:val="无列表93"/>
    <w:next w:val="NoList"/>
    <w:rsid w:val="00517979"/>
  </w:style>
  <w:style w:type="numbering" w:customStyle="1" w:styleId="103">
    <w:name w:val="无列表103"/>
    <w:next w:val="NoList"/>
    <w:rsid w:val="00517979"/>
  </w:style>
  <w:style w:type="numbering" w:customStyle="1" w:styleId="180">
    <w:name w:val="无列表18"/>
    <w:next w:val="NoList"/>
    <w:unhideWhenUsed/>
    <w:rsid w:val="00517979"/>
  </w:style>
  <w:style w:type="numbering" w:customStyle="1" w:styleId="19">
    <w:name w:val="无列表19"/>
    <w:next w:val="NoList"/>
    <w:rsid w:val="00517979"/>
  </w:style>
  <w:style w:type="numbering" w:customStyle="1" w:styleId="24">
    <w:name w:val="无列表24"/>
    <w:next w:val="NoList"/>
    <w:rsid w:val="00517979"/>
  </w:style>
  <w:style w:type="numbering" w:customStyle="1" w:styleId="34">
    <w:name w:val="无列表34"/>
    <w:next w:val="NoList"/>
    <w:rsid w:val="00517979"/>
  </w:style>
  <w:style w:type="numbering" w:customStyle="1" w:styleId="44">
    <w:name w:val="无列表44"/>
    <w:next w:val="NoList"/>
    <w:rsid w:val="00517979"/>
  </w:style>
  <w:style w:type="numbering" w:customStyle="1" w:styleId="54">
    <w:name w:val="无列表54"/>
    <w:next w:val="NoList"/>
    <w:rsid w:val="00517979"/>
  </w:style>
  <w:style w:type="numbering" w:customStyle="1" w:styleId="64">
    <w:name w:val="无列表64"/>
    <w:next w:val="NoList"/>
    <w:rsid w:val="00517979"/>
  </w:style>
  <w:style w:type="numbering" w:customStyle="1" w:styleId="74">
    <w:name w:val="无列表74"/>
    <w:next w:val="NoList"/>
    <w:rsid w:val="00517979"/>
  </w:style>
  <w:style w:type="numbering" w:customStyle="1" w:styleId="84">
    <w:name w:val="无列表84"/>
    <w:next w:val="NoList"/>
    <w:rsid w:val="00517979"/>
  </w:style>
  <w:style w:type="numbering" w:customStyle="1" w:styleId="94">
    <w:name w:val="无列表94"/>
    <w:next w:val="NoList"/>
    <w:rsid w:val="00517979"/>
  </w:style>
  <w:style w:type="numbering" w:customStyle="1" w:styleId="104">
    <w:name w:val="无列表104"/>
    <w:next w:val="NoList"/>
    <w:rsid w:val="00517979"/>
  </w:style>
  <w:style w:type="numbering" w:customStyle="1" w:styleId="200">
    <w:name w:val="无列表20"/>
    <w:next w:val="NoList"/>
    <w:unhideWhenUsed/>
    <w:rsid w:val="00517979"/>
  </w:style>
  <w:style w:type="numbering" w:customStyle="1" w:styleId="110">
    <w:name w:val="无列表110"/>
    <w:next w:val="NoList"/>
    <w:rsid w:val="00517979"/>
  </w:style>
  <w:style w:type="numbering" w:customStyle="1" w:styleId="25">
    <w:name w:val="无列表25"/>
    <w:next w:val="NoList"/>
    <w:rsid w:val="00517979"/>
  </w:style>
  <w:style w:type="numbering" w:customStyle="1" w:styleId="35">
    <w:name w:val="无列表35"/>
    <w:next w:val="NoList"/>
    <w:rsid w:val="00517979"/>
  </w:style>
  <w:style w:type="numbering" w:customStyle="1" w:styleId="45">
    <w:name w:val="无列表45"/>
    <w:next w:val="NoList"/>
    <w:rsid w:val="00517979"/>
  </w:style>
  <w:style w:type="numbering" w:customStyle="1" w:styleId="55">
    <w:name w:val="无列表55"/>
    <w:next w:val="NoList"/>
    <w:rsid w:val="00517979"/>
  </w:style>
  <w:style w:type="numbering" w:customStyle="1" w:styleId="65">
    <w:name w:val="无列表65"/>
    <w:next w:val="NoList"/>
    <w:rsid w:val="00517979"/>
  </w:style>
  <w:style w:type="numbering" w:customStyle="1" w:styleId="75">
    <w:name w:val="无列表75"/>
    <w:next w:val="NoList"/>
    <w:rsid w:val="00517979"/>
  </w:style>
  <w:style w:type="numbering" w:customStyle="1" w:styleId="85">
    <w:name w:val="无列表85"/>
    <w:next w:val="NoList"/>
    <w:rsid w:val="00517979"/>
  </w:style>
  <w:style w:type="numbering" w:customStyle="1" w:styleId="95">
    <w:name w:val="无列表95"/>
    <w:next w:val="NoList"/>
    <w:rsid w:val="00517979"/>
  </w:style>
  <w:style w:type="numbering" w:customStyle="1" w:styleId="105">
    <w:name w:val="无列表105"/>
    <w:next w:val="NoList"/>
    <w:rsid w:val="00517979"/>
  </w:style>
  <w:style w:type="numbering" w:customStyle="1" w:styleId="26">
    <w:name w:val="无列表26"/>
    <w:next w:val="NoList"/>
    <w:unhideWhenUsed/>
    <w:rsid w:val="00517979"/>
  </w:style>
  <w:style w:type="numbering" w:customStyle="1" w:styleId="111">
    <w:name w:val="无列表111"/>
    <w:next w:val="NoList"/>
    <w:rsid w:val="00517979"/>
  </w:style>
  <w:style w:type="numbering" w:customStyle="1" w:styleId="27">
    <w:name w:val="无列表27"/>
    <w:next w:val="NoList"/>
    <w:rsid w:val="00517979"/>
  </w:style>
  <w:style w:type="numbering" w:customStyle="1" w:styleId="36">
    <w:name w:val="无列表36"/>
    <w:next w:val="NoList"/>
    <w:rsid w:val="00517979"/>
  </w:style>
  <w:style w:type="numbering" w:customStyle="1" w:styleId="46">
    <w:name w:val="无列表46"/>
    <w:next w:val="NoList"/>
    <w:rsid w:val="00517979"/>
  </w:style>
  <w:style w:type="numbering" w:customStyle="1" w:styleId="56">
    <w:name w:val="无列表56"/>
    <w:next w:val="NoList"/>
    <w:rsid w:val="00517979"/>
  </w:style>
  <w:style w:type="numbering" w:customStyle="1" w:styleId="66">
    <w:name w:val="无列表66"/>
    <w:next w:val="NoList"/>
    <w:rsid w:val="00517979"/>
  </w:style>
  <w:style w:type="numbering" w:customStyle="1" w:styleId="76">
    <w:name w:val="无列表76"/>
    <w:next w:val="NoList"/>
    <w:rsid w:val="00517979"/>
  </w:style>
  <w:style w:type="numbering" w:customStyle="1" w:styleId="86">
    <w:name w:val="无列表86"/>
    <w:next w:val="NoList"/>
    <w:rsid w:val="00517979"/>
  </w:style>
  <w:style w:type="numbering" w:customStyle="1" w:styleId="96">
    <w:name w:val="无列表96"/>
    <w:next w:val="NoList"/>
    <w:rsid w:val="00517979"/>
  </w:style>
  <w:style w:type="numbering" w:customStyle="1" w:styleId="106">
    <w:name w:val="无列表106"/>
    <w:next w:val="NoList"/>
    <w:rsid w:val="00517979"/>
  </w:style>
  <w:style w:type="numbering" w:customStyle="1" w:styleId="28">
    <w:name w:val="无列表28"/>
    <w:next w:val="NoList"/>
    <w:unhideWhenUsed/>
    <w:rsid w:val="00517979"/>
  </w:style>
  <w:style w:type="numbering" w:customStyle="1" w:styleId="112">
    <w:name w:val="无列表112"/>
    <w:next w:val="NoList"/>
    <w:rsid w:val="00517979"/>
  </w:style>
  <w:style w:type="numbering" w:customStyle="1" w:styleId="29">
    <w:name w:val="无列表29"/>
    <w:next w:val="NoList"/>
    <w:rsid w:val="00517979"/>
  </w:style>
  <w:style w:type="numbering" w:customStyle="1" w:styleId="37">
    <w:name w:val="无列表37"/>
    <w:next w:val="NoList"/>
    <w:rsid w:val="00517979"/>
  </w:style>
  <w:style w:type="numbering" w:customStyle="1" w:styleId="47">
    <w:name w:val="无列表47"/>
    <w:next w:val="NoList"/>
    <w:rsid w:val="00517979"/>
  </w:style>
  <w:style w:type="numbering" w:customStyle="1" w:styleId="57">
    <w:name w:val="无列表57"/>
    <w:next w:val="NoList"/>
    <w:rsid w:val="00517979"/>
  </w:style>
  <w:style w:type="numbering" w:customStyle="1" w:styleId="67">
    <w:name w:val="无列表67"/>
    <w:next w:val="NoList"/>
    <w:rsid w:val="00517979"/>
  </w:style>
  <w:style w:type="numbering" w:customStyle="1" w:styleId="77">
    <w:name w:val="无列表77"/>
    <w:next w:val="NoList"/>
    <w:rsid w:val="00517979"/>
  </w:style>
  <w:style w:type="numbering" w:customStyle="1" w:styleId="87">
    <w:name w:val="无列表87"/>
    <w:next w:val="NoList"/>
    <w:rsid w:val="00517979"/>
  </w:style>
  <w:style w:type="numbering" w:customStyle="1" w:styleId="97">
    <w:name w:val="无列表97"/>
    <w:next w:val="NoList"/>
    <w:rsid w:val="00517979"/>
  </w:style>
  <w:style w:type="numbering" w:customStyle="1" w:styleId="107">
    <w:name w:val="无列表107"/>
    <w:next w:val="NoList"/>
    <w:rsid w:val="00517979"/>
  </w:style>
  <w:style w:type="paragraph" w:customStyle="1" w:styleId="ad">
    <w:name w:val="宋体"/>
    <w:basedOn w:val="Normal"/>
    <w:link w:val="Char3"/>
    <w:qFormat/>
    <w:rsid w:val="00B87C4D"/>
    <w:pPr>
      <w:spacing w:line="440" w:lineRule="exact"/>
      <w:ind w:firstLine="200"/>
    </w:pPr>
    <w:rPr>
      <w:rFonts w:ascii="SimSun" w:eastAsia="方正书宋_GBK" w:hAnsi="SimSun" w:cs="Times New Roman"/>
      <w:snapToGrid w:val="0"/>
      <w:kern w:val="0"/>
      <w:sz w:val="24"/>
      <w:szCs w:val="22"/>
    </w:rPr>
  </w:style>
  <w:style w:type="character" w:customStyle="1" w:styleId="Char3">
    <w:name w:val="宋体 Char"/>
    <w:link w:val="ad"/>
    <w:rsid w:val="00B87C4D"/>
    <w:rPr>
      <w:rFonts w:ascii="SimSun" w:eastAsia="方正书宋_GBK" w:hAnsi="SimSun"/>
      <w:snapToGrid w:val="0"/>
      <w:sz w:val="24"/>
      <w:szCs w:val="22"/>
    </w:rPr>
  </w:style>
  <w:style w:type="paragraph" w:customStyle="1" w:styleId="ae">
    <w:name w:val="方正准雅宋"/>
    <w:basedOn w:val="Normal"/>
    <w:link w:val="Char4"/>
    <w:qFormat/>
    <w:rsid w:val="00A54E2D"/>
    <w:pPr>
      <w:spacing w:line="440" w:lineRule="exact"/>
      <w:ind w:firstLine="200"/>
    </w:pPr>
    <w:rPr>
      <w:rFonts w:ascii="Adobe 楷体 Std R" w:eastAsia="方正中粗雅宋_GBK" w:hAnsi="Adobe 楷体 Std R" w:cs="Times New Roman"/>
      <w:spacing w:val="2"/>
      <w:sz w:val="22"/>
      <w:szCs w:val="25"/>
    </w:rPr>
  </w:style>
  <w:style w:type="character" w:customStyle="1" w:styleId="Char4">
    <w:name w:val="方正准雅宋 Char"/>
    <w:link w:val="ae"/>
    <w:rsid w:val="00A54E2D"/>
    <w:rPr>
      <w:rFonts w:ascii="Adobe 楷体 Std R" w:eastAsia="方正中粗雅宋_GBK" w:hAnsi="Adobe 楷体 Std R"/>
      <w:spacing w:val="2"/>
      <w:kern w:val="2"/>
      <w:sz w:val="22"/>
      <w:szCs w:val="25"/>
    </w:rPr>
  </w:style>
  <w:style w:type="character" w:customStyle="1" w:styleId="Heading1Char">
    <w:name w:val="Heading 1 Char"/>
    <w:link w:val="Heading1"/>
    <w:uiPriority w:val="9"/>
    <w:rsid w:val="00F3472E"/>
    <w:rPr>
      <w:rFonts w:ascii="Calibri" w:eastAsia="STZhongsong" w:hAnsi="Calibri" w:cs="Arial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qFormat/>
    <w:rsid w:val="00F3472E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uiPriority w:val="39"/>
    <w:rsid w:val="00F3472E"/>
    <w:pPr>
      <w:widowControl/>
      <w:tabs>
        <w:tab w:val="right" w:leader="dot" w:pos="5659"/>
      </w:tabs>
      <w:spacing w:line="320" w:lineRule="exact"/>
      <w:ind w:firstLineChars="0" w:firstLine="0"/>
      <w:jc w:val="left"/>
    </w:pPr>
    <w:rPr>
      <w:rFonts w:ascii="LiSu" w:eastAsia="LiSu" w:hAnsi="STSong" w:cs="Times New Roman"/>
      <w:color w:val="000000"/>
      <w:kern w:val="0"/>
      <w:sz w:val="30"/>
      <w:szCs w:val="3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yperlink" Target="file:///C:\Users\Administrator\AppData\Local\Temp\cbrtmp_sutra_&amp;T=738&amp;B=T&amp;V=17&amp;S=0721&amp;J=12&amp;P=&amp;102922.htm" TargetMode="External"/><Relationship Id="rId39" Type="http://schemas.openxmlformats.org/officeDocument/2006/relationships/footer" Target="footer11.xml"/><Relationship Id="rId21" Type="http://schemas.openxmlformats.org/officeDocument/2006/relationships/hyperlink" Target="file:///C:\Users\Administrator\AppData\Local\Temp\cbrtmp_sutra_&amp;T=738&amp;B=T&amp;V=17&amp;S=0721&amp;J=12&amp;P=&amp;102922.htm" TargetMode="External"/><Relationship Id="rId34" Type="http://schemas.openxmlformats.org/officeDocument/2006/relationships/header" Target="header11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Administrator\AppData\Local\Temp\cbrtmp_sutra_&amp;T=738&amp;B=T&amp;V=17&amp;S=0721&amp;J=12&amp;P=&amp;102922.htm" TargetMode="External"/><Relationship Id="rId32" Type="http://schemas.openxmlformats.org/officeDocument/2006/relationships/footer" Target="footer9.xml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file:///C:\Users\Administrator\AppData\Local\Temp\cbrtmp_sutra_&amp;T=738&amp;B=T&amp;V=17&amp;S=0721&amp;J=12&amp;P=&amp;102922.htm" TargetMode="External"/><Relationship Id="rId28" Type="http://schemas.openxmlformats.org/officeDocument/2006/relationships/header" Target="header8.xml"/><Relationship Id="rId36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eader" Target="header9.xml"/><Relationship Id="rId44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file:///C:\Users\Administrator\AppData\Local\Temp\cbrtmp_sutra_&amp;T=738&amp;B=T&amp;V=17&amp;S=0721&amp;J=12&amp;P=&amp;102922.htm" TargetMode="Externa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header" Target="header12.xml"/><Relationship Id="rId43" Type="http://schemas.openxmlformats.org/officeDocument/2006/relationships/footer" Target="footer1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file:///C:\Users\Administrator\AppData\Local\Temp\cbrtmp_sutra_&amp;T=738&amp;B=T&amp;V=17&amp;S=0721&amp;J=12&amp;P=&amp;102922.htm" TargetMode="External"/><Relationship Id="rId33" Type="http://schemas.openxmlformats.org/officeDocument/2006/relationships/header" Target="header10.xml"/><Relationship Id="rId38" Type="http://schemas.openxmlformats.org/officeDocument/2006/relationships/header" Target="header14.xml"/><Relationship Id="rId46" Type="http://schemas.openxmlformats.org/officeDocument/2006/relationships/fontTable" Target="fontTable.xml"/><Relationship Id="rId20" Type="http://schemas.openxmlformats.org/officeDocument/2006/relationships/hyperlink" Target="file:///C:\Users\Administrator\AppData\Local\Temp\cbrtmp_sutra_&amp;T=738&amp;B=T&amp;V=17&amp;S=0721&amp;J=12&amp;P=&amp;102922.htm" TargetMode="External"/><Relationship Id="rId41" Type="http://schemas.openxmlformats.org/officeDocument/2006/relationships/footer" Target="footer1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02A3D3-0384-47DC-8D37-E69E70B9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284</Pages>
  <Words>18065</Words>
  <Characters>102975</Characters>
  <Application>Microsoft Office Word</Application>
  <DocSecurity>0</DocSecurity>
  <PresentationFormat/>
  <Lines>858</Lines>
  <Paragraphs>241</Paragraphs>
  <Slides>0</Slides>
  <Notes>0</Notes>
  <HiddenSlides>0</HiddenSlides>
  <MMClips>0</MMClips>
  <ScaleCrop>false</ScaleCrop>
  <Company/>
  <LinksUpToDate>false</LinksUpToDate>
  <CharactersWithSpaces>120799</CharactersWithSpaces>
  <SharedDoc>false</SharedDoc>
  <HLinks>
    <vt:vector size="72" baseType="variant">
      <vt:variant>
        <vt:i4>8060940</vt:i4>
      </vt:variant>
      <vt:variant>
        <vt:i4>48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45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42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39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30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8060940</vt:i4>
      </vt:variant>
      <vt:variant>
        <vt:i4>27</vt:i4>
      </vt:variant>
      <vt:variant>
        <vt:i4>0</vt:i4>
      </vt:variant>
      <vt:variant>
        <vt:i4>5</vt:i4>
      </vt:variant>
      <vt:variant>
        <vt:lpwstr>C:\Users\Administrator\AppData\Local\Temp\cbrtmp_sutra_&amp;T=738&amp;B=T&amp;V=17&amp;S=0721&amp;J=12&amp;P=&amp;102922.htm</vt:lpwstr>
      </vt:variant>
      <vt:variant>
        <vt:lpwstr>0_0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_Toc21375537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_Toc21375536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_Toc21375535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_Toc21375534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正法念处经卷第九</dc:title>
  <dc:subject/>
  <dc:creator>Administrator</dc:creator>
  <cp:keywords/>
  <dc:description/>
  <cp:lastModifiedBy>Zhang Zuokun</cp:lastModifiedBy>
  <cp:revision>2</cp:revision>
  <cp:lastPrinted>2019-10-11T03:45:00Z</cp:lastPrinted>
  <dcterms:created xsi:type="dcterms:W3CDTF">2020-07-02T06:42:00Z</dcterms:created>
  <dcterms:modified xsi:type="dcterms:W3CDTF">2020-07-02T06:42:00Z</dcterms:modified>
</cp:coreProperties>
</file>